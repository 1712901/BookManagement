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2B3D63">
        <w:rPr>
          <w:color w:val="0000FF"/>
          <w:lang w:val="en-US"/>
        </w:rPr>
        <w:t>Phần mềm quản lý nhà sách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D7871">
        <w:rPr>
          <w:rFonts w:ascii="Arial" w:hAnsi="Arial"/>
          <w:color w:val="0000FF"/>
          <w:sz w:val="34"/>
          <w:szCs w:val="30"/>
          <w:lang w:val="en-US"/>
        </w:rPr>
        <w:t>1.</w:t>
      </w:r>
      <w:r w:rsidR="006127DE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  <w:bookmarkStart w:id="0" w:name="_GoBack"/>
      <w:bookmarkEnd w:id="0"/>
    </w:p>
    <w:p w:rsidR="0037628A" w:rsidRPr="003548A8" w:rsidRDefault="002B3D63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1612538 – Bùi Phạm Đăng Quang</w:t>
      </w:r>
    </w:p>
    <w:p w:rsidR="0037628A" w:rsidRPr="003548A8" w:rsidRDefault="002B3D63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1712901 – Trần Chí Vĩ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455F4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455F47" w:rsidRPr="000C0CA8" w:rsidTr="00455F4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F47" w:rsidRPr="00F45645" w:rsidRDefault="00455F47" w:rsidP="00455F47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F45645">
              <w:rPr>
                <w:rFonts w:eastAsia="SimSun"/>
                <w:color w:val="000000" w:themeColor="text1"/>
                <w:lang w:val="en-US"/>
              </w:rPr>
              <w:t>27/5/2020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F47" w:rsidRPr="00F45645" w:rsidRDefault="00455F47" w:rsidP="00455F47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F45645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F47" w:rsidRPr="00F45645" w:rsidRDefault="00455F47" w:rsidP="00455F47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r w:rsidRPr="00F45645">
              <w:rPr>
                <w:rFonts w:eastAsia="SimSun"/>
                <w:color w:val="000000" w:themeColor="text1"/>
                <w:lang w:val="en-US"/>
              </w:rPr>
              <w:t>Vẽ sơ đồ lớp mức phân tích, liệt kê danh sách các lớp đối tượng và quan hệ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F47" w:rsidRPr="00F45645" w:rsidRDefault="00455F47" w:rsidP="00455F47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r w:rsidRPr="00F45645">
              <w:rPr>
                <w:rFonts w:eastAsia="SimSun"/>
                <w:color w:val="000000" w:themeColor="text1"/>
                <w:lang w:val="en-US"/>
              </w:rPr>
              <w:t>1612538 + 1712901</w:t>
            </w:r>
          </w:p>
        </w:tc>
      </w:tr>
      <w:tr w:rsidR="00455F47" w:rsidRPr="007A1DE8" w:rsidTr="00455F4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F47" w:rsidRPr="00F45645" w:rsidRDefault="00455F47" w:rsidP="00455F47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F45645">
              <w:rPr>
                <w:rFonts w:eastAsia="SimSun"/>
                <w:color w:val="000000" w:themeColor="text1"/>
                <w:lang w:val="en-US"/>
              </w:rPr>
              <w:t>28/5/2020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F47" w:rsidRPr="00F45645" w:rsidRDefault="00455F47" w:rsidP="00455F47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F45645">
              <w:rPr>
                <w:rFonts w:eastAsia="SimSun"/>
                <w:color w:val="000000" w:themeColor="text1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F47" w:rsidRPr="00F45645" w:rsidRDefault="00455F47" w:rsidP="00455F47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r w:rsidRPr="00F45645">
              <w:rPr>
                <w:rFonts w:eastAsia="SimSun"/>
                <w:color w:val="000000" w:themeColor="text1"/>
                <w:lang w:val="en-US"/>
              </w:rPr>
              <w:t>Mô tả chi tiết từng lớp đối tượng, bổ sung sơ đồ trạng thái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F47" w:rsidRPr="00F45645" w:rsidRDefault="00455F47" w:rsidP="00455F47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r w:rsidRPr="00F45645">
              <w:rPr>
                <w:rFonts w:eastAsia="SimSun"/>
                <w:color w:val="000000" w:themeColor="text1"/>
                <w:lang w:val="en-US"/>
              </w:rPr>
              <w:t>1612538 + 1712901</w:t>
            </w: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1244007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7248" w:rsidRDefault="00147248">
          <w:pPr>
            <w:pStyle w:val="TOCHeading"/>
          </w:pPr>
        </w:p>
        <w:p w:rsidR="00147248" w:rsidRDefault="0014724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931" w:history="1">
            <w:r w:rsidRPr="0041647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1647E">
              <w:rPr>
                <w:rStyle w:val="Hyperlink"/>
                <w:noProof/>
              </w:rPr>
              <w:t xml:space="preserve">Sơ đồ lớp </w:t>
            </w:r>
            <w:r w:rsidRPr="0041647E">
              <w:rPr>
                <w:rStyle w:val="Hyperlink"/>
                <w:noProof/>
                <w:lang w:val="en-US"/>
              </w:rPr>
              <w:t>(</w:t>
            </w:r>
            <w:r w:rsidRPr="0041647E">
              <w:rPr>
                <w:rStyle w:val="Hyperlink"/>
                <w:noProof/>
              </w:rPr>
              <w:t>mức phân tích</w:t>
            </w:r>
            <w:r w:rsidRPr="0041647E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32" w:history="1">
            <w:r w:rsidR="00147248" w:rsidRPr="0041647E">
              <w:rPr>
                <w:rStyle w:val="Hyperlink"/>
                <w:noProof/>
              </w:rPr>
              <w:t>1.1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</w:rPr>
              <w:t>Sơ đồ lớp (mức phân tích)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_Toc41594932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3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33" w:history="1">
            <w:r w:rsidR="00147248" w:rsidRPr="0041647E">
              <w:rPr>
                <w:rStyle w:val="Hyperlink"/>
                <w:noProof/>
              </w:rPr>
              <w:t>1.2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</w:rPr>
              <w:t>Danh sách các lớp đối tượng và quan hệ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_Toc41594933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3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34" w:history="1">
            <w:r w:rsidR="00147248" w:rsidRPr="0041647E">
              <w:rPr>
                <w:rStyle w:val="Hyperlink"/>
                <w:noProof/>
              </w:rPr>
              <w:t>1.3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</w:rPr>
              <w:t>Mô tả chi tiết từng lớp đối tượng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_Toc41594934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4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35" w:history="1">
            <w:r w:rsidR="00147248" w:rsidRPr="0041647E">
              <w:rPr>
                <w:rStyle w:val="Hyperlink"/>
                <w:noProof/>
                <w:lang w:val="en-GB"/>
              </w:rPr>
              <w:t>1.3.1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HoaDonBanSach.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_Toc41594935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4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36" w:history="1">
            <w:r w:rsidR="00147248" w:rsidRPr="0041647E">
              <w:rPr>
                <w:rStyle w:val="Hyperlink"/>
                <w:noProof/>
                <w:lang w:val="en-GB"/>
              </w:rPr>
              <w:t>1.3.2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KhachHang.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_Toc41594936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4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37" w:history="1">
            <w:r w:rsidR="00147248" w:rsidRPr="0041647E">
              <w:rPr>
                <w:rStyle w:val="Hyperlink"/>
                <w:noProof/>
                <w:lang w:val="en-GB"/>
              </w:rPr>
              <w:t>1.3.3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PhieuThuTien.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_Toc41594937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5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38" w:history="1">
            <w:r w:rsidR="00147248" w:rsidRPr="0041647E">
              <w:rPr>
                <w:rStyle w:val="Hyperlink"/>
                <w:noProof/>
                <w:lang w:val="en-GB"/>
              </w:rPr>
              <w:t>1.3.4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NhanVien.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_Toc41594938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5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39" w:history="1">
            <w:r w:rsidR="00147248" w:rsidRPr="0041647E">
              <w:rPr>
                <w:rStyle w:val="Hyperlink"/>
                <w:noProof/>
                <w:lang w:val="en-GB"/>
              </w:rPr>
              <w:t>1.3.5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Sach.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_Toc41594939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6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0" w:history="1">
            <w:r w:rsidR="00147248" w:rsidRPr="0041647E">
              <w:rPr>
                <w:rStyle w:val="Hyperlink"/>
                <w:noProof/>
                <w:lang w:val="en-GB"/>
              </w:rPr>
              <w:t>1.3.6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QuiDinh.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_Toc41594940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7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1" w:history="1">
            <w:r w:rsidR="00147248" w:rsidRPr="0041647E">
              <w:rPr>
                <w:rStyle w:val="Hyperlink"/>
                <w:noProof/>
                <w:lang w:val="en-GB"/>
              </w:rPr>
              <w:t>1.3.7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LichSuNhapSach.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_Toc41594941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8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2" w:history="1">
            <w:r w:rsidR="00147248" w:rsidRPr="0041647E">
              <w:rPr>
                <w:rStyle w:val="Hyperlink"/>
                <w:noProof/>
                <w:lang w:val="en-GB"/>
              </w:rPr>
              <w:t>1.3.8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QuanLy.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_Toc41594942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8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3" w:history="1">
            <w:r w:rsidR="00147248" w:rsidRPr="0041647E">
              <w:rPr>
                <w:rStyle w:val="Hyperlink"/>
                <w:noProof/>
                <w:lang w:val="en-GB"/>
              </w:rPr>
              <w:t>1.3.9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LichSuBanSach.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_Toc41594943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9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4" w:history="1">
            <w:r w:rsidR="00147248" w:rsidRPr="0041647E">
              <w:rPr>
                <w:rStyle w:val="Hyperlink"/>
                <w:noProof/>
                <w:lang w:val="en-GB"/>
              </w:rPr>
              <w:t>1.3.10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PhieuNhapSach.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_Toc41594944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10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5" w:history="1">
            <w:r w:rsidR="00147248" w:rsidRPr="0041647E">
              <w:rPr>
                <w:rStyle w:val="Hyperlink"/>
                <w:noProof/>
                <w:lang w:val="en-GB"/>
              </w:rPr>
              <w:t>1.3.11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BaoCaoThang.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_Toc41594945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10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6" w:history="1">
            <w:r w:rsidR="00147248" w:rsidRPr="0041647E">
              <w:rPr>
                <w:rStyle w:val="Hyperlink"/>
                <w:noProof/>
                <w:lang w:val="en-GB"/>
              </w:rPr>
              <w:t>1.3.12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BaoCaoCongNo.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_Toc41594946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11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7" w:history="1">
            <w:r w:rsidR="00147248" w:rsidRPr="0041647E">
              <w:rPr>
                <w:rStyle w:val="Hyperlink"/>
                <w:noProof/>
                <w:lang w:val="en-GB"/>
              </w:rPr>
              <w:t>1.3.13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GB"/>
              </w:rPr>
              <w:t>Lớp BaoCaoTonSach.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_Toc41594947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12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8" w:history="1">
            <w:r w:rsidR="00147248" w:rsidRPr="0041647E">
              <w:rPr>
                <w:rStyle w:val="Hyperlink"/>
                <w:noProof/>
              </w:rPr>
              <w:t>2.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</w:rPr>
              <w:t>Sơ đồ trạng thái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_Toc41594948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12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49" w:history="1">
            <w:r w:rsidR="00147248" w:rsidRPr="0041647E">
              <w:rPr>
                <w:rStyle w:val="Hyperlink"/>
                <w:noProof/>
                <w:lang w:val="en-US"/>
              </w:rPr>
              <w:t>2.1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US"/>
              </w:rPr>
              <w:t>Lớp HoaDonBanSach: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_Toc41594949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12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50" w:history="1">
            <w:r w:rsidR="00147248" w:rsidRPr="0041647E">
              <w:rPr>
                <w:rStyle w:val="Hyperlink"/>
                <w:noProof/>
                <w:lang w:val="en-US"/>
              </w:rPr>
              <w:t>2.2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US"/>
              </w:rPr>
              <w:t>Lớp PhieuNhapSach: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_Toc41594950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13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D747C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1594951" w:history="1">
            <w:r w:rsidR="00147248" w:rsidRPr="0041647E">
              <w:rPr>
                <w:rStyle w:val="Hyperlink"/>
                <w:noProof/>
                <w:lang w:val="en-US"/>
              </w:rPr>
              <w:t>2.3</w:t>
            </w:r>
            <w:r w:rsidR="001472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47248" w:rsidRPr="0041647E">
              <w:rPr>
                <w:rStyle w:val="Hyperlink"/>
                <w:noProof/>
                <w:lang w:val="en-US"/>
              </w:rPr>
              <w:t>Lớp PhieuThuTien:</w:t>
            </w:r>
            <w:r w:rsidR="00147248">
              <w:rPr>
                <w:noProof/>
                <w:webHidden/>
              </w:rPr>
              <w:tab/>
            </w:r>
            <w:r w:rsidR="00147248">
              <w:rPr>
                <w:noProof/>
                <w:webHidden/>
              </w:rPr>
              <w:fldChar w:fldCharType="begin"/>
            </w:r>
            <w:r w:rsidR="00147248">
              <w:rPr>
                <w:noProof/>
                <w:webHidden/>
              </w:rPr>
              <w:instrText xml:space="preserve"> PAGEREF _Toc41594951 \h </w:instrText>
            </w:r>
            <w:r w:rsidR="00147248">
              <w:rPr>
                <w:noProof/>
                <w:webHidden/>
              </w:rPr>
            </w:r>
            <w:r w:rsidR="00147248">
              <w:rPr>
                <w:noProof/>
                <w:webHidden/>
              </w:rPr>
              <w:fldChar w:fldCharType="separate"/>
            </w:r>
            <w:r w:rsidR="00147248">
              <w:rPr>
                <w:noProof/>
                <w:webHidden/>
              </w:rPr>
              <w:t>14</w:t>
            </w:r>
            <w:r w:rsidR="00147248">
              <w:rPr>
                <w:noProof/>
                <w:webHidden/>
              </w:rPr>
              <w:fldChar w:fldCharType="end"/>
            </w:r>
          </w:hyperlink>
        </w:p>
        <w:p w:rsidR="00147248" w:rsidRDefault="00147248">
          <w:r>
            <w:rPr>
              <w:b/>
              <w:bCs/>
              <w:noProof/>
            </w:rPr>
            <w:fldChar w:fldCharType="end"/>
          </w:r>
        </w:p>
      </w:sdtContent>
    </w:sdt>
    <w:p w:rsidR="005E2817" w:rsidRDefault="005E2817" w:rsidP="005E2817">
      <w:pPr>
        <w:pStyle w:val="BodyText"/>
        <w:rPr>
          <w:lang w:val="en-US"/>
        </w:rPr>
      </w:pP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41594541"/>
      <w:bookmarkStart w:id="3" w:name="_Toc41594931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  <w:bookmarkEnd w:id="3"/>
    </w:p>
    <w:p w:rsidR="00FD06E2" w:rsidRDefault="00FD06E2" w:rsidP="00FD06E2">
      <w:pPr>
        <w:pStyle w:val="Heading2"/>
      </w:pPr>
      <w:bookmarkStart w:id="4" w:name="_Toc41594542"/>
      <w:bookmarkStart w:id="5" w:name="_Toc41594932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4"/>
      <w:bookmarkEnd w:id="5"/>
    </w:p>
    <w:p w:rsidR="00B96FCC" w:rsidRPr="00B96FCC" w:rsidRDefault="00A071A2" w:rsidP="00B96FCC">
      <w:r>
        <w:rPr>
          <w:noProof/>
          <w:lang w:val="en-US"/>
        </w:rPr>
        <w:drawing>
          <wp:inline distT="0" distB="0" distL="0" distR="0" wp14:anchorId="7F93D43F" wp14:editId="65426534">
            <wp:extent cx="5734050" cy="3876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6" w:name="_Toc41594543"/>
      <w:bookmarkStart w:id="7" w:name="_Toc41594933"/>
      <w:r>
        <w:t>Danh sách các lớp đối tượng và quan hệ</w:t>
      </w:r>
      <w:bookmarkEnd w:id="6"/>
      <w:bookmarkEnd w:id="7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1733"/>
        <w:gridCol w:w="4224"/>
      </w:tblGrid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</w:pPr>
            <w:r>
              <w:t>Ý nghĩa/Ghi chú</w:t>
            </w:r>
          </w:p>
        </w:tc>
      </w:tr>
      <w:tr w:rsidR="003450CB" w:rsidRPr="00B13DF3" w:rsidTr="00E55CF4">
        <w:tc>
          <w:tcPr>
            <w:tcW w:w="801" w:type="dxa"/>
          </w:tcPr>
          <w:p w:rsidR="003450CB" w:rsidRPr="00B13DF3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10" w:type="dxa"/>
          </w:tcPr>
          <w:p w:rsidR="003450CB" w:rsidRPr="00B13DF3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Sach</w:t>
            </w:r>
          </w:p>
        </w:tc>
        <w:tc>
          <w:tcPr>
            <w:tcW w:w="1733" w:type="dxa"/>
          </w:tcPr>
          <w:p w:rsidR="003450CB" w:rsidRPr="00B13DF3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Pr="00B13DF3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của sách.</w:t>
            </w:r>
          </w:p>
        </w:tc>
      </w:tr>
      <w:tr w:rsidR="003450CB" w:rsidRPr="00B13DF3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HoaDonBanSach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Pr="00B13DF3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trên hóa đơn bán sách.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LichSuBanSach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danh sách những cuốn sách nào được bán trên Hoá đơn bán sách nào.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PhieuNhapSach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trên Phiếu Nhập sách.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LichSuNhapSach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những cuốn sách nào  được nhập trên phiếu nhập sách nào.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KhachHang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khách hàng.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PhieuThuTien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 tin khách hàng nào đã thu tiền và thu bao nhiêu.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NhanVien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của từng nhân viên.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QuanLy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của từng quản lý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10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QuiDinh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về những qui định trên hệ thống.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BaoCaoThang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Asbtract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BaoCaoTonSach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Lưu trữ thông tin những loại sách còn tồn tại trong kho theo từng tháng.</w:t>
            </w:r>
          </w:p>
        </w:tc>
      </w:tr>
      <w:tr w:rsidR="003450CB" w:rsidTr="00E55CF4">
        <w:tc>
          <w:tcPr>
            <w:tcW w:w="801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110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BaoCaoCongNo</w:t>
            </w:r>
          </w:p>
        </w:tc>
        <w:tc>
          <w:tcPr>
            <w:tcW w:w="1733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>Public class</w:t>
            </w:r>
          </w:p>
        </w:tc>
        <w:tc>
          <w:tcPr>
            <w:tcW w:w="4224" w:type="dxa"/>
          </w:tcPr>
          <w:p w:rsidR="003450CB" w:rsidRDefault="003450CB" w:rsidP="00E55CF4">
            <w:pPr>
              <w:pStyle w:val="BodyText"/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Lưu trữ thông tin </w:t>
            </w:r>
          </w:p>
        </w:tc>
      </w:tr>
    </w:tbl>
    <w:p w:rsidR="003450CB" w:rsidRPr="003450CB" w:rsidRDefault="003450CB" w:rsidP="003450CB"/>
    <w:p w:rsidR="00FD06E2" w:rsidRDefault="00FD06E2" w:rsidP="00FD06E2">
      <w:pPr>
        <w:pStyle w:val="Heading2"/>
      </w:pPr>
      <w:bookmarkStart w:id="8" w:name="_Toc41594544"/>
      <w:bookmarkStart w:id="9" w:name="_Toc41594934"/>
      <w:r>
        <w:t>Mô tả chi tiết từng lớp đối tượng</w:t>
      </w:r>
      <w:bookmarkEnd w:id="8"/>
      <w:bookmarkEnd w:id="9"/>
    </w:p>
    <w:p w:rsidR="00330908" w:rsidRPr="009E39CF" w:rsidRDefault="00330908" w:rsidP="00330908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0" w:name="_Toc41594935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HoaDonBanSach.</w:t>
      </w:r>
      <w:bookmarkEnd w:id="10"/>
    </w:p>
    <w:p w:rsidR="00330908" w:rsidRPr="009E39CF" w:rsidRDefault="00330908" w:rsidP="00330908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330908" w:rsidRPr="009E39CF" w:rsidRDefault="00330908" w:rsidP="00330908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330908" w:rsidRPr="009E39CF" w:rsidRDefault="00330908" w:rsidP="00330908">
      <w:pPr>
        <w:ind w:left="72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18"/>
        <w:gridCol w:w="2127"/>
        <w:gridCol w:w="1427"/>
        <w:gridCol w:w="3646"/>
      </w:tblGrid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1618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2127" w:type="dxa"/>
          </w:tcPr>
          <w:p w:rsidR="00330908" w:rsidRPr="009E39CF" w:rsidRDefault="00330908" w:rsidP="00E55CF4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1</w:t>
            </w:r>
          </w:p>
        </w:tc>
        <w:tc>
          <w:tcPr>
            <w:tcW w:w="161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MaSo</w:t>
            </w:r>
          </w:p>
        </w:tc>
        <w:tc>
          <w:tcPr>
            <w:tcW w:w="21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 xml:space="preserve">Primary key 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Mỗi Hóa đơn bán sách có một mã số duy nhất.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2</w:t>
            </w:r>
          </w:p>
        </w:tc>
        <w:tc>
          <w:tcPr>
            <w:tcW w:w="161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ThoiGian</w:t>
            </w:r>
          </w:p>
        </w:tc>
        <w:tc>
          <w:tcPr>
            <w:tcW w:w="21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Date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Thời gian tạo hóa đơn.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3</w:t>
            </w:r>
          </w:p>
        </w:tc>
        <w:tc>
          <w:tcPr>
            <w:tcW w:w="161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TongTien</w:t>
            </w:r>
          </w:p>
        </w:tc>
        <w:tc>
          <w:tcPr>
            <w:tcW w:w="21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Tổng tiền hóa đơn bán sách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4</w:t>
            </w:r>
          </w:p>
        </w:tc>
        <w:tc>
          <w:tcPr>
            <w:tcW w:w="161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ListSach</w:t>
            </w:r>
          </w:p>
        </w:tc>
        <w:tc>
          <w:tcPr>
            <w:tcW w:w="21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List&lt;Sach&gt;</w:t>
            </w:r>
          </w:p>
        </w:tc>
        <w:tc>
          <w:tcPr>
            <w:tcW w:w="1427" w:type="dxa"/>
          </w:tcPr>
          <w:p w:rsidR="00330908" w:rsidRPr="009E39CF" w:rsidRDefault="000C41C3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Danh sách các sách được bán.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5</w:t>
            </w:r>
          </w:p>
        </w:tc>
        <w:tc>
          <w:tcPr>
            <w:tcW w:w="161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MaSoKH</w:t>
            </w:r>
          </w:p>
        </w:tc>
        <w:tc>
          <w:tcPr>
            <w:tcW w:w="21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Foreign key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Xác định người đã mua sách.</w:t>
            </w:r>
          </w:p>
        </w:tc>
      </w:tr>
    </w:tbl>
    <w:p w:rsidR="00330908" w:rsidRPr="009E39CF" w:rsidRDefault="00330908" w:rsidP="00330908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1" w:name="_Toc41594936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KhachHang.</w:t>
      </w:r>
      <w:bookmarkEnd w:id="11"/>
    </w:p>
    <w:p w:rsidR="00330908" w:rsidRPr="009E39CF" w:rsidRDefault="00330908" w:rsidP="00330908">
      <w:pPr>
        <w:pStyle w:val="ListParagraph"/>
        <w:numPr>
          <w:ilvl w:val="0"/>
          <w:numId w:val="42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330908" w:rsidRPr="009E39CF" w:rsidRDefault="00330908" w:rsidP="00330908">
      <w:pPr>
        <w:pStyle w:val="ListParagraph"/>
        <w:numPr>
          <w:ilvl w:val="0"/>
          <w:numId w:val="42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330908" w:rsidRPr="009E39CF" w:rsidRDefault="00330908" w:rsidP="00330908">
      <w:pPr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985"/>
        <w:gridCol w:w="1427"/>
        <w:gridCol w:w="3646"/>
      </w:tblGrid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1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MaKH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 xml:space="preserve">Primary key 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Mỗi khách hàng có mã duy nhất.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2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HoTen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Họ và tên của khách hàng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3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SoDienThoai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Số điện thoại của khách hàng.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4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Email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Địa chỉ email của khách hàng.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5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DiaChi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Địa chỉ của khách hàng</w:t>
            </w:r>
          </w:p>
        </w:tc>
      </w:tr>
      <w:tr w:rsidR="009E39CF" w:rsidRPr="009E39CF" w:rsidTr="00E55CF4">
        <w:tc>
          <w:tcPr>
            <w:tcW w:w="758" w:type="dxa"/>
          </w:tcPr>
          <w:p w:rsidR="00212B73" w:rsidRPr="009E39CF" w:rsidRDefault="00212B73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6</w:t>
            </w:r>
          </w:p>
        </w:tc>
        <w:tc>
          <w:tcPr>
            <w:tcW w:w="1760" w:type="dxa"/>
          </w:tcPr>
          <w:p w:rsidR="00212B73" w:rsidRPr="009E39CF" w:rsidRDefault="00212B73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</w:t>
            </w:r>
          </w:p>
        </w:tc>
        <w:tc>
          <w:tcPr>
            <w:tcW w:w="1985" w:type="dxa"/>
          </w:tcPr>
          <w:p w:rsidR="00212B73" w:rsidRPr="009E39CF" w:rsidRDefault="00212B73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427" w:type="dxa"/>
          </w:tcPr>
          <w:p w:rsidR="00212B73" w:rsidRPr="009E39CF" w:rsidRDefault="00212B73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Null, &gt;=0</w:t>
            </w:r>
          </w:p>
        </w:tc>
        <w:tc>
          <w:tcPr>
            <w:tcW w:w="3646" w:type="dxa"/>
          </w:tcPr>
          <w:p w:rsidR="00212B73" w:rsidRPr="009E39CF" w:rsidRDefault="00212B73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Số tiền khách hàng nợ</w:t>
            </w:r>
          </w:p>
        </w:tc>
      </w:tr>
    </w:tbl>
    <w:p w:rsidR="00330908" w:rsidRPr="009E39CF" w:rsidRDefault="00330908" w:rsidP="00330908">
      <w:pPr>
        <w:rPr>
          <w:color w:val="000000" w:themeColor="text1"/>
          <w:szCs w:val="24"/>
          <w:lang w:val="en-GB"/>
        </w:rPr>
      </w:pPr>
    </w:p>
    <w:p w:rsidR="00330908" w:rsidRPr="009E39CF" w:rsidRDefault="00330908" w:rsidP="00330908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2" w:name="_Toc41594937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lastRenderedPageBreak/>
        <w:t>Lớp PhieuThuTien.</w:t>
      </w:r>
      <w:bookmarkEnd w:id="12"/>
    </w:p>
    <w:p w:rsidR="00330908" w:rsidRPr="009E39CF" w:rsidRDefault="00330908" w:rsidP="00330908">
      <w:pPr>
        <w:pStyle w:val="ListParagraph"/>
        <w:numPr>
          <w:ilvl w:val="0"/>
          <w:numId w:val="43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330908" w:rsidRPr="009E39CF" w:rsidRDefault="00330908" w:rsidP="00330908">
      <w:pPr>
        <w:pStyle w:val="ListParagraph"/>
        <w:numPr>
          <w:ilvl w:val="0"/>
          <w:numId w:val="43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562473" w:rsidRPr="009E39CF" w:rsidRDefault="00562473" w:rsidP="00562473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985"/>
        <w:gridCol w:w="1427"/>
        <w:gridCol w:w="3646"/>
      </w:tblGrid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1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MaSo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 xml:space="preserve">Primary key 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Mỗi Phiếu thu tiền có một mã duy nhất.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2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ThoiGian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Thời gian thành lập phiếu.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3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SoTienThu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Số tiền thu được thu.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4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MaKH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Forgein key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Khách hàng được thu tiền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5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MaSoHoaDon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Prinvate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Forgein key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Thu tiền cho hóa đơn bán sách nào.</w:t>
            </w:r>
          </w:p>
        </w:tc>
      </w:tr>
    </w:tbl>
    <w:p w:rsidR="00330908" w:rsidRPr="009E39CF" w:rsidRDefault="00330908" w:rsidP="00330908">
      <w:pPr>
        <w:rPr>
          <w:color w:val="000000" w:themeColor="text1"/>
          <w:szCs w:val="24"/>
          <w:lang w:val="en-GB"/>
        </w:rPr>
      </w:pPr>
    </w:p>
    <w:p w:rsidR="00330908" w:rsidRPr="009E39CF" w:rsidRDefault="00330908" w:rsidP="00330908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3" w:name="_Toc41594938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NhanVien.</w:t>
      </w:r>
      <w:bookmarkEnd w:id="13"/>
    </w:p>
    <w:p w:rsidR="00330908" w:rsidRPr="009E39CF" w:rsidRDefault="00330908" w:rsidP="00330908">
      <w:pPr>
        <w:pStyle w:val="ListParagraph"/>
        <w:numPr>
          <w:ilvl w:val="0"/>
          <w:numId w:val="44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330908" w:rsidRPr="009E39CF" w:rsidRDefault="00330908" w:rsidP="00330908">
      <w:pPr>
        <w:pStyle w:val="ListParagraph"/>
        <w:numPr>
          <w:ilvl w:val="0"/>
          <w:numId w:val="44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FF37AE" w:rsidRPr="009E39CF" w:rsidRDefault="00FF37AE" w:rsidP="00FF37AE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985"/>
        <w:gridCol w:w="1427"/>
        <w:gridCol w:w="3646"/>
      </w:tblGrid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1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MaSo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 xml:space="preserve">Primary key 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Mỗi nhân viên có một mã duy nhất.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2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HoTen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Họ và tên của nhân viên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3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SoDienThoai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Số điện thoại của nhân viên.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4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Email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Địa chỉ email của nhân viên.</w:t>
            </w:r>
          </w:p>
        </w:tc>
      </w:tr>
      <w:tr w:rsidR="009E39CF" w:rsidRPr="009E39CF" w:rsidTr="00E55CF4">
        <w:tc>
          <w:tcPr>
            <w:tcW w:w="758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5</w:t>
            </w:r>
          </w:p>
        </w:tc>
        <w:tc>
          <w:tcPr>
            <w:tcW w:w="1760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DiaChi</w:t>
            </w:r>
          </w:p>
        </w:tc>
        <w:tc>
          <w:tcPr>
            <w:tcW w:w="1985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String</w:t>
            </w:r>
          </w:p>
        </w:tc>
        <w:tc>
          <w:tcPr>
            <w:tcW w:w="1427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Not Null</w:t>
            </w:r>
          </w:p>
        </w:tc>
        <w:tc>
          <w:tcPr>
            <w:tcW w:w="3646" w:type="dxa"/>
          </w:tcPr>
          <w:p w:rsidR="00330908" w:rsidRPr="009E39CF" w:rsidRDefault="00330908" w:rsidP="00E55CF4">
            <w:pPr>
              <w:pStyle w:val="BodyText"/>
              <w:spacing w:after="0"/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Địa chỉ của nhân viên</w:t>
            </w:r>
          </w:p>
        </w:tc>
      </w:tr>
    </w:tbl>
    <w:p w:rsidR="00330908" w:rsidRPr="009E39CF" w:rsidRDefault="00330908" w:rsidP="00330908">
      <w:pPr>
        <w:rPr>
          <w:color w:val="000000" w:themeColor="text1"/>
          <w:szCs w:val="24"/>
          <w:lang w:val="en-GB"/>
        </w:rPr>
      </w:pPr>
    </w:p>
    <w:p w:rsidR="00330908" w:rsidRPr="009E39CF" w:rsidRDefault="00330908" w:rsidP="00330908">
      <w:pPr>
        <w:pStyle w:val="ListParagraph"/>
        <w:numPr>
          <w:ilvl w:val="0"/>
          <w:numId w:val="45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trách nhiệm.</w:t>
      </w:r>
    </w:p>
    <w:p w:rsidR="00330908" w:rsidRPr="009E39CF" w:rsidRDefault="00330908" w:rsidP="00330908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740"/>
        <w:gridCol w:w="2416"/>
        <w:gridCol w:w="1883"/>
        <w:gridCol w:w="1363"/>
        <w:gridCol w:w="830"/>
        <w:gridCol w:w="2374"/>
      </w:tblGrid>
      <w:tr w:rsidR="009E39CF" w:rsidRPr="009E39CF" w:rsidTr="00E55CF4">
        <w:tc>
          <w:tcPr>
            <w:tcW w:w="74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STT</w:t>
            </w:r>
          </w:p>
        </w:tc>
        <w:tc>
          <w:tcPr>
            <w:tcW w:w="2416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Tên Phương thức</w:t>
            </w:r>
          </w:p>
        </w:tc>
        <w:tc>
          <w:tcPr>
            <w:tcW w:w="188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Kiểu trả về</w:t>
            </w:r>
          </w:p>
        </w:tc>
        <w:tc>
          <w:tcPr>
            <w:tcW w:w="136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Tham số</w:t>
            </w:r>
          </w:p>
        </w:tc>
        <w:tc>
          <w:tcPr>
            <w:tcW w:w="83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Tính chất</w:t>
            </w:r>
          </w:p>
        </w:tc>
        <w:tc>
          <w:tcPr>
            <w:tcW w:w="2374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Ý nghĩa</w:t>
            </w:r>
          </w:p>
        </w:tc>
      </w:tr>
      <w:tr w:rsidR="009E39CF" w:rsidRPr="009E39CF" w:rsidTr="00E55CF4">
        <w:tc>
          <w:tcPr>
            <w:tcW w:w="74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1</w:t>
            </w:r>
          </w:p>
        </w:tc>
        <w:tc>
          <w:tcPr>
            <w:tcW w:w="2416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LapPhieuNhapSach()</w:t>
            </w:r>
          </w:p>
        </w:tc>
        <w:tc>
          <w:tcPr>
            <w:tcW w:w="188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PhieuNhapSach</w:t>
            </w:r>
          </w:p>
        </w:tc>
        <w:tc>
          <w:tcPr>
            <w:tcW w:w="136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List&lt;Sach&gt;</w:t>
            </w:r>
          </w:p>
        </w:tc>
        <w:tc>
          <w:tcPr>
            <w:tcW w:w="83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public</w:t>
            </w:r>
          </w:p>
        </w:tc>
        <w:tc>
          <w:tcPr>
            <w:tcW w:w="2374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Nhân viên tạo lập phiếu bán sách.</w:t>
            </w:r>
          </w:p>
        </w:tc>
      </w:tr>
      <w:tr w:rsidR="009E39CF" w:rsidRPr="009E39CF" w:rsidTr="00E55CF4">
        <w:tc>
          <w:tcPr>
            <w:tcW w:w="74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2</w:t>
            </w:r>
          </w:p>
        </w:tc>
        <w:tc>
          <w:tcPr>
            <w:tcW w:w="2416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LapHoaDonBanSach()</w:t>
            </w:r>
          </w:p>
        </w:tc>
        <w:tc>
          <w:tcPr>
            <w:tcW w:w="188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HoaDonBanSach</w:t>
            </w:r>
          </w:p>
        </w:tc>
        <w:tc>
          <w:tcPr>
            <w:tcW w:w="136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List&lt;Sach&gt;</w:t>
            </w:r>
          </w:p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KhachHang</w:t>
            </w:r>
          </w:p>
        </w:tc>
        <w:tc>
          <w:tcPr>
            <w:tcW w:w="83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public</w:t>
            </w:r>
          </w:p>
        </w:tc>
        <w:tc>
          <w:tcPr>
            <w:tcW w:w="2374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Nhân viên tạo lập hóa đôn bán sách.</w:t>
            </w:r>
          </w:p>
        </w:tc>
      </w:tr>
      <w:tr w:rsidR="009E39CF" w:rsidRPr="009E39CF" w:rsidTr="00E55CF4">
        <w:tc>
          <w:tcPr>
            <w:tcW w:w="74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3</w:t>
            </w:r>
          </w:p>
        </w:tc>
        <w:tc>
          <w:tcPr>
            <w:tcW w:w="2416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LapPhieuThuTien()</w:t>
            </w:r>
          </w:p>
        </w:tc>
        <w:tc>
          <w:tcPr>
            <w:tcW w:w="188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PhieuThuTien</w:t>
            </w:r>
          </w:p>
        </w:tc>
        <w:tc>
          <w:tcPr>
            <w:tcW w:w="136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KhachHang</w:t>
            </w:r>
          </w:p>
        </w:tc>
        <w:tc>
          <w:tcPr>
            <w:tcW w:w="83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public</w:t>
            </w:r>
          </w:p>
        </w:tc>
        <w:tc>
          <w:tcPr>
            <w:tcW w:w="2374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Lập phiếu thu tiền của khách hàng.</w:t>
            </w:r>
          </w:p>
        </w:tc>
      </w:tr>
      <w:tr w:rsidR="009E39CF" w:rsidRPr="009E39CF" w:rsidTr="00E55CF4">
        <w:tc>
          <w:tcPr>
            <w:tcW w:w="74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4</w:t>
            </w:r>
          </w:p>
        </w:tc>
        <w:tc>
          <w:tcPr>
            <w:tcW w:w="2416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LapBaoCaoThang()</w:t>
            </w:r>
          </w:p>
        </w:tc>
        <w:tc>
          <w:tcPr>
            <w:tcW w:w="188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BaoCaoThang</w:t>
            </w:r>
          </w:p>
        </w:tc>
        <w:tc>
          <w:tcPr>
            <w:tcW w:w="1363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830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Public</w:t>
            </w:r>
          </w:p>
        </w:tc>
        <w:tc>
          <w:tcPr>
            <w:tcW w:w="2374" w:type="dxa"/>
          </w:tcPr>
          <w:p w:rsidR="00330908" w:rsidRPr="009E39CF" w:rsidRDefault="00330908" w:rsidP="00E55CF4">
            <w:pPr>
              <w:rPr>
                <w:color w:val="000000" w:themeColor="text1"/>
                <w:szCs w:val="24"/>
                <w:lang w:val="en-GB"/>
              </w:rPr>
            </w:pPr>
            <w:r w:rsidRPr="009E39CF">
              <w:rPr>
                <w:color w:val="000000" w:themeColor="text1"/>
                <w:szCs w:val="24"/>
                <w:lang w:val="en-GB"/>
              </w:rPr>
              <w:t>Xuất báo cáo tháng cho Báo cáo tồn sách hoặc báo cáo công nợ</w:t>
            </w:r>
          </w:p>
        </w:tc>
      </w:tr>
    </w:tbl>
    <w:p w:rsidR="00330908" w:rsidRPr="009E39CF" w:rsidRDefault="00330908" w:rsidP="00330908">
      <w:pPr>
        <w:rPr>
          <w:color w:val="000000" w:themeColor="text1"/>
          <w:szCs w:val="24"/>
        </w:rPr>
      </w:pPr>
    </w:p>
    <w:p w:rsidR="00330908" w:rsidRPr="009E39CF" w:rsidRDefault="00330908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4" w:name="_Toc41594939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lastRenderedPageBreak/>
        <w:t>Lớp Sach.</w:t>
      </w:r>
      <w:bookmarkEnd w:id="14"/>
    </w:p>
    <w:p w:rsidR="00330908" w:rsidRPr="009E39CF" w:rsidRDefault="00330908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330908" w:rsidRPr="009E39CF" w:rsidRDefault="00330908" w:rsidP="00330908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E717C1" w:rsidRPr="009E39CF" w:rsidRDefault="00E717C1" w:rsidP="00E717C1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704"/>
        <w:gridCol w:w="1710"/>
        <w:gridCol w:w="3438"/>
      </w:tblGrid>
      <w:tr w:rsidR="009E39CF" w:rsidRPr="009E39CF" w:rsidTr="000C41C3">
        <w:tc>
          <w:tcPr>
            <w:tcW w:w="758" w:type="dxa"/>
          </w:tcPr>
          <w:p w:rsidR="00363B6E" w:rsidRPr="009E39CF" w:rsidRDefault="00363B6E" w:rsidP="00FD06E2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1966" w:type="dxa"/>
          </w:tcPr>
          <w:p w:rsidR="00363B6E" w:rsidRPr="009E39CF" w:rsidRDefault="00363B6E" w:rsidP="00FD06E2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704" w:type="dxa"/>
          </w:tcPr>
          <w:p w:rsidR="00363B6E" w:rsidRPr="009E39CF" w:rsidRDefault="00363B6E" w:rsidP="00363B6E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710" w:type="dxa"/>
          </w:tcPr>
          <w:p w:rsidR="00363B6E" w:rsidRPr="009E39CF" w:rsidRDefault="00363B6E" w:rsidP="00FD06E2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3438" w:type="dxa"/>
          </w:tcPr>
          <w:p w:rsidR="00363B6E" w:rsidRPr="009E39CF" w:rsidRDefault="00363B6E" w:rsidP="00FD06E2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0C41C3">
        <w:tc>
          <w:tcPr>
            <w:tcW w:w="758" w:type="dxa"/>
          </w:tcPr>
          <w:p w:rsidR="00363B6E" w:rsidRPr="009E39CF" w:rsidRDefault="00B12312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Pr="009E39CF" w:rsidRDefault="006841B3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MaSach</w:t>
            </w:r>
          </w:p>
        </w:tc>
        <w:tc>
          <w:tcPr>
            <w:tcW w:w="1704" w:type="dxa"/>
          </w:tcPr>
          <w:p w:rsidR="00363B6E" w:rsidRPr="009E39CF" w:rsidRDefault="006841B3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</w:t>
            </w:r>
            <w:r w:rsidR="003D1BC5" w:rsidRPr="009E39CF">
              <w:rPr>
                <w:color w:val="000000" w:themeColor="text1"/>
                <w:szCs w:val="24"/>
                <w:lang w:val="en-US"/>
              </w:rPr>
              <w:t xml:space="preserve"> String</w:t>
            </w:r>
          </w:p>
        </w:tc>
        <w:tc>
          <w:tcPr>
            <w:tcW w:w="1710" w:type="dxa"/>
          </w:tcPr>
          <w:p w:rsidR="00363B6E" w:rsidRPr="009E39CF" w:rsidRDefault="003D1BC5" w:rsidP="003D1BC5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Mỗi kí tự thuộc {0,</w:t>
            </w:r>
            <w:r w:rsidR="007A2AE4" w:rsidRPr="009E39CF">
              <w:rPr>
                <w:color w:val="000000" w:themeColor="text1"/>
                <w:szCs w:val="24"/>
                <w:lang w:val="en-US"/>
              </w:rPr>
              <w:t>…,</w:t>
            </w:r>
            <w:r w:rsidRPr="009E39CF">
              <w:rPr>
                <w:color w:val="000000" w:themeColor="text1"/>
                <w:szCs w:val="24"/>
                <w:lang w:val="en-US"/>
              </w:rPr>
              <w:t>9}</w:t>
            </w:r>
          </w:p>
        </w:tc>
        <w:tc>
          <w:tcPr>
            <w:tcW w:w="3438" w:type="dxa"/>
          </w:tcPr>
          <w:p w:rsidR="00363B6E" w:rsidRPr="009E39CF" w:rsidRDefault="001403D7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Mã </w:t>
            </w:r>
            <w:r w:rsidR="00823024" w:rsidRPr="009E39CF">
              <w:rPr>
                <w:color w:val="000000" w:themeColor="text1"/>
                <w:szCs w:val="24"/>
                <w:lang w:val="en-US"/>
              </w:rPr>
              <w:t xml:space="preserve">sách dùng </w:t>
            </w:r>
            <w:r w:rsidRPr="009E39CF">
              <w:rPr>
                <w:color w:val="000000" w:themeColor="text1"/>
                <w:szCs w:val="24"/>
                <w:lang w:val="en-US"/>
              </w:rPr>
              <w:t>để phân biệt từng loại sách</w:t>
            </w:r>
          </w:p>
        </w:tc>
      </w:tr>
      <w:tr w:rsidR="009E39CF" w:rsidRPr="009E39CF" w:rsidTr="000C41C3">
        <w:tc>
          <w:tcPr>
            <w:tcW w:w="758" w:type="dxa"/>
          </w:tcPr>
          <w:p w:rsidR="004C4FA1" w:rsidRPr="009E39CF" w:rsidRDefault="00B12312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1966" w:type="dxa"/>
          </w:tcPr>
          <w:p w:rsidR="004C4FA1" w:rsidRPr="009E39CF" w:rsidRDefault="00E3553C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TenSach</w:t>
            </w:r>
          </w:p>
        </w:tc>
        <w:tc>
          <w:tcPr>
            <w:tcW w:w="1704" w:type="dxa"/>
          </w:tcPr>
          <w:p w:rsidR="004C4FA1" w:rsidRPr="009E39CF" w:rsidRDefault="00E3553C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</w:t>
            </w:r>
            <w:r w:rsidR="00164A0B" w:rsidRPr="009E39CF">
              <w:rPr>
                <w:color w:val="000000" w:themeColor="text1"/>
                <w:szCs w:val="24"/>
                <w:lang w:val="en-US"/>
              </w:rPr>
              <w:t xml:space="preserve"> String</w:t>
            </w:r>
          </w:p>
        </w:tc>
        <w:tc>
          <w:tcPr>
            <w:tcW w:w="1710" w:type="dxa"/>
          </w:tcPr>
          <w:p w:rsidR="004C4FA1" w:rsidRPr="009E39CF" w:rsidRDefault="00164A0B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Not null</w:t>
            </w:r>
          </w:p>
        </w:tc>
        <w:tc>
          <w:tcPr>
            <w:tcW w:w="3438" w:type="dxa"/>
          </w:tcPr>
          <w:p w:rsidR="004C4FA1" w:rsidRPr="009E39CF" w:rsidRDefault="00540890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Tên của sách</w:t>
            </w:r>
          </w:p>
        </w:tc>
      </w:tr>
      <w:tr w:rsidR="009E39CF" w:rsidRPr="009E39CF" w:rsidTr="000C41C3">
        <w:tc>
          <w:tcPr>
            <w:tcW w:w="758" w:type="dxa"/>
          </w:tcPr>
          <w:p w:rsidR="004C4FA1" w:rsidRPr="009E39CF" w:rsidRDefault="00B12312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1966" w:type="dxa"/>
          </w:tcPr>
          <w:p w:rsidR="004C4FA1" w:rsidRPr="009E39CF" w:rsidRDefault="00F76164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TheLoai</w:t>
            </w:r>
          </w:p>
        </w:tc>
        <w:tc>
          <w:tcPr>
            <w:tcW w:w="1704" w:type="dxa"/>
          </w:tcPr>
          <w:p w:rsidR="004C4FA1" w:rsidRPr="009E39CF" w:rsidRDefault="00F76164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</w:t>
            </w:r>
            <w:r w:rsidR="00164A0B" w:rsidRPr="009E39CF">
              <w:rPr>
                <w:color w:val="000000" w:themeColor="text1"/>
                <w:szCs w:val="24"/>
                <w:lang w:val="en-US"/>
              </w:rPr>
              <w:t xml:space="preserve"> String</w:t>
            </w:r>
          </w:p>
        </w:tc>
        <w:tc>
          <w:tcPr>
            <w:tcW w:w="1710" w:type="dxa"/>
          </w:tcPr>
          <w:p w:rsidR="004C4FA1" w:rsidRPr="009E39CF" w:rsidRDefault="00164A0B" w:rsidP="008D620B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Not null</w:t>
            </w:r>
          </w:p>
        </w:tc>
        <w:tc>
          <w:tcPr>
            <w:tcW w:w="3438" w:type="dxa"/>
          </w:tcPr>
          <w:p w:rsidR="004C4FA1" w:rsidRPr="009E39CF" w:rsidRDefault="00F76164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Thể loại của sách</w:t>
            </w:r>
          </w:p>
        </w:tc>
      </w:tr>
      <w:tr w:rsidR="009E39CF" w:rsidRPr="009E39CF" w:rsidTr="000C41C3">
        <w:tc>
          <w:tcPr>
            <w:tcW w:w="758" w:type="dxa"/>
          </w:tcPr>
          <w:p w:rsidR="004C4FA1" w:rsidRPr="009E39CF" w:rsidRDefault="00B12312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966" w:type="dxa"/>
          </w:tcPr>
          <w:p w:rsidR="004C4FA1" w:rsidRPr="009E39CF" w:rsidRDefault="00F76164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TacGia</w:t>
            </w:r>
          </w:p>
        </w:tc>
        <w:tc>
          <w:tcPr>
            <w:tcW w:w="1704" w:type="dxa"/>
          </w:tcPr>
          <w:p w:rsidR="004C4FA1" w:rsidRPr="009E39CF" w:rsidRDefault="00F76164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</w:t>
            </w:r>
            <w:r w:rsidR="00164A0B" w:rsidRPr="009E39CF">
              <w:rPr>
                <w:color w:val="000000" w:themeColor="text1"/>
                <w:szCs w:val="24"/>
                <w:lang w:val="en-US"/>
              </w:rPr>
              <w:t xml:space="preserve"> String</w:t>
            </w:r>
          </w:p>
        </w:tc>
        <w:tc>
          <w:tcPr>
            <w:tcW w:w="1710" w:type="dxa"/>
          </w:tcPr>
          <w:p w:rsidR="004C4FA1" w:rsidRPr="009E39CF" w:rsidRDefault="00164A0B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Not null</w:t>
            </w:r>
          </w:p>
        </w:tc>
        <w:tc>
          <w:tcPr>
            <w:tcW w:w="3438" w:type="dxa"/>
          </w:tcPr>
          <w:p w:rsidR="004C4FA1" w:rsidRPr="009E39CF" w:rsidRDefault="00F76164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Tác giả của sách</w:t>
            </w:r>
          </w:p>
        </w:tc>
      </w:tr>
      <w:tr w:rsidR="009E39CF" w:rsidRPr="009E39CF" w:rsidTr="000C41C3">
        <w:tc>
          <w:tcPr>
            <w:tcW w:w="758" w:type="dxa"/>
          </w:tcPr>
          <w:p w:rsidR="004C4FA1" w:rsidRPr="009E39CF" w:rsidRDefault="00B12312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1966" w:type="dxa"/>
          </w:tcPr>
          <w:p w:rsidR="004C4FA1" w:rsidRPr="009E39CF" w:rsidRDefault="00B12312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SoLuong</w:t>
            </w:r>
          </w:p>
        </w:tc>
        <w:tc>
          <w:tcPr>
            <w:tcW w:w="1704" w:type="dxa"/>
          </w:tcPr>
          <w:p w:rsidR="004C4FA1" w:rsidRPr="009E39CF" w:rsidRDefault="00B12312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</w:t>
            </w:r>
            <w:r w:rsidR="00164A0B" w:rsidRPr="009E39CF">
              <w:rPr>
                <w:color w:val="000000" w:themeColor="text1"/>
                <w:szCs w:val="24"/>
                <w:lang w:val="en-US"/>
              </w:rPr>
              <w:t xml:space="preserve"> Integer</w:t>
            </w:r>
          </w:p>
        </w:tc>
        <w:tc>
          <w:tcPr>
            <w:tcW w:w="1710" w:type="dxa"/>
          </w:tcPr>
          <w:p w:rsidR="004C4FA1" w:rsidRPr="009E39CF" w:rsidRDefault="00164A0B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&gt;=1</w:t>
            </w:r>
          </w:p>
        </w:tc>
        <w:tc>
          <w:tcPr>
            <w:tcW w:w="3438" w:type="dxa"/>
          </w:tcPr>
          <w:p w:rsidR="004C4FA1" w:rsidRPr="009E39CF" w:rsidRDefault="00A06BBF" w:rsidP="00FD06E2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lượng của sách hiện có</w:t>
            </w:r>
          </w:p>
        </w:tc>
      </w:tr>
    </w:tbl>
    <w:p w:rsidR="00330908" w:rsidRPr="009E39CF" w:rsidRDefault="00330908" w:rsidP="00330908">
      <w:pPr>
        <w:rPr>
          <w:color w:val="000000" w:themeColor="text1"/>
          <w:szCs w:val="24"/>
          <w:lang w:val="en-GB"/>
        </w:rPr>
      </w:pPr>
    </w:p>
    <w:p w:rsidR="00FD06E2" w:rsidRPr="009E39CF" w:rsidRDefault="00330908" w:rsidP="00330908">
      <w:pPr>
        <w:pStyle w:val="ListParagraph"/>
        <w:numPr>
          <w:ilvl w:val="0"/>
          <w:numId w:val="45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trách nhiệm.</w:t>
      </w:r>
    </w:p>
    <w:p w:rsidR="00E34822" w:rsidRPr="009E39CF" w:rsidRDefault="00E34822" w:rsidP="00E34822">
      <w:pPr>
        <w:rPr>
          <w:color w:val="000000" w:themeColor="text1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350"/>
        <w:gridCol w:w="1440"/>
        <w:gridCol w:w="1170"/>
        <w:gridCol w:w="2475"/>
      </w:tblGrid>
      <w:tr w:rsidR="009E39CF" w:rsidRPr="009E39CF" w:rsidTr="00E05F43">
        <w:tc>
          <w:tcPr>
            <w:tcW w:w="648" w:type="dxa"/>
          </w:tcPr>
          <w:p w:rsidR="008173A6" w:rsidRPr="009E39CF" w:rsidRDefault="008173A6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STT</w:t>
            </w:r>
          </w:p>
        </w:tc>
        <w:tc>
          <w:tcPr>
            <w:tcW w:w="2160" w:type="dxa"/>
          </w:tcPr>
          <w:p w:rsidR="008173A6" w:rsidRPr="009E39CF" w:rsidRDefault="008173A6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Tên phương  thức</w:t>
            </w:r>
          </w:p>
        </w:tc>
        <w:tc>
          <w:tcPr>
            <w:tcW w:w="1350" w:type="dxa"/>
          </w:tcPr>
          <w:p w:rsidR="008173A6" w:rsidRPr="009E39CF" w:rsidRDefault="008173A6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Kiểu trả về</w:t>
            </w:r>
          </w:p>
        </w:tc>
        <w:tc>
          <w:tcPr>
            <w:tcW w:w="1440" w:type="dxa"/>
          </w:tcPr>
          <w:p w:rsidR="008173A6" w:rsidRPr="009E39CF" w:rsidRDefault="008173A6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Tham số</w:t>
            </w:r>
          </w:p>
        </w:tc>
        <w:tc>
          <w:tcPr>
            <w:tcW w:w="1170" w:type="dxa"/>
          </w:tcPr>
          <w:p w:rsidR="008173A6" w:rsidRPr="009E39CF" w:rsidRDefault="008173A6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Tính chất</w:t>
            </w:r>
          </w:p>
        </w:tc>
        <w:tc>
          <w:tcPr>
            <w:tcW w:w="2475" w:type="dxa"/>
          </w:tcPr>
          <w:p w:rsidR="008173A6" w:rsidRPr="009E39CF" w:rsidRDefault="008173A6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Ý nghĩa</w:t>
            </w:r>
          </w:p>
        </w:tc>
      </w:tr>
      <w:tr w:rsidR="009E39CF" w:rsidRPr="009E39CF" w:rsidTr="00E05F43">
        <w:tc>
          <w:tcPr>
            <w:tcW w:w="648" w:type="dxa"/>
          </w:tcPr>
          <w:p w:rsidR="008173A6" w:rsidRPr="009E39CF" w:rsidRDefault="00B506A2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160" w:type="dxa"/>
          </w:tcPr>
          <w:p w:rsidR="008173A6" w:rsidRPr="009E39CF" w:rsidRDefault="001E4C73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ChoPhepNhapSach</w:t>
            </w:r>
          </w:p>
        </w:tc>
        <w:tc>
          <w:tcPr>
            <w:tcW w:w="1350" w:type="dxa"/>
          </w:tcPr>
          <w:p w:rsidR="008173A6" w:rsidRPr="009E39CF" w:rsidRDefault="00E05F43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Boolean</w:t>
            </w:r>
          </w:p>
        </w:tc>
        <w:tc>
          <w:tcPr>
            <w:tcW w:w="1440" w:type="dxa"/>
          </w:tcPr>
          <w:p w:rsidR="008173A6" w:rsidRPr="009E39CF" w:rsidRDefault="00451C77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QuiDinh qd</w:t>
            </w:r>
          </w:p>
        </w:tc>
        <w:tc>
          <w:tcPr>
            <w:tcW w:w="1170" w:type="dxa"/>
          </w:tcPr>
          <w:p w:rsidR="008173A6" w:rsidRPr="009E39CF" w:rsidRDefault="00451C77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475" w:type="dxa"/>
          </w:tcPr>
          <w:p w:rsidR="008173A6" w:rsidRPr="009E39CF" w:rsidRDefault="0039714D" w:rsidP="0039714D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Cho phép người dùng chỉnh sửa/ thêm mới loại sách dựa vào qui định</w:t>
            </w:r>
            <w:r w:rsidR="0060236D" w:rsidRPr="009E39CF">
              <w:rPr>
                <w:color w:val="000000" w:themeColor="text1"/>
                <w:szCs w:val="24"/>
                <w:lang w:val="en-US"/>
              </w:rPr>
              <w:t xml:space="preserve"> qd.</w:t>
            </w:r>
          </w:p>
        </w:tc>
      </w:tr>
      <w:tr w:rsidR="009E39CF" w:rsidRPr="009E39CF" w:rsidTr="00E05F43">
        <w:tc>
          <w:tcPr>
            <w:tcW w:w="648" w:type="dxa"/>
          </w:tcPr>
          <w:p w:rsidR="008173A6" w:rsidRPr="009E39CF" w:rsidRDefault="00B506A2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160" w:type="dxa"/>
          </w:tcPr>
          <w:p w:rsidR="008173A6" w:rsidRPr="009E39CF" w:rsidRDefault="00603C32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ChoPhepBanSach</w:t>
            </w:r>
          </w:p>
        </w:tc>
        <w:tc>
          <w:tcPr>
            <w:tcW w:w="1350" w:type="dxa"/>
          </w:tcPr>
          <w:p w:rsidR="008173A6" w:rsidRPr="009E39CF" w:rsidRDefault="00603C32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Boolean</w:t>
            </w:r>
          </w:p>
        </w:tc>
        <w:tc>
          <w:tcPr>
            <w:tcW w:w="1440" w:type="dxa"/>
          </w:tcPr>
          <w:p w:rsidR="008173A6" w:rsidRPr="009E39CF" w:rsidRDefault="00603C32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QuiDinh qd, int SLSachBan</w:t>
            </w:r>
          </w:p>
        </w:tc>
        <w:tc>
          <w:tcPr>
            <w:tcW w:w="1170" w:type="dxa"/>
          </w:tcPr>
          <w:p w:rsidR="008173A6" w:rsidRPr="009E39CF" w:rsidRDefault="003E7A2A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475" w:type="dxa"/>
          </w:tcPr>
          <w:p w:rsidR="008173A6" w:rsidRPr="009E39CF" w:rsidRDefault="008B4B91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Cho phép người dùng bán sách thông qua qui định qd và </w:t>
            </w:r>
          </w:p>
        </w:tc>
      </w:tr>
      <w:tr w:rsidR="009E39CF" w:rsidRPr="009E39CF" w:rsidTr="00E05F43">
        <w:tc>
          <w:tcPr>
            <w:tcW w:w="648" w:type="dxa"/>
          </w:tcPr>
          <w:p w:rsidR="008173A6" w:rsidRPr="009E39CF" w:rsidRDefault="00B506A2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160" w:type="dxa"/>
          </w:tcPr>
          <w:p w:rsidR="008173A6" w:rsidRPr="009E39CF" w:rsidRDefault="008B4B91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getMaSach</w:t>
            </w:r>
          </w:p>
        </w:tc>
        <w:tc>
          <w:tcPr>
            <w:tcW w:w="1350" w:type="dxa"/>
          </w:tcPr>
          <w:p w:rsidR="008173A6" w:rsidRPr="009E39CF" w:rsidRDefault="008B4B91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440" w:type="dxa"/>
          </w:tcPr>
          <w:p w:rsidR="008173A6" w:rsidRPr="009E39CF" w:rsidRDefault="008B4B91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8173A6" w:rsidRPr="009E39CF" w:rsidRDefault="008B4B91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475" w:type="dxa"/>
          </w:tcPr>
          <w:p w:rsidR="008173A6" w:rsidRPr="009E39CF" w:rsidRDefault="008B4B91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trả về thuộc tính MaSach</w:t>
            </w:r>
          </w:p>
        </w:tc>
      </w:tr>
      <w:tr w:rsidR="009E39CF" w:rsidRPr="009E39CF" w:rsidTr="00E05F43">
        <w:tc>
          <w:tcPr>
            <w:tcW w:w="648" w:type="dxa"/>
          </w:tcPr>
          <w:p w:rsidR="008173A6" w:rsidRPr="009E39CF" w:rsidRDefault="00B506A2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60" w:type="dxa"/>
          </w:tcPr>
          <w:p w:rsidR="008173A6" w:rsidRPr="009E39CF" w:rsidRDefault="001F0A13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getTenSach</w:t>
            </w:r>
          </w:p>
        </w:tc>
        <w:tc>
          <w:tcPr>
            <w:tcW w:w="1350" w:type="dxa"/>
          </w:tcPr>
          <w:p w:rsidR="008173A6" w:rsidRPr="009E39CF" w:rsidRDefault="001F0A13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440" w:type="dxa"/>
          </w:tcPr>
          <w:p w:rsidR="008173A6" w:rsidRPr="009E39CF" w:rsidRDefault="001F0A13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8173A6" w:rsidRPr="009E39CF" w:rsidRDefault="001F0A13" w:rsidP="008173A6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475" w:type="dxa"/>
          </w:tcPr>
          <w:p w:rsidR="008173A6" w:rsidRPr="009E39CF" w:rsidRDefault="008B4B91" w:rsidP="008B4B9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trả về thuộc tính TenSach</w:t>
            </w:r>
          </w:p>
        </w:tc>
      </w:tr>
      <w:tr w:rsidR="009E39CF" w:rsidRPr="009E39CF" w:rsidTr="00E05F43">
        <w:tc>
          <w:tcPr>
            <w:tcW w:w="648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216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getTheLoai</w:t>
            </w:r>
          </w:p>
        </w:tc>
        <w:tc>
          <w:tcPr>
            <w:tcW w:w="135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44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475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trả về thuộc tính TheLoai</w:t>
            </w:r>
          </w:p>
        </w:tc>
      </w:tr>
      <w:tr w:rsidR="009E39CF" w:rsidRPr="009E39CF" w:rsidTr="00E05F43">
        <w:tc>
          <w:tcPr>
            <w:tcW w:w="648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6</w:t>
            </w:r>
          </w:p>
        </w:tc>
        <w:tc>
          <w:tcPr>
            <w:tcW w:w="216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getTacGia</w:t>
            </w:r>
          </w:p>
        </w:tc>
        <w:tc>
          <w:tcPr>
            <w:tcW w:w="135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44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475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trả về thuộc tính TacGia</w:t>
            </w:r>
          </w:p>
        </w:tc>
      </w:tr>
      <w:tr w:rsidR="009E39CF" w:rsidRPr="009E39CF" w:rsidTr="00E05F43">
        <w:tc>
          <w:tcPr>
            <w:tcW w:w="648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16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getSoLuong</w:t>
            </w:r>
          </w:p>
        </w:tc>
        <w:tc>
          <w:tcPr>
            <w:tcW w:w="135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44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475" w:type="dxa"/>
          </w:tcPr>
          <w:p w:rsidR="001F0A13" w:rsidRPr="009E39CF" w:rsidRDefault="001F0A13" w:rsidP="001F0A1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trả về thuộc tính SoLuong</w:t>
            </w:r>
          </w:p>
        </w:tc>
      </w:tr>
    </w:tbl>
    <w:p w:rsidR="008173A6" w:rsidRPr="009E39CF" w:rsidRDefault="008173A6" w:rsidP="008173A6">
      <w:pPr>
        <w:pStyle w:val="BodyText"/>
        <w:keepLines w:val="0"/>
        <w:widowControl/>
        <w:spacing w:before="120"/>
        <w:jc w:val="both"/>
        <w:rPr>
          <w:color w:val="000000" w:themeColor="text1"/>
          <w:szCs w:val="24"/>
        </w:rPr>
      </w:pPr>
    </w:p>
    <w:p w:rsidR="007E2BA9" w:rsidRPr="009E39CF" w:rsidRDefault="007E2BA9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5" w:name="_Toc41594940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QuiDinh.</w:t>
      </w:r>
      <w:bookmarkEnd w:id="15"/>
    </w:p>
    <w:p w:rsidR="007E2BA9" w:rsidRPr="009E39CF" w:rsidRDefault="007E2BA9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7E2BA9" w:rsidRPr="009E39CF" w:rsidRDefault="007E2BA9" w:rsidP="007E2BA9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3737F6" w:rsidRPr="009E39CF" w:rsidRDefault="003737F6" w:rsidP="003737F6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63"/>
        <w:gridCol w:w="1401"/>
        <w:gridCol w:w="1614"/>
        <w:gridCol w:w="2868"/>
      </w:tblGrid>
      <w:tr w:rsidR="009E39CF" w:rsidRPr="009E39CF" w:rsidTr="002C640E">
        <w:tc>
          <w:tcPr>
            <w:tcW w:w="730" w:type="dxa"/>
          </w:tcPr>
          <w:p w:rsidR="00C43172" w:rsidRPr="009E39CF" w:rsidRDefault="00C43172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2963" w:type="dxa"/>
          </w:tcPr>
          <w:p w:rsidR="00C43172" w:rsidRPr="009E39CF" w:rsidRDefault="00C43172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401" w:type="dxa"/>
          </w:tcPr>
          <w:p w:rsidR="00C43172" w:rsidRPr="009E39CF" w:rsidRDefault="00C43172" w:rsidP="00933CF7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614" w:type="dxa"/>
          </w:tcPr>
          <w:p w:rsidR="00C43172" w:rsidRPr="009E39CF" w:rsidRDefault="00C43172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2868" w:type="dxa"/>
          </w:tcPr>
          <w:p w:rsidR="00C43172" w:rsidRPr="009E39CF" w:rsidRDefault="00C43172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2C640E">
        <w:tc>
          <w:tcPr>
            <w:tcW w:w="730" w:type="dxa"/>
          </w:tcPr>
          <w:p w:rsidR="00C43172" w:rsidRPr="009E39CF" w:rsidRDefault="00C43172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963" w:type="dxa"/>
          </w:tcPr>
          <w:p w:rsidR="00C43172" w:rsidRPr="009E39CF" w:rsidRDefault="00EC0513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SLSachNhapToiThieu</w:t>
            </w:r>
          </w:p>
        </w:tc>
        <w:tc>
          <w:tcPr>
            <w:tcW w:w="1401" w:type="dxa"/>
          </w:tcPr>
          <w:p w:rsidR="00C43172" w:rsidRPr="009E39CF" w:rsidRDefault="00C43172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</w:t>
            </w:r>
            <w:r w:rsidR="00965291" w:rsidRPr="009E39CF">
              <w:rPr>
                <w:color w:val="000000" w:themeColor="text1"/>
                <w:szCs w:val="24"/>
                <w:lang w:val="en-US"/>
              </w:rPr>
              <w:t xml:space="preserve"> Integer</w:t>
            </w:r>
          </w:p>
        </w:tc>
        <w:tc>
          <w:tcPr>
            <w:tcW w:w="1614" w:type="dxa"/>
          </w:tcPr>
          <w:p w:rsidR="00C43172" w:rsidRPr="009E39CF" w:rsidRDefault="00965291" w:rsidP="00B52500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C43172" w:rsidRPr="009E39CF" w:rsidRDefault="00CB1B94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</w:t>
            </w:r>
            <w:r w:rsidR="00577E61" w:rsidRPr="009E39CF">
              <w:rPr>
                <w:color w:val="000000" w:themeColor="text1"/>
                <w:szCs w:val="24"/>
                <w:lang w:val="en-US"/>
              </w:rPr>
              <w:t xml:space="preserve">ố lượng sách nhập vào tối thiểu </w:t>
            </w:r>
          </w:p>
        </w:tc>
      </w:tr>
      <w:tr w:rsidR="009E39CF" w:rsidRPr="009E39CF" w:rsidTr="002C640E">
        <w:tc>
          <w:tcPr>
            <w:tcW w:w="730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963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SLSachToiThieuSauKhiBan</w:t>
            </w:r>
          </w:p>
        </w:tc>
        <w:tc>
          <w:tcPr>
            <w:tcW w:w="1401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614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lượng sách tối thiểu còn tồn lại sau khi bán sách</w:t>
            </w:r>
          </w:p>
        </w:tc>
      </w:tr>
      <w:tr w:rsidR="009E39CF" w:rsidRPr="009E39CF" w:rsidTr="002C640E">
        <w:tc>
          <w:tcPr>
            <w:tcW w:w="730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963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SLSachToiThieuCanNhap</w:t>
            </w:r>
          </w:p>
        </w:tc>
        <w:tc>
          <w:tcPr>
            <w:tcW w:w="1401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614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lượng sách tối thiểu còn tồn để quyết định nhập thêm hay không</w:t>
            </w:r>
          </w:p>
        </w:tc>
      </w:tr>
      <w:tr w:rsidR="009E39CF" w:rsidRPr="009E39CF" w:rsidTr="002C640E">
        <w:tc>
          <w:tcPr>
            <w:tcW w:w="730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963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SoTienNoToiThieu</w:t>
            </w:r>
          </w:p>
        </w:tc>
        <w:tc>
          <w:tcPr>
            <w:tcW w:w="1401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614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965291" w:rsidRPr="009E39CF" w:rsidRDefault="00965291" w:rsidP="00965291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tiền nợ tối thiểu của khách, nếu khách nợ quá số này thì sẽ không thể mua hàng</w:t>
            </w:r>
          </w:p>
        </w:tc>
      </w:tr>
    </w:tbl>
    <w:p w:rsidR="005D1607" w:rsidRPr="009E39CF" w:rsidRDefault="005D1607" w:rsidP="005D1607">
      <w:pPr>
        <w:pStyle w:val="ListParagraph"/>
        <w:ind w:left="1440"/>
        <w:rPr>
          <w:color w:val="000000" w:themeColor="text1"/>
          <w:szCs w:val="24"/>
          <w:lang w:val="en-GB"/>
        </w:rPr>
      </w:pPr>
    </w:p>
    <w:p w:rsidR="00C43172" w:rsidRPr="009E39CF" w:rsidRDefault="005D1607" w:rsidP="005D1607">
      <w:pPr>
        <w:pStyle w:val="ListParagraph"/>
        <w:numPr>
          <w:ilvl w:val="0"/>
          <w:numId w:val="45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trách nhiệm.</w:t>
      </w:r>
    </w:p>
    <w:p w:rsidR="005D1607" w:rsidRPr="009E39CF" w:rsidRDefault="005D1607" w:rsidP="005D1607">
      <w:pPr>
        <w:rPr>
          <w:color w:val="000000" w:themeColor="text1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2018"/>
        <w:gridCol w:w="1238"/>
        <w:gridCol w:w="1294"/>
        <w:gridCol w:w="1087"/>
        <w:gridCol w:w="2963"/>
      </w:tblGrid>
      <w:tr w:rsidR="009E39CF" w:rsidRPr="009E39CF" w:rsidTr="00527F71">
        <w:tc>
          <w:tcPr>
            <w:tcW w:w="638" w:type="dxa"/>
          </w:tcPr>
          <w:p w:rsidR="00C43172" w:rsidRPr="009E39CF" w:rsidRDefault="00C4317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STT</w:t>
            </w:r>
          </w:p>
        </w:tc>
        <w:tc>
          <w:tcPr>
            <w:tcW w:w="2036" w:type="dxa"/>
          </w:tcPr>
          <w:p w:rsidR="00C43172" w:rsidRPr="009E39CF" w:rsidRDefault="00C4317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Tên phương  thức</w:t>
            </w:r>
          </w:p>
        </w:tc>
        <w:tc>
          <w:tcPr>
            <w:tcW w:w="1256" w:type="dxa"/>
          </w:tcPr>
          <w:p w:rsidR="00C43172" w:rsidRPr="009E39CF" w:rsidRDefault="00C4317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Kiểu trả về</w:t>
            </w:r>
          </w:p>
        </w:tc>
        <w:tc>
          <w:tcPr>
            <w:tcW w:w="1316" w:type="dxa"/>
          </w:tcPr>
          <w:p w:rsidR="00C43172" w:rsidRPr="009E39CF" w:rsidRDefault="00C4317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Tham số</w:t>
            </w:r>
          </w:p>
        </w:tc>
        <w:tc>
          <w:tcPr>
            <w:tcW w:w="1100" w:type="dxa"/>
          </w:tcPr>
          <w:p w:rsidR="00C43172" w:rsidRPr="009E39CF" w:rsidRDefault="00C4317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Tính chất</w:t>
            </w:r>
          </w:p>
        </w:tc>
        <w:tc>
          <w:tcPr>
            <w:tcW w:w="2897" w:type="dxa"/>
          </w:tcPr>
          <w:p w:rsidR="00C43172" w:rsidRPr="009E39CF" w:rsidRDefault="00C4317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Ý nghĩa</w:t>
            </w:r>
          </w:p>
        </w:tc>
      </w:tr>
      <w:tr w:rsidR="009E39CF" w:rsidRPr="009E39CF" w:rsidTr="00527F71">
        <w:tc>
          <w:tcPr>
            <w:tcW w:w="638" w:type="dxa"/>
          </w:tcPr>
          <w:p w:rsidR="004C14C7" w:rsidRPr="009E39CF" w:rsidRDefault="004C14C7" w:rsidP="004C14C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036" w:type="dxa"/>
          </w:tcPr>
          <w:p w:rsidR="004C14C7" w:rsidRPr="009E39CF" w:rsidRDefault="004C14C7" w:rsidP="004C14C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getSLSNTT</w:t>
            </w:r>
          </w:p>
        </w:tc>
        <w:tc>
          <w:tcPr>
            <w:tcW w:w="1256" w:type="dxa"/>
          </w:tcPr>
          <w:p w:rsidR="004C14C7" w:rsidRPr="009E39CF" w:rsidRDefault="004C14C7" w:rsidP="004C14C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16" w:type="dxa"/>
          </w:tcPr>
          <w:p w:rsidR="004C14C7" w:rsidRPr="009E39CF" w:rsidRDefault="004C14C7" w:rsidP="004C14C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00" w:type="dxa"/>
          </w:tcPr>
          <w:p w:rsidR="004C14C7" w:rsidRPr="009E39CF" w:rsidRDefault="004C14C7" w:rsidP="004C14C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897" w:type="dxa"/>
          </w:tcPr>
          <w:p w:rsidR="004C14C7" w:rsidRPr="009E39CF" w:rsidRDefault="004C14C7" w:rsidP="008B2443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trả về thuộc tính </w:t>
            </w:r>
            <w:r w:rsidR="008B2443" w:rsidRPr="009E39CF">
              <w:rPr>
                <w:color w:val="000000" w:themeColor="text1"/>
                <w:szCs w:val="24"/>
                <w:lang w:val="en-US"/>
              </w:rPr>
              <w:t>SLSachNhapToiThieu</w:t>
            </w:r>
          </w:p>
        </w:tc>
      </w:tr>
      <w:tr w:rsidR="009E39CF" w:rsidRPr="009E39CF" w:rsidTr="00527F71">
        <w:tc>
          <w:tcPr>
            <w:tcW w:w="638" w:type="dxa"/>
          </w:tcPr>
          <w:p w:rsidR="0046152B" w:rsidRPr="009E39CF" w:rsidRDefault="0046152B" w:rsidP="0046152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036" w:type="dxa"/>
          </w:tcPr>
          <w:p w:rsidR="0046152B" w:rsidRPr="009E39CF" w:rsidRDefault="0046152B" w:rsidP="0046152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getSLSTTSKB</w:t>
            </w:r>
          </w:p>
        </w:tc>
        <w:tc>
          <w:tcPr>
            <w:tcW w:w="1256" w:type="dxa"/>
          </w:tcPr>
          <w:p w:rsidR="0046152B" w:rsidRPr="009E39CF" w:rsidRDefault="0046152B" w:rsidP="0046152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16" w:type="dxa"/>
          </w:tcPr>
          <w:p w:rsidR="0046152B" w:rsidRPr="009E39CF" w:rsidRDefault="0046152B" w:rsidP="0046152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00" w:type="dxa"/>
          </w:tcPr>
          <w:p w:rsidR="0046152B" w:rsidRPr="009E39CF" w:rsidRDefault="0046152B" w:rsidP="0046152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897" w:type="dxa"/>
          </w:tcPr>
          <w:p w:rsidR="0046152B" w:rsidRPr="009E39CF" w:rsidRDefault="0046152B" w:rsidP="0046152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trả về thuộc tính SLSachToiThieuSauKhiBan</w:t>
            </w:r>
          </w:p>
        </w:tc>
      </w:tr>
      <w:tr w:rsidR="009E39CF" w:rsidRPr="009E39CF" w:rsidTr="00527F71">
        <w:tc>
          <w:tcPr>
            <w:tcW w:w="638" w:type="dxa"/>
          </w:tcPr>
          <w:p w:rsidR="00527F71" w:rsidRPr="009E39CF" w:rsidRDefault="00527F71" w:rsidP="00527F7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036" w:type="dxa"/>
          </w:tcPr>
          <w:p w:rsidR="00527F71" w:rsidRPr="009E39CF" w:rsidRDefault="00527F71" w:rsidP="00527F7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getSLSTTCN</w:t>
            </w:r>
          </w:p>
        </w:tc>
        <w:tc>
          <w:tcPr>
            <w:tcW w:w="1256" w:type="dxa"/>
          </w:tcPr>
          <w:p w:rsidR="00527F71" w:rsidRPr="009E39CF" w:rsidRDefault="00527F71" w:rsidP="00527F7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16" w:type="dxa"/>
          </w:tcPr>
          <w:p w:rsidR="00527F71" w:rsidRPr="009E39CF" w:rsidRDefault="00527F71" w:rsidP="00527F7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00" w:type="dxa"/>
          </w:tcPr>
          <w:p w:rsidR="00527F71" w:rsidRPr="009E39CF" w:rsidRDefault="00527F71" w:rsidP="00527F7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897" w:type="dxa"/>
          </w:tcPr>
          <w:p w:rsidR="00527F71" w:rsidRPr="009E39CF" w:rsidRDefault="00527F71" w:rsidP="00527F7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trả về thuộc </w:t>
            </w: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tính SLSachToiThieuCanNhap</w:t>
            </w:r>
          </w:p>
        </w:tc>
      </w:tr>
      <w:tr w:rsidR="009E39CF" w:rsidRPr="009E39CF" w:rsidTr="00527F71">
        <w:tc>
          <w:tcPr>
            <w:tcW w:w="638" w:type="dxa"/>
          </w:tcPr>
          <w:p w:rsidR="00FE14B0" w:rsidRPr="009E39CF" w:rsidRDefault="00FE14B0" w:rsidP="00FE14B0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036" w:type="dxa"/>
          </w:tcPr>
          <w:p w:rsidR="00FE14B0" w:rsidRPr="009E39CF" w:rsidRDefault="00FE14B0" w:rsidP="00FE14B0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getSTNTT</w:t>
            </w:r>
          </w:p>
        </w:tc>
        <w:tc>
          <w:tcPr>
            <w:tcW w:w="1256" w:type="dxa"/>
          </w:tcPr>
          <w:p w:rsidR="00FE14B0" w:rsidRPr="009E39CF" w:rsidRDefault="00FE14B0" w:rsidP="00FE14B0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16" w:type="dxa"/>
          </w:tcPr>
          <w:p w:rsidR="00FE14B0" w:rsidRPr="009E39CF" w:rsidRDefault="00FE14B0" w:rsidP="00FE14B0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00" w:type="dxa"/>
          </w:tcPr>
          <w:p w:rsidR="00FE14B0" w:rsidRPr="009E39CF" w:rsidRDefault="00FE14B0" w:rsidP="00FE14B0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897" w:type="dxa"/>
          </w:tcPr>
          <w:p w:rsidR="00FE14B0" w:rsidRPr="009E39CF" w:rsidRDefault="00FE14B0" w:rsidP="00F66880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trả về thuộc tính S</w:t>
            </w:r>
            <w:r w:rsidR="00F66880" w:rsidRPr="009E39CF">
              <w:rPr>
                <w:color w:val="000000" w:themeColor="text1"/>
                <w:szCs w:val="24"/>
                <w:lang w:val="en-US"/>
              </w:rPr>
              <w:t>oTienNoToiThieu</w:t>
            </w:r>
          </w:p>
        </w:tc>
      </w:tr>
    </w:tbl>
    <w:p w:rsidR="00C43172" w:rsidRPr="009E39CF" w:rsidRDefault="00C43172" w:rsidP="008173A6">
      <w:pPr>
        <w:pStyle w:val="BodyText"/>
        <w:keepLines w:val="0"/>
        <w:widowControl/>
        <w:spacing w:before="120"/>
        <w:jc w:val="both"/>
        <w:rPr>
          <w:color w:val="000000" w:themeColor="text1"/>
          <w:szCs w:val="24"/>
        </w:rPr>
      </w:pPr>
    </w:p>
    <w:p w:rsidR="004C7AB1" w:rsidRPr="009E39CF" w:rsidRDefault="004C7AB1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6" w:name="_Toc41594941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LichSuNhapSach.</w:t>
      </w:r>
      <w:bookmarkEnd w:id="16"/>
    </w:p>
    <w:p w:rsidR="004C7AB1" w:rsidRPr="009E39CF" w:rsidRDefault="004C7AB1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4C7AB1" w:rsidRPr="009E39CF" w:rsidRDefault="004C7AB1" w:rsidP="004C7AB1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540EC0" w:rsidRPr="009E39CF" w:rsidRDefault="00540EC0" w:rsidP="00540EC0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63"/>
        <w:gridCol w:w="1401"/>
        <w:gridCol w:w="1614"/>
        <w:gridCol w:w="2868"/>
      </w:tblGrid>
      <w:tr w:rsidR="009E39CF" w:rsidRPr="009E39CF" w:rsidTr="00933CF7">
        <w:tc>
          <w:tcPr>
            <w:tcW w:w="730" w:type="dxa"/>
          </w:tcPr>
          <w:p w:rsidR="00A34FDA" w:rsidRPr="009E39CF" w:rsidRDefault="00A34FDA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2963" w:type="dxa"/>
          </w:tcPr>
          <w:p w:rsidR="00A34FDA" w:rsidRPr="009E39CF" w:rsidRDefault="00A34FDA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401" w:type="dxa"/>
          </w:tcPr>
          <w:p w:rsidR="00A34FDA" w:rsidRPr="009E39CF" w:rsidRDefault="00A34FDA" w:rsidP="00933CF7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614" w:type="dxa"/>
          </w:tcPr>
          <w:p w:rsidR="00A34FDA" w:rsidRPr="009E39CF" w:rsidRDefault="00A34FDA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2868" w:type="dxa"/>
          </w:tcPr>
          <w:p w:rsidR="00A34FDA" w:rsidRPr="009E39CF" w:rsidRDefault="00A34FDA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933CF7">
        <w:tc>
          <w:tcPr>
            <w:tcW w:w="730" w:type="dxa"/>
          </w:tcPr>
          <w:p w:rsidR="007E71F5" w:rsidRPr="009E39CF" w:rsidRDefault="007E71F5" w:rsidP="007E71F5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963" w:type="dxa"/>
          </w:tcPr>
          <w:p w:rsidR="007E71F5" w:rsidRPr="009E39CF" w:rsidRDefault="007E71F5" w:rsidP="007E71F5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SoLuongSachNhap</w:t>
            </w:r>
          </w:p>
        </w:tc>
        <w:tc>
          <w:tcPr>
            <w:tcW w:w="1401" w:type="dxa"/>
          </w:tcPr>
          <w:p w:rsidR="007E71F5" w:rsidRPr="009E39CF" w:rsidRDefault="007E71F5" w:rsidP="007E71F5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614" w:type="dxa"/>
          </w:tcPr>
          <w:p w:rsidR="007E71F5" w:rsidRPr="009E39CF" w:rsidRDefault="007E71F5" w:rsidP="007E71F5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7E71F5" w:rsidRPr="009E39CF" w:rsidRDefault="007E71F5" w:rsidP="007E71F5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lượng sách được nhập vào</w:t>
            </w:r>
          </w:p>
        </w:tc>
      </w:tr>
    </w:tbl>
    <w:p w:rsidR="00691218" w:rsidRPr="009E39CF" w:rsidRDefault="00691218" w:rsidP="00691218">
      <w:pPr>
        <w:pStyle w:val="ListParagraph"/>
        <w:ind w:left="1440"/>
        <w:rPr>
          <w:color w:val="000000" w:themeColor="text1"/>
          <w:szCs w:val="24"/>
          <w:lang w:val="en-GB"/>
        </w:rPr>
      </w:pPr>
    </w:p>
    <w:p w:rsidR="00A34FDA" w:rsidRPr="009E39CF" w:rsidRDefault="00691218" w:rsidP="00691218">
      <w:pPr>
        <w:pStyle w:val="ListParagraph"/>
        <w:numPr>
          <w:ilvl w:val="0"/>
          <w:numId w:val="45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trách nhiệm.</w:t>
      </w:r>
    </w:p>
    <w:p w:rsidR="00691218" w:rsidRPr="009E39CF" w:rsidRDefault="00691218" w:rsidP="00691218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2034"/>
        <w:gridCol w:w="1255"/>
        <w:gridCol w:w="1315"/>
        <w:gridCol w:w="1100"/>
        <w:gridCol w:w="2896"/>
      </w:tblGrid>
      <w:tr w:rsidR="009E39CF" w:rsidRPr="009E39CF" w:rsidTr="00933CF7">
        <w:tc>
          <w:tcPr>
            <w:tcW w:w="638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STT</w:t>
            </w:r>
          </w:p>
        </w:tc>
        <w:tc>
          <w:tcPr>
            <w:tcW w:w="2036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Tên phương  thức</w:t>
            </w:r>
          </w:p>
        </w:tc>
        <w:tc>
          <w:tcPr>
            <w:tcW w:w="1256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Kiểu trả về</w:t>
            </w:r>
          </w:p>
        </w:tc>
        <w:tc>
          <w:tcPr>
            <w:tcW w:w="1316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Tham số</w:t>
            </w:r>
          </w:p>
        </w:tc>
        <w:tc>
          <w:tcPr>
            <w:tcW w:w="1100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Tính chất</w:t>
            </w:r>
          </w:p>
        </w:tc>
        <w:tc>
          <w:tcPr>
            <w:tcW w:w="2897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Ý nghĩa</w:t>
            </w:r>
          </w:p>
        </w:tc>
      </w:tr>
      <w:tr w:rsidR="009E39CF" w:rsidRPr="009E39CF" w:rsidTr="00933CF7">
        <w:tc>
          <w:tcPr>
            <w:tcW w:w="638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036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</w:t>
            </w:r>
            <w:r w:rsidR="00867CEE" w:rsidRPr="009E39CF">
              <w:rPr>
                <w:color w:val="000000" w:themeColor="text1"/>
                <w:szCs w:val="24"/>
                <w:lang w:val="en-US"/>
              </w:rPr>
              <w:t>SL</w:t>
            </w:r>
          </w:p>
        </w:tc>
        <w:tc>
          <w:tcPr>
            <w:tcW w:w="1256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16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00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897" w:type="dxa"/>
          </w:tcPr>
          <w:p w:rsidR="00A34FDA" w:rsidRPr="009E39CF" w:rsidRDefault="00A34FDA" w:rsidP="00867CEE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trả về thuộc tính </w:t>
            </w:r>
            <w:r w:rsidR="00867CEE" w:rsidRPr="009E39CF">
              <w:rPr>
                <w:color w:val="000000" w:themeColor="text1"/>
                <w:szCs w:val="24"/>
                <w:lang w:val="en-US"/>
              </w:rPr>
              <w:t>SoLuongSachNhap</w:t>
            </w:r>
          </w:p>
        </w:tc>
      </w:tr>
    </w:tbl>
    <w:p w:rsidR="00A34FDA" w:rsidRPr="009E39CF" w:rsidRDefault="00A34FDA" w:rsidP="00A34FDA">
      <w:pPr>
        <w:rPr>
          <w:color w:val="000000" w:themeColor="text1"/>
          <w:szCs w:val="24"/>
          <w:lang w:val="en-US"/>
        </w:rPr>
      </w:pPr>
    </w:p>
    <w:p w:rsidR="00A34FDA" w:rsidRPr="009E39CF" w:rsidRDefault="00A34FDA" w:rsidP="00A34FDA">
      <w:pPr>
        <w:rPr>
          <w:color w:val="000000" w:themeColor="text1"/>
          <w:szCs w:val="24"/>
          <w:lang w:val="en-US"/>
        </w:rPr>
      </w:pPr>
    </w:p>
    <w:p w:rsidR="00C310FA" w:rsidRPr="009E39CF" w:rsidRDefault="00C310FA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7" w:name="_Toc41594942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QuanLy.</w:t>
      </w:r>
      <w:bookmarkEnd w:id="17"/>
    </w:p>
    <w:p w:rsidR="00C310FA" w:rsidRPr="009E39CF" w:rsidRDefault="00C310FA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Kế thừa từ lớp NhanVien.</w:t>
      </w:r>
    </w:p>
    <w:p w:rsidR="00C310FA" w:rsidRPr="009E39CF" w:rsidRDefault="00C310FA" w:rsidP="00C310FA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FE0921" w:rsidRPr="009E39CF" w:rsidRDefault="00FE0921" w:rsidP="00FE0921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63"/>
        <w:gridCol w:w="1635"/>
        <w:gridCol w:w="1380"/>
        <w:gridCol w:w="2868"/>
      </w:tblGrid>
      <w:tr w:rsidR="009E39CF" w:rsidRPr="009E39CF" w:rsidTr="0077286F">
        <w:tc>
          <w:tcPr>
            <w:tcW w:w="730" w:type="dxa"/>
          </w:tcPr>
          <w:p w:rsidR="00A34FDA" w:rsidRPr="009E39CF" w:rsidRDefault="00A34FDA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2963" w:type="dxa"/>
          </w:tcPr>
          <w:p w:rsidR="00A34FDA" w:rsidRPr="009E39CF" w:rsidRDefault="00A34FDA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635" w:type="dxa"/>
          </w:tcPr>
          <w:p w:rsidR="00A34FDA" w:rsidRPr="009E39CF" w:rsidRDefault="00A34FDA" w:rsidP="00933CF7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380" w:type="dxa"/>
          </w:tcPr>
          <w:p w:rsidR="00A34FDA" w:rsidRPr="009E39CF" w:rsidRDefault="00A34FDA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2868" w:type="dxa"/>
          </w:tcPr>
          <w:p w:rsidR="00A34FDA" w:rsidRPr="009E39CF" w:rsidRDefault="00A34FDA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77286F">
        <w:tc>
          <w:tcPr>
            <w:tcW w:w="730" w:type="dxa"/>
          </w:tcPr>
          <w:p w:rsidR="00A34FDA" w:rsidRPr="009E39CF" w:rsidRDefault="00A34FDA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963" w:type="dxa"/>
          </w:tcPr>
          <w:p w:rsidR="00A34FDA" w:rsidRPr="009E39CF" w:rsidRDefault="00E228DE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MaSo</w:t>
            </w:r>
          </w:p>
        </w:tc>
        <w:tc>
          <w:tcPr>
            <w:tcW w:w="1635" w:type="dxa"/>
          </w:tcPr>
          <w:p w:rsidR="00A34FDA" w:rsidRPr="009E39CF" w:rsidRDefault="00E228DE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Kế thừa từ lớp NhanVien</w:t>
            </w:r>
          </w:p>
        </w:tc>
        <w:tc>
          <w:tcPr>
            <w:tcW w:w="1380" w:type="dxa"/>
          </w:tcPr>
          <w:p w:rsidR="00A34FDA" w:rsidRPr="009E39CF" w:rsidRDefault="00550617" w:rsidP="0055061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  <w:r w:rsidR="00464134" w:rsidRPr="009E39CF">
              <w:rPr>
                <w:color w:val="000000" w:themeColor="text1"/>
                <w:szCs w:val="24"/>
                <w:lang w:val="en-US"/>
              </w:rPr>
              <w:t>, Not Null</w:t>
            </w:r>
          </w:p>
        </w:tc>
        <w:tc>
          <w:tcPr>
            <w:tcW w:w="2868" w:type="dxa"/>
          </w:tcPr>
          <w:p w:rsidR="00A34FDA" w:rsidRPr="009E39CF" w:rsidRDefault="00776343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Mã số để phân biệt quản lý</w:t>
            </w:r>
            <w:r w:rsidR="00A34FDA" w:rsidRPr="009E39CF">
              <w:rPr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  <w:tr w:rsidR="009E39CF" w:rsidRPr="009E39CF" w:rsidTr="0077286F">
        <w:tc>
          <w:tcPr>
            <w:tcW w:w="730" w:type="dxa"/>
          </w:tcPr>
          <w:p w:rsidR="00A34FDA" w:rsidRPr="009E39CF" w:rsidRDefault="00A34FDA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963" w:type="dxa"/>
          </w:tcPr>
          <w:p w:rsidR="00A34FDA" w:rsidRPr="009E39CF" w:rsidRDefault="0077286F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HoTen</w:t>
            </w:r>
          </w:p>
        </w:tc>
        <w:tc>
          <w:tcPr>
            <w:tcW w:w="1635" w:type="dxa"/>
          </w:tcPr>
          <w:p w:rsidR="00A34FDA" w:rsidRPr="009E39CF" w:rsidRDefault="0077286F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Kế thừa từ lớp NhanVien</w:t>
            </w:r>
          </w:p>
        </w:tc>
        <w:tc>
          <w:tcPr>
            <w:tcW w:w="1380" w:type="dxa"/>
          </w:tcPr>
          <w:p w:rsidR="00A34FDA" w:rsidRPr="009E39CF" w:rsidRDefault="00550617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  <w:r w:rsidR="00464134" w:rsidRPr="009E39CF">
              <w:rPr>
                <w:color w:val="000000" w:themeColor="text1"/>
                <w:szCs w:val="24"/>
                <w:lang w:val="en-US"/>
              </w:rPr>
              <w:t>, Not Null</w:t>
            </w:r>
          </w:p>
        </w:tc>
        <w:tc>
          <w:tcPr>
            <w:tcW w:w="2868" w:type="dxa"/>
          </w:tcPr>
          <w:p w:rsidR="00A34FDA" w:rsidRPr="009E39CF" w:rsidRDefault="00DC44D1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Họ tên của quản lý</w:t>
            </w:r>
          </w:p>
        </w:tc>
      </w:tr>
      <w:tr w:rsidR="009E39CF" w:rsidRPr="009E39CF" w:rsidTr="0077286F">
        <w:tc>
          <w:tcPr>
            <w:tcW w:w="730" w:type="dxa"/>
          </w:tcPr>
          <w:p w:rsidR="005613C9" w:rsidRPr="009E39CF" w:rsidRDefault="005613C9" w:rsidP="005613C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963" w:type="dxa"/>
          </w:tcPr>
          <w:p w:rsidR="005613C9" w:rsidRPr="009E39CF" w:rsidRDefault="005613C9" w:rsidP="005613C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SoDienThoai</w:t>
            </w:r>
          </w:p>
        </w:tc>
        <w:tc>
          <w:tcPr>
            <w:tcW w:w="1635" w:type="dxa"/>
          </w:tcPr>
          <w:p w:rsidR="005613C9" w:rsidRPr="009E39CF" w:rsidRDefault="005613C9" w:rsidP="005613C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Kế thừa từ lớp NhanVien</w:t>
            </w:r>
          </w:p>
        </w:tc>
        <w:tc>
          <w:tcPr>
            <w:tcW w:w="1380" w:type="dxa"/>
          </w:tcPr>
          <w:p w:rsidR="005613C9" w:rsidRPr="009E39CF" w:rsidRDefault="005613C9" w:rsidP="005613C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  <w:r w:rsidR="00464134" w:rsidRPr="009E39CF">
              <w:rPr>
                <w:color w:val="000000" w:themeColor="text1"/>
                <w:szCs w:val="24"/>
                <w:lang w:val="en-US"/>
              </w:rPr>
              <w:t>, Not Null</w:t>
            </w:r>
          </w:p>
        </w:tc>
        <w:tc>
          <w:tcPr>
            <w:tcW w:w="2868" w:type="dxa"/>
          </w:tcPr>
          <w:p w:rsidR="005613C9" w:rsidRPr="009E39CF" w:rsidRDefault="0054247D" w:rsidP="005613C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điện thoại của quản lý</w:t>
            </w:r>
            <w:r w:rsidR="005613C9" w:rsidRPr="009E39CF">
              <w:rPr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  <w:tr w:rsidR="009E39CF" w:rsidRPr="009E39CF" w:rsidTr="0077286F">
        <w:tc>
          <w:tcPr>
            <w:tcW w:w="730" w:type="dxa"/>
          </w:tcPr>
          <w:p w:rsidR="0054247D" w:rsidRPr="009E39CF" w:rsidRDefault="0054247D" w:rsidP="0054247D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963" w:type="dxa"/>
          </w:tcPr>
          <w:p w:rsidR="0054247D" w:rsidRPr="009E39CF" w:rsidRDefault="0054247D" w:rsidP="0054247D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Email</w:t>
            </w:r>
          </w:p>
        </w:tc>
        <w:tc>
          <w:tcPr>
            <w:tcW w:w="1635" w:type="dxa"/>
          </w:tcPr>
          <w:p w:rsidR="0054247D" w:rsidRPr="009E39CF" w:rsidRDefault="0054247D" w:rsidP="0054247D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Kế thừa từ lớp NhanVien</w:t>
            </w:r>
          </w:p>
        </w:tc>
        <w:tc>
          <w:tcPr>
            <w:tcW w:w="1380" w:type="dxa"/>
          </w:tcPr>
          <w:p w:rsidR="0054247D" w:rsidRPr="009E39CF" w:rsidRDefault="0054247D" w:rsidP="0054247D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  <w:r w:rsidR="00464134" w:rsidRPr="009E39CF">
              <w:rPr>
                <w:color w:val="000000" w:themeColor="text1"/>
                <w:szCs w:val="24"/>
                <w:lang w:val="en-US"/>
              </w:rPr>
              <w:t>, Not Null</w:t>
            </w:r>
          </w:p>
        </w:tc>
        <w:tc>
          <w:tcPr>
            <w:tcW w:w="2868" w:type="dxa"/>
          </w:tcPr>
          <w:p w:rsidR="0054247D" w:rsidRPr="009E39CF" w:rsidRDefault="0097317D" w:rsidP="0054247D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Email của quản lý</w:t>
            </w:r>
            <w:r w:rsidR="0054247D" w:rsidRPr="009E39CF">
              <w:rPr>
                <w:color w:val="000000" w:themeColor="text1"/>
                <w:szCs w:val="24"/>
                <w:lang w:val="en-US"/>
              </w:rPr>
              <w:t xml:space="preserve"> </w:t>
            </w:r>
          </w:p>
        </w:tc>
      </w:tr>
      <w:tr w:rsidR="009E39CF" w:rsidRPr="009E39CF" w:rsidTr="0077286F">
        <w:tc>
          <w:tcPr>
            <w:tcW w:w="730" w:type="dxa"/>
          </w:tcPr>
          <w:p w:rsidR="00C15EB4" w:rsidRPr="009E39CF" w:rsidRDefault="00C15EB4" w:rsidP="00C15EB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2963" w:type="dxa"/>
          </w:tcPr>
          <w:p w:rsidR="00C15EB4" w:rsidRPr="009E39CF" w:rsidRDefault="00C15EB4" w:rsidP="00C15EB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DiaChi</w:t>
            </w:r>
          </w:p>
        </w:tc>
        <w:tc>
          <w:tcPr>
            <w:tcW w:w="1635" w:type="dxa"/>
          </w:tcPr>
          <w:p w:rsidR="00C15EB4" w:rsidRPr="009E39CF" w:rsidRDefault="00C15EB4" w:rsidP="00C15EB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Kế thừa từ lớp NhanVien</w:t>
            </w:r>
          </w:p>
        </w:tc>
        <w:tc>
          <w:tcPr>
            <w:tcW w:w="1380" w:type="dxa"/>
          </w:tcPr>
          <w:p w:rsidR="00C15EB4" w:rsidRPr="009E39CF" w:rsidRDefault="00C15EB4" w:rsidP="00C15EB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  <w:r w:rsidR="00464134" w:rsidRPr="009E39CF">
              <w:rPr>
                <w:color w:val="000000" w:themeColor="text1"/>
                <w:szCs w:val="24"/>
                <w:lang w:val="en-US"/>
              </w:rPr>
              <w:t>, Not Null</w:t>
            </w:r>
          </w:p>
        </w:tc>
        <w:tc>
          <w:tcPr>
            <w:tcW w:w="2868" w:type="dxa"/>
          </w:tcPr>
          <w:p w:rsidR="00C15EB4" w:rsidRPr="009E39CF" w:rsidRDefault="00C15EB4" w:rsidP="00C15EB4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Địa chỉ nơi ở của quản lý </w:t>
            </w:r>
          </w:p>
        </w:tc>
      </w:tr>
    </w:tbl>
    <w:p w:rsidR="000D473E" w:rsidRPr="009E39CF" w:rsidRDefault="000D473E" w:rsidP="000D473E">
      <w:pPr>
        <w:pStyle w:val="ListParagraph"/>
        <w:ind w:left="1440"/>
        <w:rPr>
          <w:color w:val="000000" w:themeColor="text1"/>
          <w:szCs w:val="24"/>
          <w:lang w:val="en-GB"/>
        </w:rPr>
      </w:pPr>
    </w:p>
    <w:p w:rsidR="00A34FDA" w:rsidRPr="009E39CF" w:rsidRDefault="000D473E" w:rsidP="000D473E">
      <w:pPr>
        <w:pStyle w:val="ListParagraph"/>
        <w:numPr>
          <w:ilvl w:val="0"/>
          <w:numId w:val="45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trách nhiệm.</w:t>
      </w:r>
    </w:p>
    <w:p w:rsidR="000D473E" w:rsidRPr="009E39CF" w:rsidRDefault="000D473E" w:rsidP="000D473E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89"/>
        <w:gridCol w:w="1302"/>
        <w:gridCol w:w="1397"/>
        <w:gridCol w:w="1169"/>
        <w:gridCol w:w="2742"/>
      </w:tblGrid>
      <w:tr w:rsidR="009E39CF" w:rsidRPr="009E39CF" w:rsidTr="00C37F9B">
        <w:tc>
          <w:tcPr>
            <w:tcW w:w="638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STT</w:t>
            </w:r>
          </w:p>
        </w:tc>
        <w:tc>
          <w:tcPr>
            <w:tcW w:w="1990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Tên phương  thức</w:t>
            </w:r>
          </w:p>
        </w:tc>
        <w:tc>
          <w:tcPr>
            <w:tcW w:w="1302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Kiểu trả về</w:t>
            </w:r>
          </w:p>
        </w:tc>
        <w:tc>
          <w:tcPr>
            <w:tcW w:w="1398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Tham số</w:t>
            </w:r>
          </w:p>
        </w:tc>
        <w:tc>
          <w:tcPr>
            <w:tcW w:w="1170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Tính chất</w:t>
            </w:r>
          </w:p>
        </w:tc>
        <w:tc>
          <w:tcPr>
            <w:tcW w:w="2745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Ý nghĩa</w:t>
            </w:r>
          </w:p>
        </w:tc>
      </w:tr>
      <w:tr w:rsidR="009E39CF" w:rsidRPr="009E39CF" w:rsidTr="00C37F9B">
        <w:tc>
          <w:tcPr>
            <w:tcW w:w="638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1990" w:type="dxa"/>
          </w:tcPr>
          <w:p w:rsidR="00A34FDA" w:rsidRPr="009E39CF" w:rsidRDefault="0083174C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BoSungQD</w:t>
            </w:r>
          </w:p>
        </w:tc>
        <w:tc>
          <w:tcPr>
            <w:tcW w:w="1302" w:type="dxa"/>
          </w:tcPr>
          <w:p w:rsidR="00A34FDA" w:rsidRPr="009E39CF" w:rsidRDefault="00886B3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QuiDinh</w:t>
            </w:r>
          </w:p>
        </w:tc>
        <w:tc>
          <w:tcPr>
            <w:tcW w:w="1398" w:type="dxa"/>
          </w:tcPr>
          <w:p w:rsidR="00A34FDA" w:rsidRPr="009E39CF" w:rsidRDefault="0083174C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</w:t>
            </w:r>
            <w:r w:rsidR="002809AC" w:rsidRPr="009E39CF">
              <w:rPr>
                <w:color w:val="000000" w:themeColor="text1"/>
                <w:szCs w:val="24"/>
                <w:lang w:val="en-US"/>
              </w:rPr>
              <w:t xml:space="preserve"> qd</w:t>
            </w:r>
          </w:p>
        </w:tc>
        <w:tc>
          <w:tcPr>
            <w:tcW w:w="1170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A34FDA" w:rsidRPr="009E39CF" w:rsidRDefault="00A34FDA" w:rsidP="002809AC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</w:t>
            </w:r>
            <w:r w:rsidR="002809AC" w:rsidRPr="009E39CF">
              <w:rPr>
                <w:color w:val="000000" w:themeColor="text1"/>
                <w:szCs w:val="24"/>
                <w:lang w:val="en-US"/>
              </w:rPr>
              <w:t>được quản lý sử dụng để thay đổi qui định dựa vào dữ liệu đầu vào.</w:t>
            </w:r>
          </w:p>
        </w:tc>
      </w:tr>
      <w:tr w:rsidR="009E39CF" w:rsidRPr="009E39CF" w:rsidTr="00C37F9B">
        <w:tc>
          <w:tcPr>
            <w:tcW w:w="638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1990" w:type="dxa"/>
          </w:tcPr>
          <w:p w:rsidR="00A34FDA" w:rsidRPr="009E39CF" w:rsidRDefault="0083798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addNV</w:t>
            </w:r>
          </w:p>
        </w:tc>
        <w:tc>
          <w:tcPr>
            <w:tcW w:w="1302" w:type="dxa"/>
          </w:tcPr>
          <w:p w:rsidR="00A34FDA" w:rsidRPr="009E39CF" w:rsidRDefault="0093046E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NhanVien</w:t>
            </w:r>
          </w:p>
        </w:tc>
        <w:tc>
          <w:tcPr>
            <w:tcW w:w="1398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A34FDA" w:rsidRPr="009E39CF" w:rsidRDefault="00545DE4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</w:t>
            </w:r>
            <w:r w:rsidR="00E731B1" w:rsidRPr="009E39CF">
              <w:rPr>
                <w:color w:val="000000" w:themeColor="text1"/>
                <w:szCs w:val="24"/>
                <w:lang w:val="en-US"/>
              </w:rPr>
              <w:t xml:space="preserve"> quản lý</w:t>
            </w:r>
            <w:r w:rsidRPr="009E39CF">
              <w:rPr>
                <w:color w:val="000000" w:themeColor="text1"/>
                <w:szCs w:val="24"/>
                <w:lang w:val="en-US"/>
              </w:rPr>
              <w:t xml:space="preserve"> dùng để thêm nhân viên vào nhà sách</w:t>
            </w:r>
          </w:p>
        </w:tc>
      </w:tr>
      <w:tr w:rsidR="009E39CF" w:rsidRPr="009E39CF" w:rsidTr="00C37F9B">
        <w:tc>
          <w:tcPr>
            <w:tcW w:w="638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1990" w:type="dxa"/>
          </w:tcPr>
          <w:p w:rsidR="00A34FDA" w:rsidRPr="009E39CF" w:rsidRDefault="00FE4363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deleteNV</w:t>
            </w:r>
          </w:p>
        </w:tc>
        <w:tc>
          <w:tcPr>
            <w:tcW w:w="1302" w:type="dxa"/>
          </w:tcPr>
          <w:p w:rsidR="00A34FDA" w:rsidRPr="009E39CF" w:rsidRDefault="00FE4363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NhanVien</w:t>
            </w:r>
          </w:p>
        </w:tc>
        <w:tc>
          <w:tcPr>
            <w:tcW w:w="1398" w:type="dxa"/>
          </w:tcPr>
          <w:p w:rsidR="00A34FDA" w:rsidRPr="009E39CF" w:rsidRDefault="00FE4363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 manv</w:t>
            </w:r>
          </w:p>
        </w:tc>
        <w:tc>
          <w:tcPr>
            <w:tcW w:w="1170" w:type="dxa"/>
          </w:tcPr>
          <w:p w:rsidR="00A34FDA" w:rsidRPr="009E39CF" w:rsidRDefault="00A34FD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A34FDA" w:rsidRPr="009E39CF" w:rsidRDefault="00A34FDA" w:rsidP="00E17D6C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</w:t>
            </w:r>
            <w:r w:rsidR="00E17D6C" w:rsidRPr="009E39CF">
              <w:rPr>
                <w:color w:val="000000" w:themeColor="text1"/>
                <w:szCs w:val="24"/>
                <w:lang w:val="en-US"/>
              </w:rPr>
              <w:t>quản lý dùng để xoá nhân viên khỏi nhà sách</w:t>
            </w:r>
          </w:p>
        </w:tc>
      </w:tr>
    </w:tbl>
    <w:p w:rsidR="00A34FDA" w:rsidRPr="009E39CF" w:rsidRDefault="00A34FDA" w:rsidP="008173A6">
      <w:pPr>
        <w:pStyle w:val="BodyText"/>
        <w:keepLines w:val="0"/>
        <w:widowControl/>
        <w:spacing w:before="120"/>
        <w:jc w:val="both"/>
        <w:rPr>
          <w:color w:val="000000" w:themeColor="text1"/>
          <w:szCs w:val="24"/>
        </w:rPr>
      </w:pPr>
    </w:p>
    <w:p w:rsidR="00704B2F" w:rsidRPr="009E39CF" w:rsidRDefault="00704B2F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8" w:name="_Toc41594943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 xml:space="preserve">Lớp </w:t>
      </w:r>
      <w:r w:rsidR="004135D8"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LichSuBanSach</w:t>
      </w:r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.</w:t>
      </w:r>
      <w:bookmarkEnd w:id="18"/>
    </w:p>
    <w:p w:rsidR="00704B2F" w:rsidRPr="009E39CF" w:rsidRDefault="00704B2F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704B2F" w:rsidRPr="009E39CF" w:rsidRDefault="00704B2F" w:rsidP="00704B2F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704B2F" w:rsidRPr="009E39CF" w:rsidRDefault="00704B2F" w:rsidP="00704B2F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63"/>
        <w:gridCol w:w="1635"/>
        <w:gridCol w:w="1380"/>
        <w:gridCol w:w="2868"/>
      </w:tblGrid>
      <w:tr w:rsidR="009E39CF" w:rsidRPr="009E39CF" w:rsidTr="00933CF7">
        <w:tc>
          <w:tcPr>
            <w:tcW w:w="730" w:type="dxa"/>
          </w:tcPr>
          <w:p w:rsidR="00FD5022" w:rsidRPr="009E39CF" w:rsidRDefault="00FD5022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2963" w:type="dxa"/>
          </w:tcPr>
          <w:p w:rsidR="00FD5022" w:rsidRPr="009E39CF" w:rsidRDefault="00FD5022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635" w:type="dxa"/>
          </w:tcPr>
          <w:p w:rsidR="00FD5022" w:rsidRPr="009E39CF" w:rsidRDefault="00FD5022" w:rsidP="00933CF7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380" w:type="dxa"/>
          </w:tcPr>
          <w:p w:rsidR="00FD5022" w:rsidRPr="009E39CF" w:rsidRDefault="00FD5022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2868" w:type="dxa"/>
          </w:tcPr>
          <w:p w:rsidR="00FD5022" w:rsidRPr="009E39CF" w:rsidRDefault="00FD5022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933CF7">
        <w:tc>
          <w:tcPr>
            <w:tcW w:w="730" w:type="dxa"/>
          </w:tcPr>
          <w:p w:rsidR="00DE114E" w:rsidRPr="009E39CF" w:rsidRDefault="00DE114E" w:rsidP="00DE114E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963" w:type="dxa"/>
          </w:tcPr>
          <w:p w:rsidR="00DE114E" w:rsidRPr="009E39CF" w:rsidRDefault="00DE114E" w:rsidP="00DE114E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SoLuongSachBan</w:t>
            </w:r>
          </w:p>
        </w:tc>
        <w:tc>
          <w:tcPr>
            <w:tcW w:w="1635" w:type="dxa"/>
          </w:tcPr>
          <w:p w:rsidR="00DE114E" w:rsidRPr="009E39CF" w:rsidRDefault="00DE114E" w:rsidP="00DE114E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380" w:type="dxa"/>
          </w:tcPr>
          <w:p w:rsidR="00DE114E" w:rsidRPr="009E39CF" w:rsidRDefault="00DE114E" w:rsidP="00DE114E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DE114E" w:rsidRPr="009E39CF" w:rsidRDefault="00DE114E" w:rsidP="00DE114E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lượng sách được bán ra tương ứng mỗi loại sách</w:t>
            </w:r>
          </w:p>
        </w:tc>
      </w:tr>
    </w:tbl>
    <w:p w:rsidR="00345A38" w:rsidRPr="009E39CF" w:rsidRDefault="00345A38" w:rsidP="00345A38">
      <w:pPr>
        <w:pStyle w:val="ListParagraph"/>
        <w:ind w:left="1440"/>
        <w:rPr>
          <w:color w:val="000000" w:themeColor="text1"/>
          <w:szCs w:val="24"/>
          <w:lang w:val="en-GB"/>
        </w:rPr>
      </w:pPr>
    </w:p>
    <w:p w:rsidR="00FD5022" w:rsidRPr="009E39CF" w:rsidRDefault="00345A38" w:rsidP="00345A38">
      <w:pPr>
        <w:pStyle w:val="ListParagraph"/>
        <w:numPr>
          <w:ilvl w:val="0"/>
          <w:numId w:val="45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trách nhiệm.</w:t>
      </w:r>
    </w:p>
    <w:p w:rsidR="00345A38" w:rsidRPr="009E39CF" w:rsidRDefault="00345A38" w:rsidP="00345A38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88"/>
        <w:gridCol w:w="1301"/>
        <w:gridCol w:w="1397"/>
        <w:gridCol w:w="1169"/>
        <w:gridCol w:w="2744"/>
      </w:tblGrid>
      <w:tr w:rsidR="009E39CF" w:rsidRPr="009E39CF" w:rsidTr="00933CF7">
        <w:tc>
          <w:tcPr>
            <w:tcW w:w="638" w:type="dxa"/>
          </w:tcPr>
          <w:p w:rsidR="00FD5022" w:rsidRPr="009E39CF" w:rsidRDefault="00FD502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STT</w:t>
            </w:r>
          </w:p>
        </w:tc>
        <w:tc>
          <w:tcPr>
            <w:tcW w:w="1990" w:type="dxa"/>
          </w:tcPr>
          <w:p w:rsidR="00FD5022" w:rsidRPr="009E39CF" w:rsidRDefault="00FD502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Tên phương  thức</w:t>
            </w:r>
          </w:p>
        </w:tc>
        <w:tc>
          <w:tcPr>
            <w:tcW w:w="1302" w:type="dxa"/>
          </w:tcPr>
          <w:p w:rsidR="00FD5022" w:rsidRPr="009E39CF" w:rsidRDefault="00FD502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Kiểu trả về</w:t>
            </w:r>
          </w:p>
        </w:tc>
        <w:tc>
          <w:tcPr>
            <w:tcW w:w="1398" w:type="dxa"/>
          </w:tcPr>
          <w:p w:rsidR="00FD5022" w:rsidRPr="009E39CF" w:rsidRDefault="00FD502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Tham số</w:t>
            </w:r>
          </w:p>
        </w:tc>
        <w:tc>
          <w:tcPr>
            <w:tcW w:w="1170" w:type="dxa"/>
          </w:tcPr>
          <w:p w:rsidR="00FD5022" w:rsidRPr="009E39CF" w:rsidRDefault="00FD502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Tính chất</w:t>
            </w:r>
          </w:p>
        </w:tc>
        <w:tc>
          <w:tcPr>
            <w:tcW w:w="2745" w:type="dxa"/>
          </w:tcPr>
          <w:p w:rsidR="00FD5022" w:rsidRPr="009E39CF" w:rsidRDefault="00FD5022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Ý nghĩa</w:t>
            </w:r>
          </w:p>
        </w:tc>
      </w:tr>
      <w:tr w:rsidR="009E39CF" w:rsidRPr="009E39CF" w:rsidTr="00933CF7">
        <w:tc>
          <w:tcPr>
            <w:tcW w:w="638" w:type="dxa"/>
          </w:tcPr>
          <w:p w:rsidR="00686DC8" w:rsidRPr="009E39CF" w:rsidRDefault="00686DC8" w:rsidP="00686DC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1990" w:type="dxa"/>
          </w:tcPr>
          <w:p w:rsidR="00686DC8" w:rsidRPr="009E39CF" w:rsidRDefault="00686DC8" w:rsidP="00686DC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getSL</w:t>
            </w:r>
          </w:p>
        </w:tc>
        <w:tc>
          <w:tcPr>
            <w:tcW w:w="1302" w:type="dxa"/>
          </w:tcPr>
          <w:p w:rsidR="00686DC8" w:rsidRPr="009E39CF" w:rsidRDefault="00686DC8" w:rsidP="00686DC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98" w:type="dxa"/>
          </w:tcPr>
          <w:p w:rsidR="00686DC8" w:rsidRPr="009E39CF" w:rsidRDefault="00686DC8" w:rsidP="00686DC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686DC8" w:rsidRPr="009E39CF" w:rsidRDefault="00686DC8" w:rsidP="00686DC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686DC8" w:rsidRPr="009E39CF" w:rsidRDefault="00686DC8" w:rsidP="00686DC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trả về thuộc </w:t>
            </w: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tính SoLuongSachBan</w:t>
            </w:r>
          </w:p>
        </w:tc>
      </w:tr>
    </w:tbl>
    <w:p w:rsidR="00FD5022" w:rsidRPr="009E39CF" w:rsidRDefault="00FD5022" w:rsidP="00FD5022">
      <w:pPr>
        <w:pStyle w:val="BodyText"/>
        <w:keepLines w:val="0"/>
        <w:widowControl/>
        <w:spacing w:before="120"/>
        <w:jc w:val="both"/>
        <w:rPr>
          <w:color w:val="000000" w:themeColor="text1"/>
          <w:szCs w:val="24"/>
        </w:rPr>
      </w:pPr>
    </w:p>
    <w:p w:rsidR="00B42A23" w:rsidRPr="009E39CF" w:rsidRDefault="00B42A23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19" w:name="_Toc41594944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PhieuNhapSach.</w:t>
      </w:r>
      <w:bookmarkEnd w:id="19"/>
    </w:p>
    <w:p w:rsidR="00B42A23" w:rsidRPr="009E39CF" w:rsidRDefault="00B42A23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Không có lớp kế thừa.</w:t>
      </w:r>
    </w:p>
    <w:p w:rsidR="00B42A23" w:rsidRPr="009E39CF" w:rsidRDefault="00B42A23" w:rsidP="00B42A23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C6175E" w:rsidRPr="009E39CF" w:rsidRDefault="00C6175E" w:rsidP="00C6175E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63"/>
        <w:gridCol w:w="1635"/>
        <w:gridCol w:w="1380"/>
        <w:gridCol w:w="2868"/>
      </w:tblGrid>
      <w:tr w:rsidR="009E39CF" w:rsidRPr="009E39CF" w:rsidTr="00933CF7">
        <w:tc>
          <w:tcPr>
            <w:tcW w:w="730" w:type="dxa"/>
          </w:tcPr>
          <w:p w:rsidR="0060184C" w:rsidRPr="009E39CF" w:rsidRDefault="0060184C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2963" w:type="dxa"/>
          </w:tcPr>
          <w:p w:rsidR="0060184C" w:rsidRPr="009E39CF" w:rsidRDefault="0060184C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635" w:type="dxa"/>
          </w:tcPr>
          <w:p w:rsidR="0060184C" w:rsidRPr="009E39CF" w:rsidRDefault="0060184C" w:rsidP="00933CF7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380" w:type="dxa"/>
          </w:tcPr>
          <w:p w:rsidR="0060184C" w:rsidRPr="009E39CF" w:rsidRDefault="0060184C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2868" w:type="dxa"/>
          </w:tcPr>
          <w:p w:rsidR="0060184C" w:rsidRPr="009E39CF" w:rsidRDefault="0060184C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933CF7">
        <w:tc>
          <w:tcPr>
            <w:tcW w:w="730" w:type="dxa"/>
          </w:tcPr>
          <w:p w:rsidR="0060184C" w:rsidRPr="009E39CF" w:rsidRDefault="0060184C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963" w:type="dxa"/>
          </w:tcPr>
          <w:p w:rsidR="0060184C" w:rsidRPr="009E39CF" w:rsidRDefault="0060184C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MaSo</w:t>
            </w:r>
          </w:p>
        </w:tc>
        <w:tc>
          <w:tcPr>
            <w:tcW w:w="1635" w:type="dxa"/>
          </w:tcPr>
          <w:p w:rsidR="0060184C" w:rsidRPr="009E39CF" w:rsidRDefault="00D406AA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</w:t>
            </w:r>
            <w:r w:rsidR="00F46006" w:rsidRPr="009E39CF">
              <w:rPr>
                <w:color w:val="000000" w:themeColor="text1"/>
                <w:szCs w:val="24"/>
                <w:lang w:val="en-US"/>
              </w:rPr>
              <w:t xml:space="preserve"> String</w:t>
            </w:r>
          </w:p>
        </w:tc>
        <w:tc>
          <w:tcPr>
            <w:tcW w:w="1380" w:type="dxa"/>
          </w:tcPr>
          <w:p w:rsidR="0060184C" w:rsidRPr="009E39CF" w:rsidRDefault="00FF4778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Not null</w:t>
            </w:r>
          </w:p>
        </w:tc>
        <w:tc>
          <w:tcPr>
            <w:tcW w:w="2868" w:type="dxa"/>
          </w:tcPr>
          <w:p w:rsidR="0060184C" w:rsidRPr="009E39CF" w:rsidRDefault="0060184C" w:rsidP="001F3070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Mã số để phân biệt </w:t>
            </w:r>
            <w:r w:rsidR="001F3070" w:rsidRPr="009E39CF">
              <w:rPr>
                <w:color w:val="000000" w:themeColor="text1"/>
                <w:szCs w:val="24"/>
                <w:lang w:val="en-US"/>
              </w:rPr>
              <w:t>các phiếu nhập sách</w:t>
            </w:r>
          </w:p>
        </w:tc>
      </w:tr>
      <w:tr w:rsidR="009E39CF" w:rsidRPr="009E39CF" w:rsidTr="00933CF7">
        <w:tc>
          <w:tcPr>
            <w:tcW w:w="730" w:type="dxa"/>
          </w:tcPr>
          <w:p w:rsidR="0060184C" w:rsidRPr="009E39CF" w:rsidRDefault="0060184C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963" w:type="dxa"/>
          </w:tcPr>
          <w:p w:rsidR="0060184C" w:rsidRPr="009E39CF" w:rsidRDefault="00A475C7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ThoiGian</w:t>
            </w:r>
          </w:p>
        </w:tc>
        <w:tc>
          <w:tcPr>
            <w:tcW w:w="1635" w:type="dxa"/>
          </w:tcPr>
          <w:p w:rsidR="0060184C" w:rsidRPr="009E39CF" w:rsidRDefault="00A475C7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</w:t>
            </w:r>
            <w:r w:rsidR="00FF4778" w:rsidRPr="009E39CF">
              <w:rPr>
                <w:color w:val="000000" w:themeColor="text1"/>
                <w:szCs w:val="24"/>
                <w:lang w:val="en-US"/>
              </w:rPr>
              <w:t xml:space="preserve"> Date</w:t>
            </w:r>
          </w:p>
        </w:tc>
        <w:tc>
          <w:tcPr>
            <w:tcW w:w="1380" w:type="dxa"/>
          </w:tcPr>
          <w:p w:rsidR="0060184C" w:rsidRPr="009E39CF" w:rsidRDefault="00FF4778" w:rsidP="00CB4C0E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Not null, </w:t>
            </w:r>
            <w:r w:rsidR="00CB4C0E" w:rsidRPr="009E39CF">
              <w:rPr>
                <w:color w:val="000000" w:themeColor="text1"/>
                <w:szCs w:val="24"/>
                <w:lang w:val="en-US"/>
              </w:rPr>
              <w:t>valid</w:t>
            </w:r>
          </w:p>
        </w:tc>
        <w:tc>
          <w:tcPr>
            <w:tcW w:w="2868" w:type="dxa"/>
          </w:tcPr>
          <w:p w:rsidR="0060184C" w:rsidRPr="009E39CF" w:rsidRDefault="00A475C7" w:rsidP="00933CF7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Thời gian lập phiếu nhập sách</w:t>
            </w:r>
          </w:p>
        </w:tc>
      </w:tr>
    </w:tbl>
    <w:p w:rsidR="00C6175E" w:rsidRPr="009E39CF" w:rsidRDefault="00C6175E" w:rsidP="00C6175E">
      <w:pPr>
        <w:pStyle w:val="ListParagraph"/>
        <w:ind w:left="1440"/>
        <w:rPr>
          <w:color w:val="000000" w:themeColor="text1"/>
          <w:szCs w:val="24"/>
          <w:lang w:val="en-GB"/>
        </w:rPr>
      </w:pPr>
    </w:p>
    <w:p w:rsidR="0060184C" w:rsidRPr="009E39CF" w:rsidRDefault="00C6175E" w:rsidP="00C6175E">
      <w:pPr>
        <w:pStyle w:val="ListParagraph"/>
        <w:numPr>
          <w:ilvl w:val="0"/>
          <w:numId w:val="45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trách nhiệm.</w:t>
      </w:r>
    </w:p>
    <w:p w:rsidR="00C6175E" w:rsidRPr="009E39CF" w:rsidRDefault="00C6175E" w:rsidP="00C6175E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989"/>
        <w:gridCol w:w="1301"/>
        <w:gridCol w:w="1397"/>
        <w:gridCol w:w="1170"/>
        <w:gridCol w:w="2743"/>
      </w:tblGrid>
      <w:tr w:rsidR="009E39CF" w:rsidRPr="009E39CF" w:rsidTr="00933CF7">
        <w:tc>
          <w:tcPr>
            <w:tcW w:w="638" w:type="dxa"/>
          </w:tcPr>
          <w:p w:rsidR="0060184C" w:rsidRPr="009E39CF" w:rsidRDefault="0060184C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STT</w:t>
            </w:r>
          </w:p>
        </w:tc>
        <w:tc>
          <w:tcPr>
            <w:tcW w:w="1990" w:type="dxa"/>
          </w:tcPr>
          <w:p w:rsidR="0060184C" w:rsidRPr="009E39CF" w:rsidRDefault="0060184C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Tên phương  thức</w:t>
            </w:r>
          </w:p>
        </w:tc>
        <w:tc>
          <w:tcPr>
            <w:tcW w:w="1302" w:type="dxa"/>
          </w:tcPr>
          <w:p w:rsidR="0060184C" w:rsidRPr="009E39CF" w:rsidRDefault="0060184C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Kiểu trả về</w:t>
            </w:r>
          </w:p>
        </w:tc>
        <w:tc>
          <w:tcPr>
            <w:tcW w:w="1398" w:type="dxa"/>
          </w:tcPr>
          <w:p w:rsidR="0060184C" w:rsidRPr="009E39CF" w:rsidRDefault="0060184C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Tham số</w:t>
            </w:r>
          </w:p>
        </w:tc>
        <w:tc>
          <w:tcPr>
            <w:tcW w:w="1170" w:type="dxa"/>
          </w:tcPr>
          <w:p w:rsidR="0060184C" w:rsidRPr="009E39CF" w:rsidRDefault="0060184C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Tính chất</w:t>
            </w:r>
          </w:p>
        </w:tc>
        <w:tc>
          <w:tcPr>
            <w:tcW w:w="2745" w:type="dxa"/>
          </w:tcPr>
          <w:p w:rsidR="0060184C" w:rsidRPr="009E39CF" w:rsidRDefault="0060184C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Ý nghĩa</w:t>
            </w:r>
          </w:p>
        </w:tc>
      </w:tr>
      <w:tr w:rsidR="009E39CF" w:rsidRPr="009E39CF" w:rsidTr="00933CF7">
        <w:tc>
          <w:tcPr>
            <w:tcW w:w="638" w:type="dxa"/>
          </w:tcPr>
          <w:p w:rsidR="00455B11" w:rsidRPr="009E39CF" w:rsidRDefault="00455B11" w:rsidP="00455B1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1990" w:type="dxa"/>
          </w:tcPr>
          <w:p w:rsidR="00455B11" w:rsidRPr="009E39CF" w:rsidRDefault="00455B11" w:rsidP="00455B1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getMaSo</w:t>
            </w:r>
          </w:p>
        </w:tc>
        <w:tc>
          <w:tcPr>
            <w:tcW w:w="1302" w:type="dxa"/>
          </w:tcPr>
          <w:p w:rsidR="00455B11" w:rsidRPr="009E39CF" w:rsidRDefault="00455B11" w:rsidP="00455B1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398" w:type="dxa"/>
          </w:tcPr>
          <w:p w:rsidR="00455B11" w:rsidRPr="009E39CF" w:rsidRDefault="00455B11" w:rsidP="00455B1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455B11" w:rsidRPr="009E39CF" w:rsidRDefault="00455B11" w:rsidP="00455B11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455B11" w:rsidRPr="009E39CF" w:rsidRDefault="00455B11" w:rsidP="007A3DED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trả về thuộc tính </w:t>
            </w:r>
            <w:r w:rsidR="007A3DED" w:rsidRPr="009E39CF">
              <w:rPr>
                <w:color w:val="000000" w:themeColor="text1"/>
                <w:szCs w:val="24"/>
                <w:lang w:val="en-US"/>
              </w:rPr>
              <w:t>MaSo</w:t>
            </w:r>
          </w:p>
        </w:tc>
      </w:tr>
      <w:tr w:rsidR="009E39CF" w:rsidRPr="009E39CF" w:rsidTr="00933CF7">
        <w:tc>
          <w:tcPr>
            <w:tcW w:w="638" w:type="dxa"/>
          </w:tcPr>
          <w:p w:rsidR="00BA50E8" w:rsidRPr="009E39CF" w:rsidRDefault="00BA50E8" w:rsidP="00BA50E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1990" w:type="dxa"/>
          </w:tcPr>
          <w:p w:rsidR="00BA50E8" w:rsidRPr="009E39CF" w:rsidRDefault="00BA50E8" w:rsidP="00BA50E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getThoiGian</w:t>
            </w:r>
          </w:p>
        </w:tc>
        <w:tc>
          <w:tcPr>
            <w:tcW w:w="1302" w:type="dxa"/>
          </w:tcPr>
          <w:p w:rsidR="00BA50E8" w:rsidRPr="009E39CF" w:rsidRDefault="006E5A84" w:rsidP="00BA50E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Date</w:t>
            </w:r>
          </w:p>
        </w:tc>
        <w:tc>
          <w:tcPr>
            <w:tcW w:w="1398" w:type="dxa"/>
          </w:tcPr>
          <w:p w:rsidR="00BA50E8" w:rsidRPr="009E39CF" w:rsidRDefault="00BA50E8" w:rsidP="00BA50E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BA50E8" w:rsidRPr="009E39CF" w:rsidRDefault="00BA50E8" w:rsidP="00BA50E8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BA50E8" w:rsidRPr="009E39CF" w:rsidRDefault="00BA50E8" w:rsidP="00846C99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trả về thuộc tính </w:t>
            </w:r>
            <w:r w:rsidR="00846C99" w:rsidRPr="009E39CF">
              <w:rPr>
                <w:color w:val="000000" w:themeColor="text1"/>
                <w:szCs w:val="24"/>
                <w:lang w:val="en-US"/>
              </w:rPr>
              <w:t>ThoiGian</w:t>
            </w:r>
          </w:p>
        </w:tc>
      </w:tr>
    </w:tbl>
    <w:p w:rsidR="00BA7D45" w:rsidRPr="009E39CF" w:rsidRDefault="00BA7D45" w:rsidP="008173A6">
      <w:pPr>
        <w:pStyle w:val="BodyText"/>
        <w:keepLines w:val="0"/>
        <w:widowControl/>
        <w:spacing w:before="120"/>
        <w:jc w:val="both"/>
        <w:rPr>
          <w:color w:val="000000" w:themeColor="text1"/>
          <w:szCs w:val="24"/>
        </w:rPr>
      </w:pPr>
    </w:p>
    <w:p w:rsidR="00D11190" w:rsidRPr="009E39CF" w:rsidRDefault="00D11190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20" w:name="_Toc41594945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BaoCaoThang.</w:t>
      </w:r>
      <w:bookmarkEnd w:id="20"/>
    </w:p>
    <w:p w:rsidR="00D11190" w:rsidRPr="009E39CF" w:rsidRDefault="009B6DB7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Có 2 lớp con kế thừa là BaoCaoCongNo và BaoCaoTonSach</w:t>
      </w:r>
      <w:r w:rsidR="00D11190" w:rsidRPr="009E39CF">
        <w:rPr>
          <w:color w:val="000000" w:themeColor="text1"/>
          <w:szCs w:val="24"/>
          <w:lang w:val="en-GB"/>
        </w:rPr>
        <w:t>.</w:t>
      </w:r>
    </w:p>
    <w:p w:rsidR="00D11190" w:rsidRPr="009E39CF" w:rsidRDefault="00D11190" w:rsidP="00D11190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6B2188" w:rsidRPr="009E39CF" w:rsidRDefault="006B2188" w:rsidP="006B2188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63"/>
        <w:gridCol w:w="1635"/>
        <w:gridCol w:w="1380"/>
        <w:gridCol w:w="2868"/>
      </w:tblGrid>
      <w:tr w:rsidR="009E39CF" w:rsidRPr="009E39CF" w:rsidTr="00933CF7">
        <w:tc>
          <w:tcPr>
            <w:tcW w:w="730" w:type="dxa"/>
          </w:tcPr>
          <w:p w:rsidR="00554448" w:rsidRPr="009E39CF" w:rsidRDefault="00554448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2963" w:type="dxa"/>
          </w:tcPr>
          <w:p w:rsidR="00554448" w:rsidRPr="009E39CF" w:rsidRDefault="00554448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635" w:type="dxa"/>
          </w:tcPr>
          <w:p w:rsidR="00554448" w:rsidRPr="009E39CF" w:rsidRDefault="00554448" w:rsidP="00933CF7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380" w:type="dxa"/>
          </w:tcPr>
          <w:p w:rsidR="00554448" w:rsidRPr="009E39CF" w:rsidRDefault="00554448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2868" w:type="dxa"/>
          </w:tcPr>
          <w:p w:rsidR="00554448" w:rsidRPr="009E39CF" w:rsidRDefault="00554448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933CF7">
        <w:tc>
          <w:tcPr>
            <w:tcW w:w="730" w:type="dxa"/>
          </w:tcPr>
          <w:p w:rsidR="008B2D59" w:rsidRPr="009E39CF" w:rsidRDefault="008B2D59" w:rsidP="008B2D5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963" w:type="dxa"/>
          </w:tcPr>
          <w:p w:rsidR="008B2D59" w:rsidRPr="009E39CF" w:rsidRDefault="008B2D59" w:rsidP="008B2D5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ThoiGian</w:t>
            </w:r>
          </w:p>
        </w:tc>
        <w:tc>
          <w:tcPr>
            <w:tcW w:w="1635" w:type="dxa"/>
          </w:tcPr>
          <w:p w:rsidR="008B2D59" w:rsidRPr="009E39CF" w:rsidRDefault="008B2D59" w:rsidP="008B2D5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Date</w:t>
            </w:r>
          </w:p>
        </w:tc>
        <w:tc>
          <w:tcPr>
            <w:tcW w:w="1380" w:type="dxa"/>
          </w:tcPr>
          <w:p w:rsidR="008B2D59" w:rsidRPr="009E39CF" w:rsidRDefault="008B2D59" w:rsidP="008B2D5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Not null, valid</w:t>
            </w:r>
          </w:p>
        </w:tc>
        <w:tc>
          <w:tcPr>
            <w:tcW w:w="2868" w:type="dxa"/>
          </w:tcPr>
          <w:p w:rsidR="008B2D59" w:rsidRPr="009E39CF" w:rsidRDefault="008B2D59" w:rsidP="008B2D59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Thời gian lập báo cáo tháng</w:t>
            </w:r>
          </w:p>
        </w:tc>
      </w:tr>
    </w:tbl>
    <w:p w:rsidR="006B2188" w:rsidRPr="009E39CF" w:rsidRDefault="006B2188" w:rsidP="006B2188">
      <w:pPr>
        <w:pStyle w:val="ListParagraph"/>
        <w:ind w:left="1440"/>
        <w:rPr>
          <w:color w:val="000000" w:themeColor="text1"/>
          <w:szCs w:val="24"/>
          <w:lang w:val="en-GB"/>
        </w:rPr>
      </w:pPr>
    </w:p>
    <w:p w:rsidR="00554448" w:rsidRPr="009E39CF" w:rsidRDefault="006B2188" w:rsidP="006B2188">
      <w:pPr>
        <w:pStyle w:val="ListParagraph"/>
        <w:numPr>
          <w:ilvl w:val="0"/>
          <w:numId w:val="45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trách nhiệm.</w:t>
      </w:r>
    </w:p>
    <w:p w:rsidR="006B2188" w:rsidRPr="009E39CF" w:rsidRDefault="006B2188" w:rsidP="006B2188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88"/>
        <w:gridCol w:w="1301"/>
        <w:gridCol w:w="1397"/>
        <w:gridCol w:w="1169"/>
        <w:gridCol w:w="2744"/>
      </w:tblGrid>
      <w:tr w:rsidR="009E39CF" w:rsidRPr="009E39CF" w:rsidTr="00933CF7">
        <w:tc>
          <w:tcPr>
            <w:tcW w:w="638" w:type="dxa"/>
          </w:tcPr>
          <w:p w:rsidR="00554448" w:rsidRPr="009E39CF" w:rsidRDefault="0055444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STT</w:t>
            </w:r>
          </w:p>
        </w:tc>
        <w:tc>
          <w:tcPr>
            <w:tcW w:w="1990" w:type="dxa"/>
          </w:tcPr>
          <w:p w:rsidR="00554448" w:rsidRPr="009E39CF" w:rsidRDefault="0055444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Tên phương  thức</w:t>
            </w:r>
          </w:p>
        </w:tc>
        <w:tc>
          <w:tcPr>
            <w:tcW w:w="1302" w:type="dxa"/>
          </w:tcPr>
          <w:p w:rsidR="00554448" w:rsidRPr="009E39CF" w:rsidRDefault="0055444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Kiểu trả về</w:t>
            </w:r>
          </w:p>
        </w:tc>
        <w:tc>
          <w:tcPr>
            <w:tcW w:w="1398" w:type="dxa"/>
          </w:tcPr>
          <w:p w:rsidR="00554448" w:rsidRPr="009E39CF" w:rsidRDefault="0055444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Tham số</w:t>
            </w:r>
          </w:p>
        </w:tc>
        <w:tc>
          <w:tcPr>
            <w:tcW w:w="1170" w:type="dxa"/>
          </w:tcPr>
          <w:p w:rsidR="00554448" w:rsidRPr="009E39CF" w:rsidRDefault="0055444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Tính chất</w:t>
            </w:r>
          </w:p>
        </w:tc>
        <w:tc>
          <w:tcPr>
            <w:tcW w:w="2745" w:type="dxa"/>
          </w:tcPr>
          <w:p w:rsidR="00554448" w:rsidRPr="009E39CF" w:rsidRDefault="0055444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Ý nghĩa</w:t>
            </w:r>
          </w:p>
        </w:tc>
      </w:tr>
      <w:tr w:rsidR="009E39CF" w:rsidRPr="009E39CF" w:rsidTr="00933CF7">
        <w:tc>
          <w:tcPr>
            <w:tcW w:w="638" w:type="dxa"/>
          </w:tcPr>
          <w:p w:rsidR="00554448" w:rsidRPr="009E39CF" w:rsidRDefault="0055444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990" w:type="dxa"/>
          </w:tcPr>
          <w:p w:rsidR="00554448" w:rsidRPr="009E39CF" w:rsidRDefault="00072471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getDau</w:t>
            </w:r>
          </w:p>
        </w:tc>
        <w:tc>
          <w:tcPr>
            <w:tcW w:w="1302" w:type="dxa"/>
          </w:tcPr>
          <w:p w:rsidR="00554448" w:rsidRPr="009E39CF" w:rsidRDefault="00A8272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98" w:type="dxa"/>
          </w:tcPr>
          <w:p w:rsidR="00554448" w:rsidRPr="009E39CF" w:rsidRDefault="00A8272A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554448" w:rsidRPr="009E39CF" w:rsidRDefault="00554448" w:rsidP="00933CF7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554448" w:rsidRPr="009E39CF" w:rsidRDefault="00554448" w:rsidP="006750B4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</w:t>
            </w:r>
            <w:r w:rsidR="006750B4" w:rsidRPr="009E39CF">
              <w:rPr>
                <w:color w:val="000000" w:themeColor="text1"/>
                <w:szCs w:val="24"/>
                <w:lang w:val="en-US"/>
              </w:rPr>
              <w:t>abstract dùng để trả về thuộc tính NoDau(của lớp BaoCaoCongNo) hoặc trả về thuộc tính TonDau (của lớp BaoCaoTonSach)</w:t>
            </w:r>
            <w:r w:rsidR="002B1986" w:rsidRPr="009E39CF">
              <w:rPr>
                <w:color w:val="000000" w:themeColor="text1"/>
                <w:szCs w:val="24"/>
                <w:lang w:val="en-US"/>
              </w:rPr>
              <w:t>, được cài đặt trong 2 lớp con</w:t>
            </w:r>
          </w:p>
        </w:tc>
      </w:tr>
      <w:tr w:rsidR="009E39CF" w:rsidRPr="009E39CF" w:rsidTr="00933CF7">
        <w:tc>
          <w:tcPr>
            <w:tcW w:w="638" w:type="dxa"/>
          </w:tcPr>
          <w:p w:rsidR="00EE48BE" w:rsidRPr="009E39CF" w:rsidRDefault="00EE48BE" w:rsidP="00EE48BE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1990" w:type="dxa"/>
          </w:tcPr>
          <w:p w:rsidR="00EE48BE" w:rsidRPr="009E39CF" w:rsidRDefault="00EE48BE" w:rsidP="00EE48BE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getPSinh</w:t>
            </w:r>
          </w:p>
        </w:tc>
        <w:tc>
          <w:tcPr>
            <w:tcW w:w="1302" w:type="dxa"/>
          </w:tcPr>
          <w:p w:rsidR="00EE48BE" w:rsidRPr="009E39CF" w:rsidRDefault="00EE48BE" w:rsidP="00EE48BE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98" w:type="dxa"/>
          </w:tcPr>
          <w:p w:rsidR="00EE48BE" w:rsidRPr="009E39CF" w:rsidRDefault="00EE48BE" w:rsidP="00EE48BE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EE48BE" w:rsidRPr="009E39CF" w:rsidRDefault="00EE48BE" w:rsidP="00EE48BE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EE48BE" w:rsidRPr="009E39CF" w:rsidRDefault="00EE48BE" w:rsidP="00DE3E6D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Phương thức abstract dùng để trả về thuộc tính </w:t>
            </w:r>
            <w:r w:rsidR="00DE3E6D" w:rsidRPr="009E39CF">
              <w:rPr>
                <w:color w:val="000000" w:themeColor="text1"/>
                <w:szCs w:val="24"/>
                <w:lang w:val="en-US"/>
              </w:rPr>
              <w:t>PhatSinh của BaoCaoCongNo hoặc của BaoCaoTonSach</w:t>
            </w:r>
            <w:r w:rsidR="002B1986" w:rsidRPr="009E39CF">
              <w:rPr>
                <w:color w:val="000000" w:themeColor="text1"/>
                <w:szCs w:val="24"/>
                <w:lang w:val="en-US"/>
              </w:rPr>
              <w:t>, được cài đặt trong 2 lớp con</w:t>
            </w:r>
          </w:p>
        </w:tc>
      </w:tr>
      <w:tr w:rsidR="009E39CF" w:rsidRPr="009E39CF" w:rsidTr="00933CF7">
        <w:tc>
          <w:tcPr>
            <w:tcW w:w="638" w:type="dxa"/>
          </w:tcPr>
          <w:p w:rsidR="00FC2EAB" w:rsidRPr="009E39CF" w:rsidRDefault="00FC2EAB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1990" w:type="dxa"/>
          </w:tcPr>
          <w:p w:rsidR="00FC2EAB" w:rsidRPr="009E39CF" w:rsidRDefault="00FC2EAB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getCuoi</w:t>
            </w:r>
          </w:p>
        </w:tc>
        <w:tc>
          <w:tcPr>
            <w:tcW w:w="1302" w:type="dxa"/>
          </w:tcPr>
          <w:p w:rsidR="00FC2EAB" w:rsidRPr="009E39CF" w:rsidRDefault="00FC2EAB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Integer</w:t>
            </w:r>
          </w:p>
        </w:tc>
        <w:tc>
          <w:tcPr>
            <w:tcW w:w="1398" w:type="dxa"/>
          </w:tcPr>
          <w:p w:rsidR="00FC2EAB" w:rsidRPr="009E39CF" w:rsidRDefault="00FC2EAB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FC2EAB" w:rsidRPr="009E39CF" w:rsidRDefault="00FC2EAB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FC2EAB" w:rsidRPr="009E39CF" w:rsidRDefault="00FC2EAB" w:rsidP="00B63CA4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abstract dùng để trả về thuộc tính No</w:t>
            </w:r>
            <w:r w:rsidR="000B6989" w:rsidRPr="009E39CF">
              <w:rPr>
                <w:color w:val="000000" w:themeColor="text1"/>
                <w:szCs w:val="24"/>
                <w:lang w:val="en-US"/>
              </w:rPr>
              <w:t>Cuoi</w:t>
            </w:r>
            <w:r w:rsidRPr="009E39CF">
              <w:rPr>
                <w:color w:val="000000" w:themeColor="text1"/>
                <w:szCs w:val="24"/>
                <w:lang w:val="en-US"/>
              </w:rPr>
              <w:t>(của lớp BaoCaoCongNo) hoặc trả về thuộc tính Ton</w:t>
            </w:r>
            <w:r w:rsidR="00B63CA4" w:rsidRPr="009E39CF">
              <w:rPr>
                <w:color w:val="000000" w:themeColor="text1"/>
                <w:szCs w:val="24"/>
                <w:lang w:val="en-US"/>
              </w:rPr>
              <w:t>Cuoi</w:t>
            </w:r>
            <w:r w:rsidRPr="009E39CF">
              <w:rPr>
                <w:color w:val="000000" w:themeColor="text1"/>
                <w:szCs w:val="24"/>
                <w:lang w:val="en-US"/>
              </w:rPr>
              <w:t xml:space="preserve"> (của lớp BaoCaoTonSach)</w:t>
            </w:r>
            <w:r w:rsidR="002B1986" w:rsidRPr="009E39CF">
              <w:rPr>
                <w:color w:val="000000" w:themeColor="text1"/>
                <w:szCs w:val="24"/>
                <w:lang w:val="en-US"/>
              </w:rPr>
              <w:t xml:space="preserve"> , được cài đặt trong 2 lớp con</w:t>
            </w:r>
          </w:p>
        </w:tc>
      </w:tr>
      <w:tr w:rsidR="009E39CF" w:rsidRPr="009E39CF" w:rsidTr="00933CF7">
        <w:tc>
          <w:tcPr>
            <w:tcW w:w="638" w:type="dxa"/>
          </w:tcPr>
          <w:p w:rsidR="00D860BE" w:rsidRPr="009E39CF" w:rsidRDefault="00D860BE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990" w:type="dxa"/>
          </w:tcPr>
          <w:p w:rsidR="00D860BE" w:rsidRPr="009E39CF" w:rsidRDefault="00550FA2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getTime</w:t>
            </w:r>
          </w:p>
        </w:tc>
        <w:tc>
          <w:tcPr>
            <w:tcW w:w="1302" w:type="dxa"/>
          </w:tcPr>
          <w:p w:rsidR="00D860BE" w:rsidRPr="009E39CF" w:rsidRDefault="00550FA2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Date</w:t>
            </w:r>
          </w:p>
        </w:tc>
        <w:tc>
          <w:tcPr>
            <w:tcW w:w="1398" w:type="dxa"/>
          </w:tcPr>
          <w:p w:rsidR="00D860BE" w:rsidRPr="009E39CF" w:rsidRDefault="00130657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Không có</w:t>
            </w:r>
          </w:p>
        </w:tc>
        <w:tc>
          <w:tcPr>
            <w:tcW w:w="1170" w:type="dxa"/>
          </w:tcPr>
          <w:p w:rsidR="00D860BE" w:rsidRPr="009E39CF" w:rsidRDefault="00130657" w:rsidP="00FC2EAB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745" w:type="dxa"/>
          </w:tcPr>
          <w:p w:rsidR="00D860BE" w:rsidRPr="009E39CF" w:rsidRDefault="00894DA6" w:rsidP="00B63CA4">
            <w:pPr>
              <w:pStyle w:val="BodyText"/>
              <w:keepLines w:val="0"/>
              <w:widowControl/>
              <w:spacing w:before="120"/>
              <w:jc w:val="both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Phương thức trả về thuộc tính ThoiGian</w:t>
            </w:r>
          </w:p>
        </w:tc>
      </w:tr>
    </w:tbl>
    <w:p w:rsidR="00AE63B4" w:rsidRPr="009E39CF" w:rsidRDefault="00AE63B4" w:rsidP="00AE63B4">
      <w:pPr>
        <w:rPr>
          <w:color w:val="000000" w:themeColor="text1"/>
          <w:szCs w:val="24"/>
          <w:lang w:val="en-US"/>
        </w:rPr>
      </w:pPr>
    </w:p>
    <w:p w:rsidR="002967F6" w:rsidRPr="009E39CF" w:rsidRDefault="002967F6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21" w:name="_Toc41594946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BaoCaoCongNo.</w:t>
      </w:r>
      <w:bookmarkEnd w:id="21"/>
    </w:p>
    <w:p w:rsidR="002967F6" w:rsidRPr="009E39CF" w:rsidRDefault="000E0CB6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Kế thừa từ lớp BaoCaoThang</w:t>
      </w:r>
      <w:r w:rsidR="002967F6" w:rsidRPr="009E39CF">
        <w:rPr>
          <w:color w:val="000000" w:themeColor="text1"/>
          <w:szCs w:val="24"/>
          <w:lang w:val="en-GB"/>
        </w:rPr>
        <w:t>.</w:t>
      </w:r>
    </w:p>
    <w:p w:rsidR="002967F6" w:rsidRPr="009E39CF" w:rsidRDefault="002967F6" w:rsidP="002967F6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1978A9" w:rsidRPr="009E39CF" w:rsidRDefault="001978A9" w:rsidP="001978A9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63"/>
        <w:gridCol w:w="1635"/>
        <w:gridCol w:w="1380"/>
        <w:gridCol w:w="2868"/>
      </w:tblGrid>
      <w:tr w:rsidR="009E39CF" w:rsidRPr="009E39CF" w:rsidTr="00933CF7">
        <w:tc>
          <w:tcPr>
            <w:tcW w:w="730" w:type="dxa"/>
          </w:tcPr>
          <w:p w:rsidR="00AE63B4" w:rsidRPr="009E39CF" w:rsidRDefault="00AE63B4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2963" w:type="dxa"/>
          </w:tcPr>
          <w:p w:rsidR="00AE63B4" w:rsidRPr="009E39CF" w:rsidRDefault="00AE63B4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635" w:type="dxa"/>
          </w:tcPr>
          <w:p w:rsidR="00AE63B4" w:rsidRPr="009E39CF" w:rsidRDefault="00AE63B4" w:rsidP="00933CF7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380" w:type="dxa"/>
          </w:tcPr>
          <w:p w:rsidR="00AE63B4" w:rsidRPr="009E39CF" w:rsidRDefault="00AE63B4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2868" w:type="dxa"/>
          </w:tcPr>
          <w:p w:rsidR="00AE63B4" w:rsidRPr="009E39CF" w:rsidRDefault="00AE63B4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933CF7">
        <w:tc>
          <w:tcPr>
            <w:tcW w:w="73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963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NoDau</w:t>
            </w:r>
          </w:p>
        </w:tc>
        <w:tc>
          <w:tcPr>
            <w:tcW w:w="1635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Private </w:t>
            </w: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Integer</w:t>
            </w:r>
          </w:p>
        </w:tc>
        <w:tc>
          <w:tcPr>
            <w:tcW w:w="138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&gt;=0</w:t>
            </w:r>
          </w:p>
        </w:tc>
        <w:tc>
          <w:tcPr>
            <w:tcW w:w="2868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 xml:space="preserve">Số tiền khách hàng nợ lúc </w:t>
            </w: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đầu tháng</w:t>
            </w:r>
          </w:p>
        </w:tc>
      </w:tr>
      <w:tr w:rsidR="009E39CF" w:rsidRPr="009E39CF" w:rsidTr="00933CF7">
        <w:tc>
          <w:tcPr>
            <w:tcW w:w="73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963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PhatSinh</w:t>
            </w:r>
          </w:p>
        </w:tc>
        <w:tc>
          <w:tcPr>
            <w:tcW w:w="1635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38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tiền khách trả/ vay nợ trong tháng</w:t>
            </w:r>
          </w:p>
        </w:tc>
      </w:tr>
      <w:tr w:rsidR="009E39CF" w:rsidRPr="009E39CF" w:rsidTr="00933CF7">
        <w:tc>
          <w:tcPr>
            <w:tcW w:w="73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963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NoCuoi</w:t>
            </w:r>
          </w:p>
        </w:tc>
        <w:tc>
          <w:tcPr>
            <w:tcW w:w="1635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38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tiền khách hàng nợ vào cuối tháng</w:t>
            </w:r>
          </w:p>
        </w:tc>
      </w:tr>
    </w:tbl>
    <w:p w:rsidR="00BA7D45" w:rsidRPr="009E39CF" w:rsidRDefault="00BA7D45" w:rsidP="008173A6">
      <w:pPr>
        <w:pStyle w:val="BodyText"/>
        <w:keepLines w:val="0"/>
        <w:widowControl/>
        <w:spacing w:before="120"/>
        <w:jc w:val="both"/>
        <w:rPr>
          <w:color w:val="000000" w:themeColor="text1"/>
          <w:szCs w:val="24"/>
        </w:rPr>
      </w:pPr>
    </w:p>
    <w:p w:rsidR="008E62D8" w:rsidRPr="009E39CF" w:rsidRDefault="008E62D8" w:rsidP="00E55CF4">
      <w:pPr>
        <w:pStyle w:val="Heading3"/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</w:pPr>
      <w:bookmarkStart w:id="22" w:name="_Toc41594947"/>
      <w:r w:rsidRPr="009E39CF">
        <w:rPr>
          <w:rFonts w:ascii="Times New Roman" w:hAnsi="Times New Roman"/>
          <w:i w:val="0"/>
          <w:color w:val="000000" w:themeColor="text1"/>
          <w:sz w:val="24"/>
          <w:szCs w:val="24"/>
          <w:lang w:val="en-GB"/>
        </w:rPr>
        <w:t>Lớp BaoCaoTonSach.</w:t>
      </w:r>
      <w:bookmarkEnd w:id="22"/>
    </w:p>
    <w:p w:rsidR="008E62D8" w:rsidRPr="009E39CF" w:rsidRDefault="008E62D8" w:rsidP="00E55CF4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Kế thừa từ lớp BaoCaoThang.</w:t>
      </w:r>
    </w:p>
    <w:p w:rsidR="008E62D8" w:rsidRPr="009E39CF" w:rsidRDefault="008E62D8" w:rsidP="008E62D8">
      <w:pPr>
        <w:pStyle w:val="ListParagraph"/>
        <w:numPr>
          <w:ilvl w:val="0"/>
          <w:numId w:val="41"/>
        </w:numPr>
        <w:rPr>
          <w:color w:val="000000" w:themeColor="text1"/>
          <w:szCs w:val="24"/>
          <w:lang w:val="en-GB"/>
        </w:rPr>
      </w:pPr>
      <w:r w:rsidRPr="009E39CF">
        <w:rPr>
          <w:color w:val="000000" w:themeColor="text1"/>
          <w:szCs w:val="24"/>
          <w:lang w:val="en-GB"/>
        </w:rPr>
        <w:t>Danh sách các thuộc tính.</w:t>
      </w:r>
    </w:p>
    <w:p w:rsidR="001978A9" w:rsidRPr="009E39CF" w:rsidRDefault="001978A9" w:rsidP="001978A9">
      <w:pPr>
        <w:pStyle w:val="ListParagraph"/>
        <w:ind w:left="1440"/>
        <w:rPr>
          <w:color w:val="000000" w:themeColor="text1"/>
          <w:szCs w:val="24"/>
          <w:lang w:val="en-GB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0"/>
        <w:gridCol w:w="2963"/>
        <w:gridCol w:w="1635"/>
        <w:gridCol w:w="1380"/>
        <w:gridCol w:w="2868"/>
      </w:tblGrid>
      <w:tr w:rsidR="009E39CF" w:rsidRPr="009E39CF" w:rsidTr="00933CF7">
        <w:tc>
          <w:tcPr>
            <w:tcW w:w="730" w:type="dxa"/>
          </w:tcPr>
          <w:p w:rsidR="0023568D" w:rsidRPr="009E39CF" w:rsidRDefault="0023568D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STT</w:t>
            </w:r>
          </w:p>
        </w:tc>
        <w:tc>
          <w:tcPr>
            <w:tcW w:w="2963" w:type="dxa"/>
          </w:tcPr>
          <w:p w:rsidR="0023568D" w:rsidRPr="009E39CF" w:rsidRDefault="0023568D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Tên thuộc tính</w:t>
            </w:r>
          </w:p>
        </w:tc>
        <w:tc>
          <w:tcPr>
            <w:tcW w:w="1635" w:type="dxa"/>
          </w:tcPr>
          <w:p w:rsidR="0023568D" w:rsidRPr="009E39CF" w:rsidRDefault="0023568D" w:rsidP="00933CF7">
            <w:pPr>
              <w:spacing w:line="360" w:lineRule="auto"/>
              <w:jc w:val="center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Loại</w:t>
            </w:r>
          </w:p>
        </w:tc>
        <w:tc>
          <w:tcPr>
            <w:tcW w:w="1380" w:type="dxa"/>
          </w:tcPr>
          <w:p w:rsidR="0023568D" w:rsidRPr="009E39CF" w:rsidRDefault="0023568D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Ràng buộc</w:t>
            </w:r>
          </w:p>
        </w:tc>
        <w:tc>
          <w:tcPr>
            <w:tcW w:w="2868" w:type="dxa"/>
          </w:tcPr>
          <w:p w:rsidR="0023568D" w:rsidRPr="009E39CF" w:rsidRDefault="0023568D" w:rsidP="00933CF7">
            <w:pPr>
              <w:spacing w:line="360" w:lineRule="auto"/>
              <w:rPr>
                <w:color w:val="000000" w:themeColor="text1"/>
                <w:szCs w:val="24"/>
              </w:rPr>
            </w:pPr>
            <w:r w:rsidRPr="009E39CF">
              <w:rPr>
                <w:color w:val="000000" w:themeColor="text1"/>
                <w:szCs w:val="24"/>
              </w:rPr>
              <w:t>Ý nghĩa/ghi chú</w:t>
            </w:r>
          </w:p>
        </w:tc>
      </w:tr>
      <w:tr w:rsidR="009E39CF" w:rsidRPr="009E39CF" w:rsidTr="00933CF7">
        <w:tc>
          <w:tcPr>
            <w:tcW w:w="73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2963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TonDau</w:t>
            </w:r>
          </w:p>
        </w:tc>
        <w:tc>
          <w:tcPr>
            <w:tcW w:w="1635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38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lượng sách còn tồn lúc đầu tháng theo từng loại</w:t>
            </w:r>
          </w:p>
        </w:tc>
      </w:tr>
      <w:tr w:rsidR="009E39CF" w:rsidRPr="009E39CF" w:rsidTr="00933CF7">
        <w:tc>
          <w:tcPr>
            <w:tcW w:w="73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963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PhatSinh</w:t>
            </w:r>
          </w:p>
        </w:tc>
        <w:tc>
          <w:tcPr>
            <w:tcW w:w="1635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38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lượng sách nhập vào/ bán ra trong tháng theo từng loại</w:t>
            </w:r>
          </w:p>
        </w:tc>
      </w:tr>
      <w:tr w:rsidR="009E39CF" w:rsidRPr="009E39CF" w:rsidTr="00933CF7">
        <w:tc>
          <w:tcPr>
            <w:tcW w:w="73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963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TonCuoi</w:t>
            </w:r>
          </w:p>
        </w:tc>
        <w:tc>
          <w:tcPr>
            <w:tcW w:w="1635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Private Integer</w:t>
            </w:r>
          </w:p>
        </w:tc>
        <w:tc>
          <w:tcPr>
            <w:tcW w:w="1380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&gt;=0</w:t>
            </w:r>
          </w:p>
        </w:tc>
        <w:tc>
          <w:tcPr>
            <w:tcW w:w="2868" w:type="dxa"/>
          </w:tcPr>
          <w:p w:rsidR="001814D3" w:rsidRPr="009E39CF" w:rsidRDefault="001814D3" w:rsidP="001814D3">
            <w:pPr>
              <w:pStyle w:val="BodyText"/>
              <w:spacing w:after="0"/>
              <w:rPr>
                <w:color w:val="000000" w:themeColor="text1"/>
                <w:szCs w:val="24"/>
                <w:lang w:val="en-US"/>
              </w:rPr>
            </w:pPr>
            <w:r w:rsidRPr="009E39CF">
              <w:rPr>
                <w:color w:val="000000" w:themeColor="text1"/>
                <w:szCs w:val="24"/>
                <w:lang w:val="en-US"/>
              </w:rPr>
              <w:t>Số lượng sách còn tồn vào cuối tháng theo từng loại</w:t>
            </w:r>
          </w:p>
        </w:tc>
      </w:tr>
    </w:tbl>
    <w:p w:rsidR="0023568D" w:rsidRPr="009E39CF" w:rsidRDefault="0023568D" w:rsidP="008173A6">
      <w:pPr>
        <w:pStyle w:val="BodyText"/>
        <w:keepLines w:val="0"/>
        <w:widowControl/>
        <w:spacing w:before="120"/>
        <w:jc w:val="both"/>
        <w:rPr>
          <w:color w:val="000000" w:themeColor="text1"/>
          <w:szCs w:val="24"/>
        </w:rPr>
      </w:pPr>
    </w:p>
    <w:p w:rsidR="00FD06E2" w:rsidRDefault="00FD06E2" w:rsidP="00363B6E">
      <w:pPr>
        <w:pStyle w:val="Heading1"/>
      </w:pPr>
      <w:bookmarkStart w:id="23" w:name="_Toc167699050"/>
      <w:bookmarkStart w:id="24" w:name="_Toc41594545"/>
      <w:bookmarkStart w:id="25" w:name="_Toc41594948"/>
      <w:r>
        <w:t>Sơ đồ trạng thái</w:t>
      </w:r>
      <w:bookmarkEnd w:id="23"/>
      <w:bookmarkEnd w:id="24"/>
      <w:bookmarkEnd w:id="25"/>
    </w:p>
    <w:p w:rsidR="00AA2679" w:rsidRPr="00292D8D" w:rsidRDefault="00147248" w:rsidP="0014724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26" w:name="_Toc41594949"/>
      <w:r w:rsidR="00AA2679" w:rsidRPr="00292D8D">
        <w:rPr>
          <w:lang w:val="en-US"/>
        </w:rPr>
        <w:t>Lớp HoaDonBanSach:</w:t>
      </w:r>
      <w:bookmarkEnd w:id="26"/>
      <w:r w:rsidR="00AA2679" w:rsidRPr="00292D8D">
        <w:rPr>
          <w:lang w:val="en-US"/>
        </w:rPr>
        <w:t xml:space="preserve"> </w:t>
      </w:r>
    </w:p>
    <w:p w:rsidR="000810E6" w:rsidRPr="00292D8D" w:rsidRDefault="000810E6" w:rsidP="00AA2679">
      <w:pPr>
        <w:rPr>
          <w:color w:val="000000" w:themeColor="text1"/>
          <w:szCs w:val="24"/>
          <w:lang w:val="en-US"/>
        </w:rPr>
      </w:pPr>
    </w:p>
    <w:p w:rsidR="000F3180" w:rsidRPr="00292D8D" w:rsidRDefault="00AA2679" w:rsidP="00FD06E2">
      <w:pPr>
        <w:pStyle w:val="BodyText"/>
        <w:rPr>
          <w:color w:val="000000" w:themeColor="text1"/>
          <w:szCs w:val="24"/>
        </w:rPr>
      </w:pPr>
      <w:r w:rsidRPr="00292D8D">
        <w:rPr>
          <w:noProof/>
          <w:color w:val="000000" w:themeColor="text1"/>
          <w:szCs w:val="24"/>
          <w:lang w:val="en-US"/>
        </w:rPr>
        <w:drawing>
          <wp:inline distT="0" distB="0" distL="0" distR="0" wp14:anchorId="3F316085" wp14:editId="6450A5FB">
            <wp:extent cx="57245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E0" w:rsidRPr="00292D8D" w:rsidRDefault="00920B71" w:rsidP="005754FD">
      <w:pPr>
        <w:pStyle w:val="BodyText"/>
        <w:numPr>
          <w:ilvl w:val="0"/>
          <w:numId w:val="47"/>
        </w:numPr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Danh sách trạng thái: </w:t>
      </w:r>
    </w:p>
    <w:p w:rsidR="00920B71" w:rsidRPr="00292D8D" w:rsidRDefault="00920B71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Hoá đơn trống</w:t>
      </w:r>
    </w:p>
    <w:p w:rsidR="00920B71" w:rsidRPr="00292D8D" w:rsidRDefault="00920B71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Hoá đơn đầy đủ thông tin</w:t>
      </w:r>
    </w:p>
    <w:p w:rsidR="00920B71" w:rsidRPr="00292D8D" w:rsidRDefault="00920B71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lastRenderedPageBreak/>
        <w:t>-</w:t>
      </w:r>
      <w:r w:rsidRPr="00292D8D">
        <w:rPr>
          <w:color w:val="000000" w:themeColor="text1"/>
          <w:szCs w:val="24"/>
        </w:rPr>
        <w:t xml:space="preserve"> </w:t>
      </w:r>
      <w:r w:rsidRPr="00292D8D">
        <w:rPr>
          <w:color w:val="000000" w:themeColor="text1"/>
          <w:szCs w:val="24"/>
          <w:lang w:val="en-US"/>
        </w:rPr>
        <w:t>Chưa thanh toán</w:t>
      </w:r>
    </w:p>
    <w:p w:rsidR="00920B71" w:rsidRPr="00292D8D" w:rsidRDefault="00920B71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Đã thanh toán</w:t>
      </w:r>
    </w:p>
    <w:p w:rsidR="00580AAD" w:rsidRPr="00292D8D" w:rsidRDefault="00580AAD" w:rsidP="005754FD">
      <w:pPr>
        <w:pStyle w:val="BodyText"/>
        <w:numPr>
          <w:ilvl w:val="0"/>
          <w:numId w:val="47"/>
        </w:numPr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Danh sách hành động:</w:t>
      </w:r>
    </w:p>
    <w:p w:rsidR="00580AAD" w:rsidRPr="00292D8D" w:rsidRDefault="00580AAD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- </w:t>
      </w:r>
      <w:r w:rsidR="0079256C" w:rsidRPr="00292D8D">
        <w:rPr>
          <w:color w:val="000000" w:themeColor="text1"/>
          <w:szCs w:val="24"/>
          <w:lang w:val="en-US"/>
        </w:rPr>
        <w:t>Hoá đơn được tạo</w:t>
      </w:r>
    </w:p>
    <w:p w:rsidR="0079256C" w:rsidRPr="00292D8D" w:rsidRDefault="0079256C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Nhân viên điền thông tin</w:t>
      </w:r>
    </w:p>
    <w:p w:rsidR="0079256C" w:rsidRPr="00292D8D" w:rsidRDefault="0079256C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Hoá đơn được xác nhận</w:t>
      </w:r>
    </w:p>
    <w:p w:rsidR="00161757" w:rsidRPr="00292D8D" w:rsidRDefault="00161757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Hoá đơn không thoả qui định trong lúc xác nhận</w:t>
      </w:r>
    </w:p>
    <w:p w:rsidR="005D4494" w:rsidRPr="00292D8D" w:rsidRDefault="005D4494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Hoá đơn được t</w:t>
      </w:r>
      <w:r w:rsidR="006737B5" w:rsidRPr="00292D8D">
        <w:rPr>
          <w:color w:val="000000" w:themeColor="text1"/>
          <w:szCs w:val="24"/>
          <w:lang w:val="en-US"/>
        </w:rPr>
        <w:t>hanh toán / g</w:t>
      </w:r>
      <w:r w:rsidRPr="00292D8D">
        <w:rPr>
          <w:color w:val="000000" w:themeColor="text1"/>
          <w:szCs w:val="24"/>
          <w:lang w:val="en-US"/>
        </w:rPr>
        <w:t>hi nợ</w:t>
      </w:r>
    </w:p>
    <w:p w:rsidR="00161757" w:rsidRPr="00292D8D" w:rsidRDefault="00161757" w:rsidP="00FD06E2">
      <w:pPr>
        <w:pStyle w:val="BodyText"/>
        <w:rPr>
          <w:color w:val="000000" w:themeColor="text1"/>
          <w:szCs w:val="24"/>
          <w:lang w:val="en-US"/>
        </w:rPr>
      </w:pPr>
    </w:p>
    <w:p w:rsidR="00DD764E" w:rsidRPr="00292D8D" w:rsidRDefault="00147248" w:rsidP="0014724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27" w:name="_Toc41594950"/>
      <w:r w:rsidR="00DD764E" w:rsidRPr="00292D8D">
        <w:rPr>
          <w:lang w:val="en-US"/>
        </w:rPr>
        <w:t>Lớp PhieuNhapSach:</w:t>
      </w:r>
      <w:bookmarkEnd w:id="27"/>
      <w:r w:rsidR="00DD764E" w:rsidRPr="00292D8D">
        <w:rPr>
          <w:lang w:val="en-US"/>
        </w:rPr>
        <w:t xml:space="preserve"> </w:t>
      </w:r>
    </w:p>
    <w:p w:rsidR="000F3180" w:rsidRPr="00292D8D" w:rsidRDefault="000F3180" w:rsidP="00DD764E">
      <w:pPr>
        <w:rPr>
          <w:color w:val="000000" w:themeColor="text1"/>
          <w:szCs w:val="24"/>
          <w:lang w:val="en-US"/>
        </w:rPr>
      </w:pPr>
    </w:p>
    <w:p w:rsidR="00AA2679" w:rsidRPr="00292D8D" w:rsidRDefault="00AA2679" w:rsidP="00FD06E2">
      <w:pPr>
        <w:pStyle w:val="BodyText"/>
        <w:rPr>
          <w:color w:val="000000" w:themeColor="text1"/>
          <w:szCs w:val="24"/>
        </w:rPr>
      </w:pPr>
      <w:r w:rsidRPr="00292D8D">
        <w:rPr>
          <w:noProof/>
          <w:color w:val="000000" w:themeColor="text1"/>
          <w:szCs w:val="24"/>
          <w:lang w:val="en-US"/>
        </w:rPr>
        <w:drawing>
          <wp:inline distT="0" distB="0" distL="0" distR="0" wp14:anchorId="04FC7BF5" wp14:editId="652C1D73">
            <wp:extent cx="57245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99" w:rsidRPr="00292D8D" w:rsidRDefault="005D4099" w:rsidP="005754FD">
      <w:pPr>
        <w:pStyle w:val="BodyText"/>
        <w:numPr>
          <w:ilvl w:val="0"/>
          <w:numId w:val="47"/>
        </w:numPr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Danh sách trạng thái: </w:t>
      </w:r>
    </w:p>
    <w:p w:rsidR="005D4099" w:rsidRPr="00292D8D" w:rsidRDefault="005D4099" w:rsidP="005D4099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Phiếu</w:t>
      </w:r>
      <w:r w:rsidR="00115FC1" w:rsidRPr="00292D8D">
        <w:rPr>
          <w:color w:val="000000" w:themeColor="text1"/>
          <w:szCs w:val="24"/>
          <w:lang w:val="en-US"/>
        </w:rPr>
        <w:t xml:space="preserve"> nhập sách</w:t>
      </w:r>
      <w:r w:rsidRPr="00292D8D">
        <w:rPr>
          <w:color w:val="000000" w:themeColor="text1"/>
          <w:szCs w:val="24"/>
          <w:lang w:val="en-US"/>
        </w:rPr>
        <w:t xml:space="preserve"> trống</w:t>
      </w:r>
    </w:p>
    <w:p w:rsidR="005D4099" w:rsidRPr="00292D8D" w:rsidRDefault="005D4099" w:rsidP="005D4099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Phiếu</w:t>
      </w:r>
      <w:r w:rsidR="00115FC1" w:rsidRPr="00292D8D">
        <w:rPr>
          <w:color w:val="000000" w:themeColor="text1"/>
          <w:szCs w:val="24"/>
          <w:lang w:val="en-US"/>
        </w:rPr>
        <w:t xml:space="preserve"> nhập sách</w:t>
      </w:r>
      <w:r w:rsidRPr="00292D8D">
        <w:rPr>
          <w:color w:val="000000" w:themeColor="text1"/>
          <w:szCs w:val="24"/>
          <w:lang w:val="en-US"/>
        </w:rPr>
        <w:t xml:space="preserve"> đầy đủ thông tin</w:t>
      </w:r>
    </w:p>
    <w:p w:rsidR="005D4099" w:rsidRPr="00292D8D" w:rsidRDefault="005D4099" w:rsidP="005D4099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</w:t>
      </w:r>
      <w:r w:rsidRPr="00292D8D">
        <w:rPr>
          <w:color w:val="000000" w:themeColor="text1"/>
          <w:szCs w:val="24"/>
        </w:rPr>
        <w:t xml:space="preserve"> </w:t>
      </w:r>
      <w:r w:rsidRPr="00292D8D">
        <w:rPr>
          <w:color w:val="000000" w:themeColor="text1"/>
          <w:szCs w:val="24"/>
          <w:lang w:val="en-US"/>
        </w:rPr>
        <w:t>Dữ liệu sách được nhập như thông tin phiếu</w:t>
      </w:r>
    </w:p>
    <w:p w:rsidR="005D4099" w:rsidRPr="00292D8D" w:rsidRDefault="005D4099" w:rsidP="005754FD">
      <w:pPr>
        <w:pStyle w:val="BodyText"/>
        <w:numPr>
          <w:ilvl w:val="0"/>
          <w:numId w:val="47"/>
        </w:numPr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Danh sách hành động:</w:t>
      </w:r>
    </w:p>
    <w:p w:rsidR="005D4099" w:rsidRPr="00292D8D" w:rsidRDefault="005D4099" w:rsidP="005D4099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- </w:t>
      </w:r>
      <w:r w:rsidR="00EA0097" w:rsidRPr="00292D8D">
        <w:rPr>
          <w:color w:val="000000" w:themeColor="text1"/>
          <w:szCs w:val="24"/>
          <w:lang w:val="en-US"/>
        </w:rPr>
        <w:t>Phiếu nhập sách được tạo</w:t>
      </w:r>
    </w:p>
    <w:p w:rsidR="005D4099" w:rsidRPr="00292D8D" w:rsidRDefault="005D4099" w:rsidP="005D4099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- </w:t>
      </w:r>
      <w:r w:rsidR="00EA0097" w:rsidRPr="00292D8D">
        <w:rPr>
          <w:color w:val="000000" w:themeColor="text1"/>
          <w:szCs w:val="24"/>
          <w:lang w:val="en-US"/>
        </w:rPr>
        <w:t>Nhân viên điền thông tin</w:t>
      </w:r>
    </w:p>
    <w:p w:rsidR="005D4099" w:rsidRPr="00292D8D" w:rsidRDefault="005D4099" w:rsidP="005D4099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- </w:t>
      </w:r>
      <w:r w:rsidR="0011550F" w:rsidRPr="00292D8D">
        <w:rPr>
          <w:color w:val="000000" w:themeColor="text1"/>
          <w:szCs w:val="24"/>
          <w:lang w:val="en-US"/>
        </w:rPr>
        <w:t>Phiếu nhập sách được xác thực</w:t>
      </w:r>
    </w:p>
    <w:p w:rsidR="00AA2679" w:rsidRPr="00292D8D" w:rsidRDefault="005D4099" w:rsidP="00FD06E2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- </w:t>
      </w:r>
      <w:r w:rsidR="00A72186" w:rsidRPr="00292D8D">
        <w:rPr>
          <w:color w:val="000000" w:themeColor="text1"/>
          <w:szCs w:val="24"/>
          <w:lang w:val="en-US"/>
        </w:rPr>
        <w:t>Thông tin phiếu sai với thực tế</w:t>
      </w:r>
    </w:p>
    <w:p w:rsidR="00124579" w:rsidRPr="00292D8D" w:rsidRDefault="00124579" w:rsidP="00FD06E2">
      <w:pPr>
        <w:pStyle w:val="BodyText"/>
        <w:rPr>
          <w:color w:val="000000" w:themeColor="text1"/>
          <w:szCs w:val="24"/>
        </w:rPr>
      </w:pPr>
    </w:p>
    <w:p w:rsidR="00124579" w:rsidRPr="00292D8D" w:rsidRDefault="00147248" w:rsidP="0014724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8" w:name="_Toc41594951"/>
      <w:r w:rsidR="00124579" w:rsidRPr="00292D8D">
        <w:rPr>
          <w:lang w:val="en-US"/>
        </w:rPr>
        <w:t>Lớp PhieuThuTien:</w:t>
      </w:r>
      <w:bookmarkEnd w:id="28"/>
      <w:r w:rsidR="00124579" w:rsidRPr="00292D8D">
        <w:rPr>
          <w:lang w:val="en-US"/>
        </w:rPr>
        <w:t xml:space="preserve"> </w:t>
      </w:r>
    </w:p>
    <w:p w:rsidR="00AA2679" w:rsidRPr="00292D8D" w:rsidRDefault="00AA2679" w:rsidP="00FD06E2">
      <w:pPr>
        <w:pStyle w:val="BodyText"/>
        <w:rPr>
          <w:color w:val="000000" w:themeColor="text1"/>
          <w:szCs w:val="24"/>
        </w:rPr>
      </w:pPr>
      <w:r w:rsidRPr="00292D8D">
        <w:rPr>
          <w:noProof/>
          <w:color w:val="000000" w:themeColor="text1"/>
          <w:szCs w:val="24"/>
          <w:lang w:val="en-US"/>
        </w:rPr>
        <w:drawing>
          <wp:inline distT="0" distB="0" distL="0" distR="0" wp14:anchorId="3A722AB2" wp14:editId="48DCD025">
            <wp:extent cx="573405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55" w:rsidRPr="00292D8D" w:rsidRDefault="00063855" w:rsidP="005754FD">
      <w:pPr>
        <w:pStyle w:val="BodyText"/>
        <w:numPr>
          <w:ilvl w:val="0"/>
          <w:numId w:val="47"/>
        </w:numPr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Danh sách trạng thái: </w:t>
      </w:r>
    </w:p>
    <w:p w:rsidR="00063855" w:rsidRPr="00292D8D" w:rsidRDefault="00063855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Phiếu</w:t>
      </w:r>
      <w:r w:rsidR="00115FC1" w:rsidRPr="00292D8D">
        <w:rPr>
          <w:color w:val="000000" w:themeColor="text1"/>
          <w:szCs w:val="24"/>
          <w:lang w:val="en-US"/>
        </w:rPr>
        <w:t xml:space="preserve"> thu tiền</w:t>
      </w:r>
      <w:r w:rsidRPr="00292D8D">
        <w:rPr>
          <w:color w:val="000000" w:themeColor="text1"/>
          <w:szCs w:val="24"/>
          <w:lang w:val="en-US"/>
        </w:rPr>
        <w:t xml:space="preserve"> trống</w:t>
      </w:r>
    </w:p>
    <w:p w:rsidR="00063855" w:rsidRPr="00292D8D" w:rsidRDefault="00063855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- Phiếu </w:t>
      </w:r>
      <w:r w:rsidR="00115FC1" w:rsidRPr="00292D8D">
        <w:rPr>
          <w:color w:val="000000" w:themeColor="text1"/>
          <w:szCs w:val="24"/>
          <w:lang w:val="en-US"/>
        </w:rPr>
        <w:t xml:space="preserve">thu tiền </w:t>
      </w:r>
      <w:r w:rsidRPr="00292D8D">
        <w:rPr>
          <w:color w:val="000000" w:themeColor="text1"/>
          <w:szCs w:val="24"/>
          <w:lang w:val="en-US"/>
        </w:rPr>
        <w:t>đầy đủ thông tin</w:t>
      </w:r>
    </w:p>
    <w:p w:rsidR="00063855" w:rsidRPr="00292D8D" w:rsidRDefault="00063855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</w:t>
      </w:r>
      <w:r w:rsidRPr="00292D8D">
        <w:rPr>
          <w:color w:val="000000" w:themeColor="text1"/>
          <w:szCs w:val="24"/>
        </w:rPr>
        <w:t xml:space="preserve"> </w:t>
      </w:r>
      <w:r w:rsidR="00455D59" w:rsidRPr="00292D8D">
        <w:rPr>
          <w:color w:val="000000" w:themeColor="text1"/>
          <w:szCs w:val="24"/>
          <w:lang w:val="en-US"/>
        </w:rPr>
        <w:t>Phiếu thu tiền khả dụng</w:t>
      </w:r>
      <w:r w:rsidR="0089761A" w:rsidRPr="00292D8D">
        <w:rPr>
          <w:color w:val="000000" w:themeColor="text1"/>
          <w:szCs w:val="24"/>
          <w:lang w:val="en-US"/>
        </w:rPr>
        <w:t>, hợp lệ</w:t>
      </w:r>
    </w:p>
    <w:p w:rsidR="00D55698" w:rsidRPr="00292D8D" w:rsidRDefault="00D55698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Phiếu thu tiền đã được giao dịch thành công</w:t>
      </w:r>
    </w:p>
    <w:p w:rsidR="00063855" w:rsidRPr="00292D8D" w:rsidRDefault="00063855" w:rsidP="005754FD">
      <w:pPr>
        <w:pStyle w:val="BodyText"/>
        <w:numPr>
          <w:ilvl w:val="0"/>
          <w:numId w:val="47"/>
        </w:numPr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Danh sách hành động:</w:t>
      </w:r>
    </w:p>
    <w:p w:rsidR="00063855" w:rsidRPr="00292D8D" w:rsidRDefault="00063855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Phiếu thu tiền được tạo</w:t>
      </w:r>
    </w:p>
    <w:p w:rsidR="00063855" w:rsidRPr="00292D8D" w:rsidRDefault="00063855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Nhân viên điền thông tin</w:t>
      </w:r>
    </w:p>
    <w:p w:rsidR="00063855" w:rsidRPr="00292D8D" w:rsidRDefault="00063855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- </w:t>
      </w:r>
      <w:r w:rsidR="003E2447" w:rsidRPr="00292D8D">
        <w:rPr>
          <w:color w:val="000000" w:themeColor="text1"/>
          <w:szCs w:val="24"/>
          <w:lang w:val="en-US"/>
        </w:rPr>
        <w:t>Thông tin phiếu thu tiền phù hợp qui định</w:t>
      </w:r>
    </w:p>
    <w:p w:rsidR="00063855" w:rsidRPr="00292D8D" w:rsidRDefault="00063855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 xml:space="preserve">- </w:t>
      </w:r>
      <w:r w:rsidR="00320C9C" w:rsidRPr="00292D8D">
        <w:rPr>
          <w:color w:val="000000" w:themeColor="text1"/>
          <w:szCs w:val="24"/>
          <w:lang w:val="en-US"/>
        </w:rPr>
        <w:t>Thông tin phiếu thu tiền không thoả qui định</w:t>
      </w:r>
    </w:p>
    <w:p w:rsidR="00AB6B63" w:rsidRPr="00292D8D" w:rsidRDefault="00AB6B63" w:rsidP="00063855">
      <w:pPr>
        <w:pStyle w:val="BodyText"/>
        <w:rPr>
          <w:color w:val="000000" w:themeColor="text1"/>
          <w:szCs w:val="24"/>
          <w:lang w:val="en-US"/>
        </w:rPr>
      </w:pPr>
      <w:r w:rsidRPr="00292D8D">
        <w:rPr>
          <w:color w:val="000000" w:themeColor="text1"/>
          <w:szCs w:val="24"/>
          <w:lang w:val="en-US"/>
        </w:rPr>
        <w:t>- Nhân viên nhận thu tiền từ khách hàng</w:t>
      </w:r>
    </w:p>
    <w:p w:rsidR="00063855" w:rsidRPr="00363B6E" w:rsidRDefault="00063855" w:rsidP="00FD06E2">
      <w:pPr>
        <w:pStyle w:val="BodyText"/>
        <w:rPr>
          <w:i/>
          <w:color w:val="0000FF"/>
        </w:rPr>
      </w:pPr>
    </w:p>
    <w:sectPr w:rsidR="00063855" w:rsidRPr="00363B6E" w:rsidSect="00746ED1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C3" w:rsidRDefault="00D747C3">
      <w:r>
        <w:separator/>
      </w:r>
    </w:p>
  </w:endnote>
  <w:endnote w:type="continuationSeparator" w:id="0">
    <w:p w:rsidR="00D747C3" w:rsidRDefault="00D7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127D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C3" w:rsidRDefault="00D747C3">
      <w:r>
        <w:separator/>
      </w:r>
    </w:p>
  </w:footnote>
  <w:footnote w:type="continuationSeparator" w:id="0">
    <w:p w:rsidR="00D747C3" w:rsidRDefault="00D74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1C3BC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912360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nhà sách</w:t>
          </w:r>
        </w:p>
      </w:tc>
      <w:tc>
        <w:tcPr>
          <w:tcW w:w="2620" w:type="dxa"/>
        </w:tcPr>
        <w:p w:rsidR="00FD06E2" w:rsidRPr="007A1DE8" w:rsidRDefault="00FD06E2" w:rsidP="0091236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912360">
            <w:rPr>
              <w:color w:val="0000FF"/>
              <w:lang w:val="en-US"/>
            </w:rPr>
            <w:t>1.</w:t>
          </w:r>
          <w:r w:rsidR="006127DE">
            <w:rPr>
              <w:color w:val="0000FF"/>
              <w:lang w:val="en-US"/>
            </w:rPr>
            <w:t>1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912360" w:rsidRPr="00912360" w:rsidRDefault="00FD06E2" w:rsidP="00912360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 xml:space="preserve">Ngày: </w:t>
          </w:r>
          <w:r w:rsidR="006127DE">
            <w:rPr>
              <w:color w:val="0000FF"/>
              <w:lang w:val="en-US"/>
            </w:rPr>
            <w:t>28</w:t>
          </w:r>
          <w:r w:rsidR="00912360">
            <w:rPr>
              <w:color w:val="0000FF"/>
              <w:lang w:val="en-US"/>
            </w:rPr>
            <w:t>/5/2020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894E37"/>
    <w:multiLevelType w:val="hybridMultilevel"/>
    <w:tmpl w:val="B14C4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306C65"/>
    <w:multiLevelType w:val="hybridMultilevel"/>
    <w:tmpl w:val="5B66A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24806E3A"/>
    <w:multiLevelType w:val="hybridMultilevel"/>
    <w:tmpl w:val="F7A079FC"/>
    <w:lvl w:ilvl="0" w:tplc="CDE2CD0C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6A37C3"/>
    <w:multiLevelType w:val="hybridMultilevel"/>
    <w:tmpl w:val="D8EC5F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44312EB"/>
    <w:multiLevelType w:val="hybridMultilevel"/>
    <w:tmpl w:val="D88279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E822005"/>
    <w:multiLevelType w:val="hybridMultilevel"/>
    <w:tmpl w:val="465CA8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FEE11B5"/>
    <w:multiLevelType w:val="hybridMultilevel"/>
    <w:tmpl w:val="082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26"/>
  </w:num>
  <w:num w:numId="5">
    <w:abstractNumId w:val="30"/>
  </w:num>
  <w:num w:numId="6">
    <w:abstractNumId w:val="16"/>
  </w:num>
  <w:num w:numId="7">
    <w:abstractNumId w:val="31"/>
  </w:num>
  <w:num w:numId="8">
    <w:abstractNumId w:val="36"/>
  </w:num>
  <w:num w:numId="9">
    <w:abstractNumId w:val="21"/>
  </w:num>
  <w:num w:numId="10">
    <w:abstractNumId w:val="13"/>
  </w:num>
  <w:num w:numId="11">
    <w:abstractNumId w:val="42"/>
  </w:num>
  <w:num w:numId="12">
    <w:abstractNumId w:val="38"/>
  </w:num>
  <w:num w:numId="13">
    <w:abstractNumId w:val="35"/>
  </w:num>
  <w:num w:numId="14">
    <w:abstractNumId w:val="4"/>
  </w:num>
  <w:num w:numId="15">
    <w:abstractNumId w:val="9"/>
  </w:num>
  <w:num w:numId="16">
    <w:abstractNumId w:val="34"/>
  </w:num>
  <w:num w:numId="17">
    <w:abstractNumId w:val="40"/>
  </w:num>
  <w:num w:numId="18">
    <w:abstractNumId w:val="20"/>
  </w:num>
  <w:num w:numId="19">
    <w:abstractNumId w:val="33"/>
  </w:num>
  <w:num w:numId="20">
    <w:abstractNumId w:val="39"/>
  </w:num>
  <w:num w:numId="21">
    <w:abstractNumId w:val="41"/>
  </w:num>
  <w:num w:numId="22">
    <w:abstractNumId w:val="14"/>
  </w:num>
  <w:num w:numId="23">
    <w:abstractNumId w:val="25"/>
  </w:num>
  <w:num w:numId="24">
    <w:abstractNumId w:val="10"/>
  </w:num>
  <w:num w:numId="25">
    <w:abstractNumId w:val="8"/>
  </w:num>
  <w:num w:numId="26">
    <w:abstractNumId w:val="22"/>
  </w:num>
  <w:num w:numId="27">
    <w:abstractNumId w:val="3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3"/>
  </w:num>
  <w:num w:numId="33">
    <w:abstractNumId w:val="23"/>
  </w:num>
  <w:num w:numId="34">
    <w:abstractNumId w:val="37"/>
  </w:num>
  <w:num w:numId="35">
    <w:abstractNumId w:val="28"/>
  </w:num>
  <w:num w:numId="36">
    <w:abstractNumId w:val="12"/>
  </w:num>
  <w:num w:numId="37">
    <w:abstractNumId w:val="18"/>
  </w:num>
  <w:num w:numId="38">
    <w:abstractNumId w:val="11"/>
  </w:num>
  <w:num w:numId="39">
    <w:abstractNumId w:val="27"/>
  </w:num>
  <w:num w:numId="40">
    <w:abstractNumId w:val="17"/>
  </w:num>
  <w:num w:numId="41">
    <w:abstractNumId w:val="24"/>
  </w:num>
  <w:num w:numId="42">
    <w:abstractNumId w:val="15"/>
  </w:num>
  <w:num w:numId="43">
    <w:abstractNumId w:val="5"/>
  </w:num>
  <w:num w:numId="44">
    <w:abstractNumId w:val="2"/>
  </w:num>
  <w:num w:numId="45">
    <w:abstractNumId w:val="19"/>
  </w:num>
  <w:num w:numId="46">
    <w:abstractNumId w:val="7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3FAB"/>
    <w:rsid w:val="00024DF0"/>
    <w:rsid w:val="00063855"/>
    <w:rsid w:val="00065749"/>
    <w:rsid w:val="00072471"/>
    <w:rsid w:val="000810E6"/>
    <w:rsid w:val="000A272D"/>
    <w:rsid w:val="000B6989"/>
    <w:rsid w:val="000C0CA8"/>
    <w:rsid w:val="000C41C3"/>
    <w:rsid w:val="000D473E"/>
    <w:rsid w:val="000E0CB6"/>
    <w:rsid w:val="000F3180"/>
    <w:rsid w:val="000F33D4"/>
    <w:rsid w:val="000F5F09"/>
    <w:rsid w:val="0011550F"/>
    <w:rsid w:val="00115FC1"/>
    <w:rsid w:val="00124579"/>
    <w:rsid w:val="00130657"/>
    <w:rsid w:val="001403D7"/>
    <w:rsid w:val="00147248"/>
    <w:rsid w:val="00155E20"/>
    <w:rsid w:val="00161757"/>
    <w:rsid w:val="00164A0B"/>
    <w:rsid w:val="001814D3"/>
    <w:rsid w:val="001978A9"/>
    <w:rsid w:val="001A3901"/>
    <w:rsid w:val="001A6914"/>
    <w:rsid w:val="001C3CED"/>
    <w:rsid w:val="001E4C73"/>
    <w:rsid w:val="001E559B"/>
    <w:rsid w:val="001F0A13"/>
    <w:rsid w:val="001F3070"/>
    <w:rsid w:val="00204A73"/>
    <w:rsid w:val="00212B73"/>
    <w:rsid w:val="00213B43"/>
    <w:rsid w:val="0023568D"/>
    <w:rsid w:val="002601A0"/>
    <w:rsid w:val="002809AC"/>
    <w:rsid w:val="00292D8D"/>
    <w:rsid w:val="002967F6"/>
    <w:rsid w:val="002B1986"/>
    <w:rsid w:val="002B3D63"/>
    <w:rsid w:val="002C0A96"/>
    <w:rsid w:val="002C640E"/>
    <w:rsid w:val="002E5C9C"/>
    <w:rsid w:val="00320C9C"/>
    <w:rsid w:val="00330908"/>
    <w:rsid w:val="003450CB"/>
    <w:rsid w:val="00345A38"/>
    <w:rsid w:val="0034696A"/>
    <w:rsid w:val="00362991"/>
    <w:rsid w:val="00363B6E"/>
    <w:rsid w:val="003737F6"/>
    <w:rsid w:val="0037628A"/>
    <w:rsid w:val="00386B21"/>
    <w:rsid w:val="0039324A"/>
    <w:rsid w:val="00395C60"/>
    <w:rsid w:val="0039714D"/>
    <w:rsid w:val="003B3705"/>
    <w:rsid w:val="003B6D89"/>
    <w:rsid w:val="003D1BC5"/>
    <w:rsid w:val="003E2447"/>
    <w:rsid w:val="003E7A2A"/>
    <w:rsid w:val="00403CEA"/>
    <w:rsid w:val="004135D8"/>
    <w:rsid w:val="00451C77"/>
    <w:rsid w:val="004540F1"/>
    <w:rsid w:val="00455B11"/>
    <w:rsid w:val="00455D59"/>
    <w:rsid w:val="00455F47"/>
    <w:rsid w:val="0046152B"/>
    <w:rsid w:val="00464134"/>
    <w:rsid w:val="00466C31"/>
    <w:rsid w:val="004A6BB7"/>
    <w:rsid w:val="004B7CC9"/>
    <w:rsid w:val="004C14C7"/>
    <w:rsid w:val="004C4FA1"/>
    <w:rsid w:val="004C7AB1"/>
    <w:rsid w:val="004E2B11"/>
    <w:rsid w:val="004F12E1"/>
    <w:rsid w:val="00527F71"/>
    <w:rsid w:val="00540890"/>
    <w:rsid w:val="00540EC0"/>
    <w:rsid w:val="0054247D"/>
    <w:rsid w:val="005439AE"/>
    <w:rsid w:val="00545DE4"/>
    <w:rsid w:val="00550617"/>
    <w:rsid w:val="00550FA2"/>
    <w:rsid w:val="00554448"/>
    <w:rsid w:val="005613C9"/>
    <w:rsid w:val="00562473"/>
    <w:rsid w:val="00562E67"/>
    <w:rsid w:val="00565DFE"/>
    <w:rsid w:val="0057432C"/>
    <w:rsid w:val="005754FD"/>
    <w:rsid w:val="00577E61"/>
    <w:rsid w:val="00580AAD"/>
    <w:rsid w:val="005A02B6"/>
    <w:rsid w:val="005B3906"/>
    <w:rsid w:val="005D1607"/>
    <w:rsid w:val="005D4099"/>
    <w:rsid w:val="005D4494"/>
    <w:rsid w:val="005D7871"/>
    <w:rsid w:val="005E2817"/>
    <w:rsid w:val="005F3F51"/>
    <w:rsid w:val="0060184C"/>
    <w:rsid w:val="0060236D"/>
    <w:rsid w:val="00603C32"/>
    <w:rsid w:val="006127DE"/>
    <w:rsid w:val="00613019"/>
    <w:rsid w:val="006737B5"/>
    <w:rsid w:val="006750B4"/>
    <w:rsid w:val="00681CD0"/>
    <w:rsid w:val="006841B3"/>
    <w:rsid w:val="00686DC8"/>
    <w:rsid w:val="00691218"/>
    <w:rsid w:val="006B2188"/>
    <w:rsid w:val="006E56EE"/>
    <w:rsid w:val="006E5A84"/>
    <w:rsid w:val="00704B2F"/>
    <w:rsid w:val="00732446"/>
    <w:rsid w:val="00746ED1"/>
    <w:rsid w:val="00751440"/>
    <w:rsid w:val="0077286F"/>
    <w:rsid w:val="00776343"/>
    <w:rsid w:val="00784C37"/>
    <w:rsid w:val="00786BBA"/>
    <w:rsid w:val="00786F43"/>
    <w:rsid w:val="0079256C"/>
    <w:rsid w:val="007A1DE8"/>
    <w:rsid w:val="007A2AE4"/>
    <w:rsid w:val="007A3DED"/>
    <w:rsid w:val="007A4927"/>
    <w:rsid w:val="007E2BA9"/>
    <w:rsid w:val="007E71F5"/>
    <w:rsid w:val="008173A6"/>
    <w:rsid w:val="00823024"/>
    <w:rsid w:val="0083174C"/>
    <w:rsid w:val="00837982"/>
    <w:rsid w:val="00846C99"/>
    <w:rsid w:val="00847241"/>
    <w:rsid w:val="00867CEE"/>
    <w:rsid w:val="00886B38"/>
    <w:rsid w:val="00894DA6"/>
    <w:rsid w:val="0089761A"/>
    <w:rsid w:val="008B2443"/>
    <w:rsid w:val="008B2D59"/>
    <w:rsid w:val="008B4B91"/>
    <w:rsid w:val="008C021A"/>
    <w:rsid w:val="008D620B"/>
    <w:rsid w:val="008E62D8"/>
    <w:rsid w:val="008F22E3"/>
    <w:rsid w:val="008F7BA1"/>
    <w:rsid w:val="00912360"/>
    <w:rsid w:val="00920B71"/>
    <w:rsid w:val="0093046E"/>
    <w:rsid w:val="00965291"/>
    <w:rsid w:val="0097317D"/>
    <w:rsid w:val="00976D26"/>
    <w:rsid w:val="00997326"/>
    <w:rsid w:val="009A5236"/>
    <w:rsid w:val="009B3165"/>
    <w:rsid w:val="009B6DB7"/>
    <w:rsid w:val="009E39CF"/>
    <w:rsid w:val="009E3EF1"/>
    <w:rsid w:val="009F7B90"/>
    <w:rsid w:val="00A06BBF"/>
    <w:rsid w:val="00A071A2"/>
    <w:rsid w:val="00A122CE"/>
    <w:rsid w:val="00A34FDA"/>
    <w:rsid w:val="00A475C7"/>
    <w:rsid w:val="00A5409D"/>
    <w:rsid w:val="00A72186"/>
    <w:rsid w:val="00A8272A"/>
    <w:rsid w:val="00A864E6"/>
    <w:rsid w:val="00AA2679"/>
    <w:rsid w:val="00AA30A6"/>
    <w:rsid w:val="00AA49C3"/>
    <w:rsid w:val="00AB6B63"/>
    <w:rsid w:val="00AE63B4"/>
    <w:rsid w:val="00B12312"/>
    <w:rsid w:val="00B31EA5"/>
    <w:rsid w:val="00B42A23"/>
    <w:rsid w:val="00B506A2"/>
    <w:rsid w:val="00B5228C"/>
    <w:rsid w:val="00B52500"/>
    <w:rsid w:val="00B62132"/>
    <w:rsid w:val="00B628D3"/>
    <w:rsid w:val="00B63CA4"/>
    <w:rsid w:val="00B81ED6"/>
    <w:rsid w:val="00B9220E"/>
    <w:rsid w:val="00B96FCC"/>
    <w:rsid w:val="00BA128E"/>
    <w:rsid w:val="00BA50E8"/>
    <w:rsid w:val="00BA7D45"/>
    <w:rsid w:val="00BC0D06"/>
    <w:rsid w:val="00BD1F8A"/>
    <w:rsid w:val="00BE3B0A"/>
    <w:rsid w:val="00BF6CD8"/>
    <w:rsid w:val="00C035E0"/>
    <w:rsid w:val="00C073D1"/>
    <w:rsid w:val="00C107A7"/>
    <w:rsid w:val="00C122ED"/>
    <w:rsid w:val="00C15EB4"/>
    <w:rsid w:val="00C161AA"/>
    <w:rsid w:val="00C310FA"/>
    <w:rsid w:val="00C37F9B"/>
    <w:rsid w:val="00C43172"/>
    <w:rsid w:val="00C5620C"/>
    <w:rsid w:val="00C6175E"/>
    <w:rsid w:val="00C81E3B"/>
    <w:rsid w:val="00C912C0"/>
    <w:rsid w:val="00C929D6"/>
    <w:rsid w:val="00CB1B94"/>
    <w:rsid w:val="00CB4C0E"/>
    <w:rsid w:val="00CE1BC6"/>
    <w:rsid w:val="00CE7D5B"/>
    <w:rsid w:val="00D11190"/>
    <w:rsid w:val="00D2189D"/>
    <w:rsid w:val="00D24E39"/>
    <w:rsid w:val="00D406AA"/>
    <w:rsid w:val="00D52AFF"/>
    <w:rsid w:val="00D55698"/>
    <w:rsid w:val="00D747C3"/>
    <w:rsid w:val="00D860BE"/>
    <w:rsid w:val="00DA2A6D"/>
    <w:rsid w:val="00DC44D1"/>
    <w:rsid w:val="00DD764E"/>
    <w:rsid w:val="00DE114E"/>
    <w:rsid w:val="00DE3E6D"/>
    <w:rsid w:val="00DE6A8F"/>
    <w:rsid w:val="00E05F43"/>
    <w:rsid w:val="00E1326B"/>
    <w:rsid w:val="00E17D6C"/>
    <w:rsid w:val="00E228DE"/>
    <w:rsid w:val="00E23F06"/>
    <w:rsid w:val="00E3010E"/>
    <w:rsid w:val="00E34822"/>
    <w:rsid w:val="00E3553C"/>
    <w:rsid w:val="00E36020"/>
    <w:rsid w:val="00E434DB"/>
    <w:rsid w:val="00E717C1"/>
    <w:rsid w:val="00E731B1"/>
    <w:rsid w:val="00EA0097"/>
    <w:rsid w:val="00EB5446"/>
    <w:rsid w:val="00EC0513"/>
    <w:rsid w:val="00ED3427"/>
    <w:rsid w:val="00EE48BE"/>
    <w:rsid w:val="00EF2E55"/>
    <w:rsid w:val="00F22516"/>
    <w:rsid w:val="00F43511"/>
    <w:rsid w:val="00F45645"/>
    <w:rsid w:val="00F46006"/>
    <w:rsid w:val="00F47733"/>
    <w:rsid w:val="00F66431"/>
    <w:rsid w:val="00F66880"/>
    <w:rsid w:val="00F76164"/>
    <w:rsid w:val="00F8301F"/>
    <w:rsid w:val="00F91707"/>
    <w:rsid w:val="00FB6741"/>
    <w:rsid w:val="00FC2EAB"/>
    <w:rsid w:val="00FD06E2"/>
    <w:rsid w:val="00FD5022"/>
    <w:rsid w:val="00FD69AA"/>
    <w:rsid w:val="00FE0921"/>
    <w:rsid w:val="00FE14B0"/>
    <w:rsid w:val="00FE4363"/>
    <w:rsid w:val="00FE55C2"/>
    <w:rsid w:val="00FF37AE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690459"/>
  <w15:docId w15:val="{62767693-89DB-47C2-B8B9-846C6A4A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309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248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79A0D-79F7-4BFA-BDE1-AD798E964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335</TotalTime>
  <Pages>15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12475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Quang PC</cp:lastModifiedBy>
  <cp:revision>224</cp:revision>
  <cp:lastPrinted>2013-12-07T15:57:00Z</cp:lastPrinted>
  <dcterms:created xsi:type="dcterms:W3CDTF">2013-10-13T11:07:00Z</dcterms:created>
  <dcterms:modified xsi:type="dcterms:W3CDTF">2020-05-28T14:51:00Z</dcterms:modified>
</cp:coreProperties>
</file>