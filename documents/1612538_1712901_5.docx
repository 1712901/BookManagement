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535A" w14:textId="77777777" w:rsidR="003548A8" w:rsidRDefault="003548A8" w:rsidP="003548A8">
      <w:pPr>
        <w:rPr>
          <w:lang w:val="en-US"/>
        </w:rPr>
      </w:pPr>
    </w:p>
    <w:p w14:paraId="08D37958" w14:textId="77777777" w:rsidR="00301562" w:rsidRDefault="00301562" w:rsidP="003548A8">
      <w:pPr>
        <w:rPr>
          <w:lang w:val="en-US"/>
        </w:rPr>
      </w:pPr>
    </w:p>
    <w:p w14:paraId="33E2C9AF" w14:textId="77777777" w:rsidR="00301562" w:rsidRDefault="00301562" w:rsidP="003548A8">
      <w:pPr>
        <w:rPr>
          <w:lang w:val="en-US"/>
        </w:rPr>
      </w:pPr>
    </w:p>
    <w:p w14:paraId="1E601891" w14:textId="77777777" w:rsidR="00301562" w:rsidRDefault="00301562" w:rsidP="003548A8">
      <w:pPr>
        <w:rPr>
          <w:lang w:val="en-US"/>
        </w:rPr>
      </w:pPr>
    </w:p>
    <w:p w14:paraId="679B2BEB" w14:textId="77777777" w:rsidR="00301562" w:rsidRDefault="00301562" w:rsidP="003548A8">
      <w:pPr>
        <w:rPr>
          <w:lang w:val="en-US"/>
        </w:rPr>
      </w:pPr>
    </w:p>
    <w:p w14:paraId="46F0CDE2" w14:textId="77777777" w:rsidR="00301562" w:rsidRDefault="00301562" w:rsidP="003548A8">
      <w:pPr>
        <w:rPr>
          <w:lang w:val="en-US"/>
        </w:rPr>
      </w:pPr>
    </w:p>
    <w:p w14:paraId="1F172614" w14:textId="77777777" w:rsidR="00301562" w:rsidRDefault="00301562" w:rsidP="003548A8">
      <w:pPr>
        <w:rPr>
          <w:lang w:val="en-US"/>
        </w:rPr>
      </w:pPr>
    </w:p>
    <w:p w14:paraId="561C91F9" w14:textId="77777777" w:rsidR="003548A8" w:rsidRPr="003548A8" w:rsidRDefault="003548A8" w:rsidP="003548A8">
      <w:pPr>
        <w:rPr>
          <w:lang w:val="en-US"/>
        </w:rPr>
      </w:pPr>
    </w:p>
    <w:p w14:paraId="2118ECF4" w14:textId="77777777" w:rsidR="00D234F3" w:rsidRDefault="00C14AB8" w:rsidP="007A1DE8">
      <w:pPr>
        <w:pStyle w:val="Tiu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987248">
        <w:rPr>
          <w:color w:val="0000FF"/>
          <w:lang w:val="en-US"/>
        </w:rPr>
        <w:t xml:space="preserve">Phần mềm quản lý nhà sách </w:t>
      </w:r>
    </w:p>
    <w:p w14:paraId="54470AE8" w14:textId="77777777" w:rsidR="007A1DE8" w:rsidRPr="007A1DE8" w:rsidRDefault="007A1DE8" w:rsidP="007A1DE8">
      <w:pPr>
        <w:rPr>
          <w:lang w:val="en-US"/>
        </w:rPr>
      </w:pPr>
    </w:p>
    <w:p w14:paraId="447A3DF3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8F461D">
        <w:rPr>
          <w:rFonts w:ascii="Arial" w:hAnsi="Arial"/>
          <w:color w:val="0000FF"/>
          <w:sz w:val="34"/>
          <w:szCs w:val="30"/>
          <w:lang w:val="en-US"/>
        </w:rPr>
        <w:t>1.1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20A75AB0" w14:textId="77777777" w:rsidR="00D234F3" w:rsidRDefault="00D234F3">
      <w:pPr>
        <w:pStyle w:val="Tiu"/>
        <w:jc w:val="both"/>
        <w:rPr>
          <w:lang w:val="en-US"/>
        </w:rPr>
      </w:pPr>
    </w:p>
    <w:p w14:paraId="4F4EC962" w14:textId="77777777" w:rsidR="003548A8" w:rsidRDefault="003548A8" w:rsidP="003548A8">
      <w:pPr>
        <w:rPr>
          <w:lang w:val="en-US"/>
        </w:rPr>
      </w:pPr>
    </w:p>
    <w:p w14:paraId="1C909E54" w14:textId="77777777" w:rsidR="00301562" w:rsidRDefault="00301562" w:rsidP="003548A8">
      <w:pPr>
        <w:rPr>
          <w:lang w:val="en-US"/>
        </w:rPr>
      </w:pPr>
    </w:p>
    <w:p w14:paraId="7316BB4E" w14:textId="77777777" w:rsidR="00301562" w:rsidRDefault="00301562" w:rsidP="003548A8">
      <w:pPr>
        <w:rPr>
          <w:lang w:val="en-US"/>
        </w:rPr>
      </w:pPr>
    </w:p>
    <w:p w14:paraId="4A1C816B" w14:textId="77777777" w:rsidR="00301562" w:rsidRDefault="00301562" w:rsidP="003548A8">
      <w:pPr>
        <w:rPr>
          <w:lang w:val="en-US"/>
        </w:rPr>
      </w:pPr>
    </w:p>
    <w:p w14:paraId="429DB6DE" w14:textId="77777777" w:rsidR="00301562" w:rsidRDefault="00301562" w:rsidP="003548A8">
      <w:pPr>
        <w:rPr>
          <w:lang w:val="en-US"/>
        </w:rPr>
      </w:pPr>
    </w:p>
    <w:p w14:paraId="377D4A0D" w14:textId="77777777" w:rsidR="00301562" w:rsidRDefault="00301562" w:rsidP="003548A8">
      <w:pPr>
        <w:rPr>
          <w:lang w:val="en-US"/>
        </w:rPr>
      </w:pPr>
    </w:p>
    <w:p w14:paraId="5C8EA1AC" w14:textId="77777777" w:rsidR="00301562" w:rsidRDefault="00301562" w:rsidP="003548A8">
      <w:pPr>
        <w:rPr>
          <w:lang w:val="en-US"/>
        </w:rPr>
      </w:pPr>
    </w:p>
    <w:p w14:paraId="66DD323A" w14:textId="77777777" w:rsidR="00301562" w:rsidRDefault="00301562" w:rsidP="003548A8">
      <w:pPr>
        <w:rPr>
          <w:lang w:val="en-US"/>
        </w:rPr>
      </w:pPr>
    </w:p>
    <w:p w14:paraId="4EDCC6BE" w14:textId="77777777" w:rsidR="00301562" w:rsidRDefault="00301562" w:rsidP="003548A8">
      <w:pPr>
        <w:rPr>
          <w:lang w:val="en-US"/>
        </w:rPr>
      </w:pPr>
    </w:p>
    <w:p w14:paraId="06C1418A" w14:textId="77777777" w:rsidR="003548A8" w:rsidRDefault="003548A8" w:rsidP="003548A8">
      <w:pPr>
        <w:rPr>
          <w:lang w:val="en-US"/>
        </w:rPr>
      </w:pPr>
    </w:p>
    <w:p w14:paraId="3EFC0ECB" w14:textId="77777777" w:rsidR="003548A8" w:rsidRDefault="003548A8" w:rsidP="003548A8">
      <w:pPr>
        <w:rPr>
          <w:lang w:val="en-US"/>
        </w:rPr>
      </w:pPr>
    </w:p>
    <w:p w14:paraId="66D05C68" w14:textId="77777777" w:rsidR="003548A8" w:rsidRDefault="003548A8" w:rsidP="003548A8">
      <w:pPr>
        <w:rPr>
          <w:lang w:val="en-US"/>
        </w:rPr>
      </w:pPr>
    </w:p>
    <w:p w14:paraId="6275F9BD" w14:textId="77777777" w:rsidR="003548A8" w:rsidRDefault="003548A8" w:rsidP="003548A8">
      <w:pPr>
        <w:rPr>
          <w:lang w:val="en-US"/>
        </w:rPr>
      </w:pPr>
    </w:p>
    <w:p w14:paraId="62FAC071" w14:textId="77777777" w:rsidR="003548A8" w:rsidRDefault="003548A8" w:rsidP="003548A8">
      <w:pPr>
        <w:rPr>
          <w:lang w:val="en-US"/>
        </w:rPr>
      </w:pPr>
    </w:p>
    <w:p w14:paraId="48B5A7C3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BF1AF37" w14:textId="77777777" w:rsidR="00DC363E" w:rsidRDefault="00987248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1612538 – Bùi Phạm Đăng Quang</w:t>
      </w:r>
    </w:p>
    <w:p w14:paraId="01DBC6D9" w14:textId="77777777" w:rsidR="00987248" w:rsidRDefault="00987248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7681BAA" w14:textId="77777777" w:rsidR="00987248" w:rsidRPr="003548A8" w:rsidRDefault="00987248" w:rsidP="003548A8">
      <w:pPr>
        <w:jc w:val="center"/>
        <w:rPr>
          <w:sz w:val="30"/>
          <w:szCs w:val="30"/>
          <w:lang w:val="en-US"/>
        </w:rPr>
        <w:sectPr w:rsidR="00987248" w:rsidRPr="003548A8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1712901 – Trần Chí Vĩ</w:t>
      </w:r>
    </w:p>
    <w:p w14:paraId="1FFA48B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FC54E6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7BE043B" w14:textId="77777777" w:rsidTr="00322DF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AEA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E43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81A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9A64F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348B6F7" w14:textId="77777777" w:rsidTr="00322DF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53C0D" w14:textId="77777777" w:rsidR="00E95D0C" w:rsidRPr="00322DF8" w:rsidRDefault="00987248" w:rsidP="00322DF8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 w:rsidRPr="00322DF8">
              <w:rPr>
                <w:rFonts w:eastAsia="SimSun"/>
                <w:color w:val="000000" w:themeColor="text1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D98DC" w14:textId="77777777" w:rsidR="00E95D0C" w:rsidRPr="00322DF8" w:rsidRDefault="00987248" w:rsidP="00322DF8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 w:rsidRPr="00322DF8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1D78" w14:textId="77777777" w:rsidR="00E95D0C" w:rsidRPr="00322DF8" w:rsidRDefault="00987248" w:rsidP="00322DF8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 w:rsidRPr="00322DF8">
              <w:rPr>
                <w:rFonts w:eastAsia="SimSun"/>
                <w:color w:val="000000" w:themeColor="text1"/>
                <w:lang w:val="en-US"/>
              </w:rPr>
              <w:t>Thiết kế mô hình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D4DA6" w14:textId="77777777" w:rsidR="00E95D0C" w:rsidRPr="00322DF8" w:rsidRDefault="00987248" w:rsidP="00322DF8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 w:rsidRPr="00322DF8">
              <w:rPr>
                <w:rFonts w:eastAsia="SimSun"/>
                <w:color w:val="000000" w:themeColor="text1"/>
                <w:lang w:val="en-US"/>
              </w:rPr>
              <w:t>1712901</w:t>
            </w:r>
          </w:p>
        </w:tc>
      </w:tr>
      <w:tr w:rsidR="00E95D0C" w:rsidRPr="007A1DE8" w14:paraId="6FBE4E7C" w14:textId="77777777" w:rsidTr="00322DF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FFD85" w14:textId="77777777" w:rsidR="00E95D0C" w:rsidRPr="00322DF8" w:rsidRDefault="008F461D" w:rsidP="00322DF8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 w:rsidRPr="00322DF8">
              <w:rPr>
                <w:rFonts w:eastAsia="SimSun"/>
                <w:color w:val="000000" w:themeColor="text1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D9E59" w14:textId="77777777" w:rsidR="00E95D0C" w:rsidRPr="00322DF8" w:rsidRDefault="008F461D" w:rsidP="00322DF8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 w:rsidRPr="00322DF8">
              <w:rPr>
                <w:rFonts w:eastAsia="SimSun"/>
                <w:color w:val="000000" w:themeColor="text1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09DAA" w14:textId="77777777" w:rsidR="00E95D0C" w:rsidRPr="00322DF8" w:rsidRDefault="008F461D" w:rsidP="00322DF8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 w:rsidRPr="00322DF8">
              <w:rPr>
                <w:rFonts w:eastAsia="SimSun"/>
                <w:color w:val="000000" w:themeColor="text1"/>
                <w:lang w:val="en-US"/>
              </w:rPr>
              <w:t xml:space="preserve"> Mô tả, phân tích mô hình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D5ABA" w14:textId="77777777" w:rsidR="00E95D0C" w:rsidRPr="00322DF8" w:rsidRDefault="008F461D" w:rsidP="00322DF8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r w:rsidRPr="00322DF8">
              <w:rPr>
                <w:rFonts w:eastAsia="SimSun"/>
                <w:color w:val="000000" w:themeColor="text1"/>
                <w:lang w:val="en-US"/>
              </w:rPr>
              <w:t>1612538</w:t>
            </w:r>
          </w:p>
        </w:tc>
      </w:tr>
    </w:tbl>
    <w:p w14:paraId="72D5DEBC" w14:textId="77777777" w:rsidR="00A23833" w:rsidRDefault="00A23833" w:rsidP="00322DF8">
      <w:pPr>
        <w:pStyle w:val="Tiu"/>
        <w:jc w:val="left"/>
        <w:rPr>
          <w:lang w:val="en-US"/>
        </w:rPr>
      </w:pPr>
    </w:p>
    <w:p w14:paraId="11CEBD86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D553055" w14:textId="73121B6B" w:rsidR="004D2945" w:rsidRDefault="0092103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9332564" w:history="1">
        <w:r w:rsidR="004D2945" w:rsidRPr="008B2027">
          <w:rPr>
            <w:rStyle w:val="Siuktni"/>
            <w:noProof/>
          </w:rPr>
          <w:t>1.</w:t>
        </w:r>
        <w:r w:rsidR="004D2945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4D2945" w:rsidRPr="008B2027">
          <w:rPr>
            <w:rStyle w:val="Siuktni"/>
            <w:noProof/>
          </w:rPr>
          <w:t>Sơ đồ logic</w:t>
        </w:r>
        <w:r w:rsidR="004D2945">
          <w:rPr>
            <w:noProof/>
            <w:webHidden/>
          </w:rPr>
          <w:tab/>
        </w:r>
        <w:r w:rsidR="004D2945">
          <w:rPr>
            <w:noProof/>
            <w:webHidden/>
          </w:rPr>
          <w:fldChar w:fldCharType="begin"/>
        </w:r>
        <w:r w:rsidR="004D2945">
          <w:rPr>
            <w:noProof/>
            <w:webHidden/>
          </w:rPr>
          <w:instrText xml:space="preserve"> PAGEREF _Toc49332564 \h </w:instrText>
        </w:r>
        <w:r w:rsidR="004D2945">
          <w:rPr>
            <w:noProof/>
            <w:webHidden/>
          </w:rPr>
        </w:r>
        <w:r w:rsidR="004D2945">
          <w:rPr>
            <w:noProof/>
            <w:webHidden/>
          </w:rPr>
          <w:fldChar w:fldCharType="separate"/>
        </w:r>
        <w:r w:rsidR="004D2945">
          <w:rPr>
            <w:noProof/>
            <w:webHidden/>
          </w:rPr>
          <w:t>3</w:t>
        </w:r>
        <w:r w:rsidR="004D2945">
          <w:rPr>
            <w:noProof/>
            <w:webHidden/>
          </w:rPr>
          <w:fldChar w:fldCharType="end"/>
        </w:r>
      </w:hyperlink>
    </w:p>
    <w:p w14:paraId="282C2644" w14:textId="43E9192A" w:rsidR="004D2945" w:rsidRDefault="004D294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65" w:history="1">
        <w:r w:rsidRPr="008B2027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4BC12" w14:textId="28FF0CEC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66" w:history="1">
        <w:r w:rsidRPr="008B2027">
          <w:rPr>
            <w:rStyle w:val="Siuktni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person: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6FCF50" w14:textId="6D020229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67" w:history="1">
        <w:r w:rsidRPr="008B2027">
          <w:rPr>
            <w:rStyle w:val="Siuktni"/>
            <w:bCs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bCs/>
            <w:noProof/>
            <w:lang w:val="en-US"/>
          </w:rPr>
          <w:t>Bảng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710290" w14:textId="08BFF18C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68" w:history="1">
        <w:r w:rsidRPr="008B2027">
          <w:rPr>
            <w:rStyle w:val="Siuktni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qui_dinh: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7C0143" w14:textId="1B723109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69" w:history="1">
        <w:r w:rsidRPr="008B2027">
          <w:rPr>
            <w:rStyle w:val="Siuktni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phieu_thu: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4954F6" w14:textId="028C9803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70" w:history="1">
        <w:r w:rsidRPr="008B2027">
          <w:rPr>
            <w:rStyle w:val="Siuktni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hoa_don_ban_sach: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D3150" w14:textId="41BD0C00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71" w:history="1">
        <w:r w:rsidRPr="008B2027">
          <w:rPr>
            <w:rStyle w:val="Siuktni"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lich_su_ban_sach: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69C300" w14:textId="3E702109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72" w:history="1">
        <w:r w:rsidRPr="008B2027">
          <w:rPr>
            <w:rStyle w:val="Siuktni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the_loai_sach: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6A90EB" w14:textId="77000F5F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73" w:history="1">
        <w:r w:rsidRPr="008B2027">
          <w:rPr>
            <w:rStyle w:val="Siuktni"/>
            <w:noProof/>
            <w:lang w:val="en-US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sach: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670DF" w14:textId="50EC10CB" w:rsidR="004D2945" w:rsidRDefault="004D29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74" w:history="1">
        <w:r w:rsidRPr="008B2027">
          <w:rPr>
            <w:rStyle w:val="Siuktni"/>
            <w:noProof/>
            <w:lang w:val="en-US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lich_su_nhap_sach: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4F9A6" w14:textId="565DE42B" w:rsidR="004D2945" w:rsidRDefault="004D294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9332575" w:history="1">
        <w:r w:rsidRPr="008B2027">
          <w:rPr>
            <w:rStyle w:val="Siuktni"/>
            <w:noProof/>
            <w:lang w:val="en-US"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8B2027">
          <w:rPr>
            <w:rStyle w:val="Siuktni"/>
            <w:noProof/>
            <w:lang w:val="en-US"/>
          </w:rPr>
          <w:t>Bảng phieu_nhap_sach: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01C82" w14:textId="50CA1897" w:rsidR="00C14AB8" w:rsidRDefault="00921037" w:rsidP="00322DF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40283D7" w14:textId="77777777" w:rsidR="00921037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F889610" w14:textId="77777777" w:rsidR="00C14AB8" w:rsidRPr="005F2DFA" w:rsidRDefault="00C14AB8" w:rsidP="00C14AB8">
      <w:pPr>
        <w:pStyle w:val="u1"/>
        <w:spacing w:line="360" w:lineRule="auto"/>
        <w:jc w:val="both"/>
      </w:pPr>
      <w:bookmarkStart w:id="0" w:name="_Toc176928159"/>
      <w:bookmarkStart w:id="1" w:name="_Toc44379565"/>
      <w:bookmarkStart w:id="2" w:name="_Toc49332564"/>
      <w:r w:rsidRPr="005F2DFA">
        <w:lastRenderedPageBreak/>
        <w:t>Sơ đồ logic</w:t>
      </w:r>
      <w:bookmarkEnd w:id="0"/>
      <w:bookmarkEnd w:id="1"/>
      <w:bookmarkEnd w:id="2"/>
    </w:p>
    <w:p w14:paraId="15F1BE2E" w14:textId="369254C5" w:rsidR="002666C8" w:rsidRDefault="00C315A9" w:rsidP="00C14AB8">
      <w:pPr>
        <w:pStyle w:val="ThnVnban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26CAEB33" wp14:editId="53DDCD9D">
            <wp:extent cx="5732145" cy="4533265"/>
            <wp:effectExtent l="0" t="0" r="1905" b="635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ảnh chụp màn hình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06E" w14:textId="77777777" w:rsidR="006C3935" w:rsidRDefault="006C3935" w:rsidP="00C14AB8">
      <w:pPr>
        <w:pStyle w:val="ThnVnban"/>
        <w:rPr>
          <w:i/>
          <w:color w:val="0000FF"/>
        </w:rPr>
      </w:pPr>
    </w:p>
    <w:p w14:paraId="502CA53B" w14:textId="77777777" w:rsidR="006C3935" w:rsidRDefault="006C3935" w:rsidP="00C14AB8">
      <w:pPr>
        <w:pStyle w:val="ThnVnban"/>
        <w:rPr>
          <w:iCs/>
          <w:lang w:val="en-GB"/>
        </w:rPr>
      </w:pPr>
      <w:r>
        <w:rPr>
          <w:iCs/>
          <w:lang w:val="en-GB"/>
        </w:rPr>
        <w:t>Bảng tham số qui_dinh: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2107"/>
        <w:gridCol w:w="1585"/>
        <w:gridCol w:w="1700"/>
        <w:gridCol w:w="1616"/>
      </w:tblGrid>
      <w:tr w:rsidR="006C3935" w14:paraId="05B13B0A" w14:textId="77777777" w:rsidTr="00F27AD9">
        <w:tc>
          <w:tcPr>
            <w:tcW w:w="1515" w:type="dxa"/>
          </w:tcPr>
          <w:p w14:paraId="5BCB9948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IDQUIDINH</w:t>
            </w:r>
          </w:p>
        </w:tc>
        <w:tc>
          <w:tcPr>
            <w:tcW w:w="2107" w:type="dxa"/>
          </w:tcPr>
          <w:p w14:paraId="2CC4389F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TENQD</w:t>
            </w:r>
          </w:p>
        </w:tc>
        <w:tc>
          <w:tcPr>
            <w:tcW w:w="1585" w:type="dxa"/>
          </w:tcPr>
          <w:p w14:paraId="7EBD00F4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KIEU</w:t>
            </w:r>
          </w:p>
        </w:tc>
        <w:tc>
          <w:tcPr>
            <w:tcW w:w="1700" w:type="dxa"/>
          </w:tcPr>
          <w:p w14:paraId="33DA7EA3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GIATRI</w:t>
            </w:r>
          </w:p>
        </w:tc>
        <w:tc>
          <w:tcPr>
            <w:tcW w:w="1616" w:type="dxa"/>
          </w:tcPr>
          <w:p w14:paraId="6038FF91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TINHTRANG</w:t>
            </w:r>
          </w:p>
        </w:tc>
      </w:tr>
      <w:tr w:rsidR="006C3935" w14:paraId="57A5BB23" w14:textId="77777777" w:rsidTr="00F27AD9">
        <w:tc>
          <w:tcPr>
            <w:tcW w:w="1515" w:type="dxa"/>
          </w:tcPr>
          <w:p w14:paraId="7B32AE8B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QUD001</w:t>
            </w:r>
          </w:p>
        </w:tc>
        <w:tc>
          <w:tcPr>
            <w:tcW w:w="2107" w:type="dxa"/>
          </w:tcPr>
          <w:p w14:paraId="625F0860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Số lượng sách tối thiểu sau khi bán</w:t>
            </w:r>
          </w:p>
        </w:tc>
        <w:tc>
          <w:tcPr>
            <w:tcW w:w="1585" w:type="dxa"/>
          </w:tcPr>
          <w:p w14:paraId="72D12AB5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INT</w:t>
            </w:r>
          </w:p>
        </w:tc>
        <w:tc>
          <w:tcPr>
            <w:tcW w:w="1700" w:type="dxa"/>
          </w:tcPr>
          <w:p w14:paraId="5D6047CE" w14:textId="77777777" w:rsidR="006C3935" w:rsidRDefault="00C91197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“</w:t>
            </w:r>
            <w:r w:rsidR="00F27AD9">
              <w:rPr>
                <w:iCs/>
                <w:lang w:val="en-GB"/>
              </w:rPr>
              <w:t>20</w:t>
            </w:r>
            <w:r>
              <w:rPr>
                <w:iCs/>
                <w:lang w:val="en-GB"/>
              </w:rPr>
              <w:t>”</w:t>
            </w:r>
          </w:p>
        </w:tc>
        <w:tc>
          <w:tcPr>
            <w:tcW w:w="1616" w:type="dxa"/>
          </w:tcPr>
          <w:p w14:paraId="51AF92F6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</w:t>
            </w:r>
          </w:p>
        </w:tc>
      </w:tr>
      <w:tr w:rsidR="006C3935" w14:paraId="12F629FD" w14:textId="77777777" w:rsidTr="00F27AD9">
        <w:tc>
          <w:tcPr>
            <w:tcW w:w="1515" w:type="dxa"/>
          </w:tcPr>
          <w:p w14:paraId="0C090A68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QUD002</w:t>
            </w:r>
          </w:p>
        </w:tc>
        <w:tc>
          <w:tcPr>
            <w:tcW w:w="2107" w:type="dxa"/>
          </w:tcPr>
          <w:p w14:paraId="51E0DF58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Số tiền nợ tối thiểu</w:t>
            </w:r>
          </w:p>
        </w:tc>
        <w:tc>
          <w:tcPr>
            <w:tcW w:w="1585" w:type="dxa"/>
          </w:tcPr>
          <w:p w14:paraId="3AE50936" w14:textId="77777777" w:rsidR="006C3935" w:rsidRDefault="00DE42C8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INT</w:t>
            </w:r>
          </w:p>
        </w:tc>
        <w:tc>
          <w:tcPr>
            <w:tcW w:w="1700" w:type="dxa"/>
          </w:tcPr>
          <w:p w14:paraId="7F9F3913" w14:textId="77777777" w:rsidR="006C3935" w:rsidRDefault="00C91197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“</w:t>
            </w:r>
            <w:r w:rsidR="00F27AD9">
              <w:rPr>
                <w:iCs/>
                <w:lang w:val="en-GB"/>
              </w:rPr>
              <w:t>20000</w:t>
            </w:r>
            <w:r>
              <w:rPr>
                <w:iCs/>
                <w:lang w:val="en-GB"/>
              </w:rPr>
              <w:t>”</w:t>
            </w:r>
          </w:p>
        </w:tc>
        <w:tc>
          <w:tcPr>
            <w:tcW w:w="1616" w:type="dxa"/>
          </w:tcPr>
          <w:p w14:paraId="1A5D93A7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</w:t>
            </w:r>
          </w:p>
        </w:tc>
      </w:tr>
      <w:tr w:rsidR="006C3935" w14:paraId="7093E715" w14:textId="77777777" w:rsidTr="00F27AD9">
        <w:tc>
          <w:tcPr>
            <w:tcW w:w="1515" w:type="dxa"/>
          </w:tcPr>
          <w:p w14:paraId="08B58ADB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QUD003</w:t>
            </w:r>
          </w:p>
        </w:tc>
        <w:tc>
          <w:tcPr>
            <w:tcW w:w="2107" w:type="dxa"/>
          </w:tcPr>
          <w:p w14:paraId="379CB306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Số lượng sách nhập tối thiểu</w:t>
            </w:r>
          </w:p>
        </w:tc>
        <w:tc>
          <w:tcPr>
            <w:tcW w:w="1585" w:type="dxa"/>
          </w:tcPr>
          <w:p w14:paraId="118CC141" w14:textId="77777777" w:rsidR="006C3935" w:rsidRDefault="00C91197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INT</w:t>
            </w:r>
          </w:p>
        </w:tc>
        <w:tc>
          <w:tcPr>
            <w:tcW w:w="1700" w:type="dxa"/>
          </w:tcPr>
          <w:p w14:paraId="5FDE8672" w14:textId="77777777" w:rsidR="006C3935" w:rsidRDefault="00C91197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“</w:t>
            </w:r>
            <w:r w:rsidR="00F27AD9">
              <w:rPr>
                <w:iCs/>
                <w:lang w:val="en-GB"/>
              </w:rPr>
              <w:t>50</w:t>
            </w:r>
            <w:r>
              <w:rPr>
                <w:iCs/>
                <w:lang w:val="en-GB"/>
              </w:rPr>
              <w:t>”</w:t>
            </w:r>
          </w:p>
        </w:tc>
        <w:tc>
          <w:tcPr>
            <w:tcW w:w="1616" w:type="dxa"/>
          </w:tcPr>
          <w:p w14:paraId="76D8A737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</w:t>
            </w:r>
          </w:p>
        </w:tc>
      </w:tr>
      <w:tr w:rsidR="006C3935" w14:paraId="4D3463FD" w14:textId="77777777" w:rsidTr="00F27AD9">
        <w:tc>
          <w:tcPr>
            <w:tcW w:w="1515" w:type="dxa"/>
          </w:tcPr>
          <w:p w14:paraId="75150570" w14:textId="77777777" w:rsidR="006C3935" w:rsidRDefault="006C3935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QUD004</w:t>
            </w:r>
          </w:p>
        </w:tc>
        <w:tc>
          <w:tcPr>
            <w:tcW w:w="2107" w:type="dxa"/>
          </w:tcPr>
          <w:p w14:paraId="427EA0C9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Số lượng sách tối thiểu trước khi nhập.</w:t>
            </w:r>
          </w:p>
        </w:tc>
        <w:tc>
          <w:tcPr>
            <w:tcW w:w="1585" w:type="dxa"/>
          </w:tcPr>
          <w:p w14:paraId="0EEB05AE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INT</w:t>
            </w:r>
          </w:p>
        </w:tc>
        <w:tc>
          <w:tcPr>
            <w:tcW w:w="1700" w:type="dxa"/>
          </w:tcPr>
          <w:p w14:paraId="6945A2B3" w14:textId="77777777" w:rsidR="006C3935" w:rsidRDefault="00C91197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“</w:t>
            </w:r>
            <w:r w:rsidR="00F27AD9">
              <w:rPr>
                <w:iCs/>
                <w:lang w:val="en-GB"/>
              </w:rPr>
              <w:t>300</w:t>
            </w:r>
            <w:r>
              <w:rPr>
                <w:iCs/>
                <w:lang w:val="en-GB"/>
              </w:rPr>
              <w:t>”</w:t>
            </w:r>
          </w:p>
        </w:tc>
        <w:tc>
          <w:tcPr>
            <w:tcW w:w="1616" w:type="dxa"/>
          </w:tcPr>
          <w:p w14:paraId="2F7F999A" w14:textId="77777777" w:rsidR="006C3935" w:rsidRDefault="00F27AD9" w:rsidP="00C14AB8">
            <w:pPr>
              <w:pStyle w:val="ThnVnban"/>
              <w:ind w:left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</w:t>
            </w:r>
          </w:p>
        </w:tc>
      </w:tr>
    </w:tbl>
    <w:p w14:paraId="6DECBFD8" w14:textId="77777777" w:rsidR="006C3935" w:rsidRDefault="006C3935" w:rsidP="00C14AB8">
      <w:pPr>
        <w:pStyle w:val="ThnVnban"/>
        <w:rPr>
          <w:iCs/>
          <w:lang w:val="en-GB"/>
        </w:rPr>
      </w:pPr>
    </w:p>
    <w:p w14:paraId="2E88A0A1" w14:textId="77777777" w:rsidR="006C3935" w:rsidRPr="006C3935" w:rsidRDefault="006C3935" w:rsidP="00C14AB8">
      <w:pPr>
        <w:pStyle w:val="ThnVnban"/>
        <w:rPr>
          <w:iCs/>
          <w:lang w:val="en-GB"/>
        </w:rPr>
      </w:pPr>
    </w:p>
    <w:p w14:paraId="4A870E57" w14:textId="77777777" w:rsidR="00C14AB8" w:rsidRPr="00322DF8" w:rsidRDefault="00C14AB8" w:rsidP="00C14AB8">
      <w:pPr>
        <w:pStyle w:val="u1"/>
        <w:spacing w:line="360" w:lineRule="auto"/>
        <w:jc w:val="both"/>
        <w:rPr>
          <w:color w:val="000000" w:themeColor="text1"/>
        </w:rPr>
      </w:pPr>
      <w:bookmarkStart w:id="3" w:name="_Toc176928160"/>
      <w:bookmarkStart w:id="4" w:name="_Toc44379566"/>
      <w:bookmarkStart w:id="5" w:name="_Toc49332565"/>
      <w:r w:rsidRPr="00322DF8">
        <w:rPr>
          <w:color w:val="000000" w:themeColor="text1"/>
        </w:rPr>
        <w:lastRenderedPageBreak/>
        <w:t>Mô tả chi tiết các kiểu dữ liệu trong sơ đồ logic</w:t>
      </w:r>
      <w:bookmarkEnd w:id="3"/>
      <w:bookmarkEnd w:id="4"/>
      <w:bookmarkEnd w:id="5"/>
    </w:p>
    <w:p w14:paraId="3A3DEEE1" w14:textId="77777777" w:rsidR="003C2F0F" w:rsidRPr="00921037" w:rsidRDefault="002433F8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6" w:name="_Toc49332566"/>
      <w:r w:rsidRPr="00921037">
        <w:rPr>
          <w:b w:val="0"/>
          <w:sz w:val="24"/>
          <w:szCs w:val="24"/>
          <w:u w:val="single"/>
          <w:lang w:val="en-US"/>
        </w:rPr>
        <w:t>Bảng person:</w:t>
      </w:r>
      <w:bookmarkEnd w:id="6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670"/>
        <w:gridCol w:w="1843"/>
        <w:gridCol w:w="2030"/>
        <w:gridCol w:w="1446"/>
        <w:gridCol w:w="2879"/>
      </w:tblGrid>
      <w:tr w:rsidR="00322DF8" w:rsidRPr="00322DF8" w14:paraId="4A9F987E" w14:textId="77777777" w:rsidTr="001F4312">
        <w:tc>
          <w:tcPr>
            <w:tcW w:w="643" w:type="dxa"/>
          </w:tcPr>
          <w:p w14:paraId="75020E51" w14:textId="77777777" w:rsidR="003C2F0F" w:rsidRPr="00F27AD9" w:rsidRDefault="003C2F0F" w:rsidP="00F10F04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43" w:type="dxa"/>
          </w:tcPr>
          <w:p w14:paraId="6AEC3ECC" w14:textId="77777777" w:rsidR="003C2F0F" w:rsidRPr="00F27AD9" w:rsidRDefault="003C2F0F" w:rsidP="007C5DE6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790" w:type="dxa"/>
          </w:tcPr>
          <w:p w14:paraId="0431FE3E" w14:textId="77777777" w:rsidR="003C2F0F" w:rsidRPr="00F27AD9" w:rsidRDefault="003C2F0F" w:rsidP="00F10F04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502" w:type="dxa"/>
          </w:tcPr>
          <w:p w14:paraId="0CF333D1" w14:textId="77777777" w:rsidR="003C2F0F" w:rsidRPr="00F27AD9" w:rsidRDefault="003C2F0F" w:rsidP="00F10F04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3090" w:type="dxa"/>
          </w:tcPr>
          <w:p w14:paraId="6917A19B" w14:textId="77777777" w:rsidR="003C2F0F" w:rsidRPr="00F27AD9" w:rsidRDefault="003C2F0F" w:rsidP="00F10F04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469377E0" w14:textId="77777777" w:rsidTr="001F4312">
        <w:tc>
          <w:tcPr>
            <w:tcW w:w="643" w:type="dxa"/>
          </w:tcPr>
          <w:p w14:paraId="67A9E3CD" w14:textId="77777777" w:rsidR="003C2F0F" w:rsidRPr="00322DF8" w:rsidRDefault="007C5DE6" w:rsidP="007C5DE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43" w:type="dxa"/>
          </w:tcPr>
          <w:p w14:paraId="7B951AFE" w14:textId="77777777" w:rsidR="003C2F0F" w:rsidRPr="00F27AD9" w:rsidRDefault="007C5DE6" w:rsidP="007C5DE6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IDPERSON</w:t>
            </w:r>
          </w:p>
        </w:tc>
        <w:tc>
          <w:tcPr>
            <w:tcW w:w="1790" w:type="dxa"/>
          </w:tcPr>
          <w:p w14:paraId="22397537" w14:textId="6715B201" w:rsidR="003C2F0F" w:rsidRPr="00322DF8" w:rsidRDefault="00C315A9" w:rsidP="007C5DE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02" w:type="dxa"/>
          </w:tcPr>
          <w:p w14:paraId="11528B09" w14:textId="77777777" w:rsidR="003C2F0F" w:rsidRPr="00322DF8" w:rsidRDefault="007C5DE6" w:rsidP="007C5DE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</w:t>
            </w:r>
          </w:p>
        </w:tc>
        <w:tc>
          <w:tcPr>
            <w:tcW w:w="3090" w:type="dxa"/>
          </w:tcPr>
          <w:p w14:paraId="26AC99C2" w14:textId="77777777" w:rsidR="003C2F0F" w:rsidRPr="00322DF8" w:rsidRDefault="007C5DE6" w:rsidP="007C5DE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 người dùng</w:t>
            </w:r>
          </w:p>
        </w:tc>
      </w:tr>
      <w:tr w:rsidR="00322DF8" w:rsidRPr="00322DF8" w14:paraId="6CB7B979" w14:textId="77777777" w:rsidTr="001F4312">
        <w:tc>
          <w:tcPr>
            <w:tcW w:w="643" w:type="dxa"/>
          </w:tcPr>
          <w:p w14:paraId="226AA265" w14:textId="77777777" w:rsidR="003C2F0F" w:rsidRPr="00322DF8" w:rsidRDefault="007C5DE6" w:rsidP="007C5DE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43" w:type="dxa"/>
          </w:tcPr>
          <w:p w14:paraId="6FE4C43F" w14:textId="77777777" w:rsidR="003C2F0F" w:rsidRPr="00322DF8" w:rsidRDefault="00663B17" w:rsidP="00663B1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HOTEN</w:t>
            </w:r>
          </w:p>
        </w:tc>
        <w:tc>
          <w:tcPr>
            <w:tcW w:w="1790" w:type="dxa"/>
          </w:tcPr>
          <w:p w14:paraId="364990A2" w14:textId="77777777" w:rsidR="003C2F0F" w:rsidRPr="00322DF8" w:rsidRDefault="00663B17" w:rsidP="00663B1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VARCHAR(50)</w:t>
            </w:r>
          </w:p>
        </w:tc>
        <w:tc>
          <w:tcPr>
            <w:tcW w:w="1502" w:type="dxa"/>
          </w:tcPr>
          <w:p w14:paraId="3F3E787C" w14:textId="77777777" w:rsidR="003C2F0F" w:rsidRPr="00322DF8" w:rsidRDefault="00663B17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5AA0FA85" w14:textId="77777777" w:rsidR="003C2F0F" w:rsidRPr="00322DF8" w:rsidRDefault="00663B17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Tên người dùng</w:t>
            </w:r>
          </w:p>
        </w:tc>
      </w:tr>
      <w:tr w:rsidR="00322DF8" w:rsidRPr="00322DF8" w14:paraId="65AB56B7" w14:textId="77777777" w:rsidTr="001F4312">
        <w:tc>
          <w:tcPr>
            <w:tcW w:w="643" w:type="dxa"/>
          </w:tcPr>
          <w:p w14:paraId="5F534C25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843" w:type="dxa"/>
          </w:tcPr>
          <w:p w14:paraId="199D0494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SODIENTHOAI</w:t>
            </w:r>
          </w:p>
        </w:tc>
        <w:tc>
          <w:tcPr>
            <w:tcW w:w="1790" w:type="dxa"/>
          </w:tcPr>
          <w:p w14:paraId="37C57323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VARCHAR(10)</w:t>
            </w:r>
          </w:p>
        </w:tc>
        <w:tc>
          <w:tcPr>
            <w:tcW w:w="1502" w:type="dxa"/>
          </w:tcPr>
          <w:p w14:paraId="2CDEE999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Unique</w:t>
            </w:r>
          </w:p>
        </w:tc>
        <w:tc>
          <w:tcPr>
            <w:tcW w:w="3090" w:type="dxa"/>
          </w:tcPr>
          <w:p w14:paraId="7EB44AED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Số điện thoại người dùng</w:t>
            </w:r>
          </w:p>
        </w:tc>
      </w:tr>
      <w:tr w:rsidR="00322DF8" w:rsidRPr="00322DF8" w14:paraId="1B18C2D8" w14:textId="77777777" w:rsidTr="001F4312">
        <w:tc>
          <w:tcPr>
            <w:tcW w:w="643" w:type="dxa"/>
          </w:tcPr>
          <w:p w14:paraId="792A849E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aps/>
                <w:color w:val="000000" w:themeColor="text1"/>
                <w:lang w:val="en-US"/>
              </w:rPr>
            </w:pPr>
            <w:r w:rsidRPr="00322DF8">
              <w:rPr>
                <w:caps/>
                <w:color w:val="000000" w:themeColor="text1"/>
                <w:lang w:val="en-US"/>
              </w:rPr>
              <w:t>4</w:t>
            </w:r>
          </w:p>
        </w:tc>
        <w:tc>
          <w:tcPr>
            <w:tcW w:w="1843" w:type="dxa"/>
          </w:tcPr>
          <w:p w14:paraId="6F2E8EF1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EMAIL</w:t>
            </w:r>
          </w:p>
        </w:tc>
        <w:tc>
          <w:tcPr>
            <w:tcW w:w="1790" w:type="dxa"/>
          </w:tcPr>
          <w:p w14:paraId="682EA2F8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VARCHAR(30)</w:t>
            </w:r>
          </w:p>
        </w:tc>
        <w:tc>
          <w:tcPr>
            <w:tcW w:w="1502" w:type="dxa"/>
          </w:tcPr>
          <w:p w14:paraId="602EE1D4" w14:textId="77777777" w:rsidR="001F4312" w:rsidRPr="00322DF8" w:rsidRDefault="001F4312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Unique</w:t>
            </w:r>
          </w:p>
        </w:tc>
        <w:tc>
          <w:tcPr>
            <w:tcW w:w="3090" w:type="dxa"/>
          </w:tcPr>
          <w:p w14:paraId="019A64C6" w14:textId="77777777" w:rsidR="001F4312" w:rsidRPr="00322DF8" w:rsidRDefault="00543797" w:rsidP="0054379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Email người dùng</w:t>
            </w:r>
          </w:p>
        </w:tc>
      </w:tr>
      <w:tr w:rsidR="00322DF8" w:rsidRPr="00322DF8" w14:paraId="3350054F" w14:textId="77777777" w:rsidTr="001F4312">
        <w:tc>
          <w:tcPr>
            <w:tcW w:w="643" w:type="dxa"/>
          </w:tcPr>
          <w:p w14:paraId="1FF793D1" w14:textId="77777777" w:rsidR="001F4312" w:rsidRPr="00322DF8" w:rsidRDefault="00543797" w:rsidP="001F4312">
            <w:pPr>
              <w:pStyle w:val="ThnVnban"/>
              <w:spacing w:after="0" w:line="240" w:lineRule="auto"/>
              <w:ind w:left="0"/>
              <w:rPr>
                <w:caps/>
                <w:color w:val="000000" w:themeColor="text1"/>
                <w:lang w:val="en-US"/>
              </w:rPr>
            </w:pPr>
            <w:r w:rsidRPr="00322DF8">
              <w:rPr>
                <w:caps/>
                <w:color w:val="000000" w:themeColor="text1"/>
                <w:lang w:val="en-US"/>
              </w:rPr>
              <w:t>5</w:t>
            </w:r>
          </w:p>
        </w:tc>
        <w:tc>
          <w:tcPr>
            <w:tcW w:w="1843" w:type="dxa"/>
          </w:tcPr>
          <w:p w14:paraId="77EE7281" w14:textId="77777777" w:rsidR="001F4312" w:rsidRPr="00322DF8" w:rsidRDefault="00543797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DIACHI</w:t>
            </w:r>
          </w:p>
        </w:tc>
        <w:tc>
          <w:tcPr>
            <w:tcW w:w="1790" w:type="dxa"/>
          </w:tcPr>
          <w:p w14:paraId="11ABC28E" w14:textId="77777777" w:rsidR="001F4312" w:rsidRPr="00322DF8" w:rsidRDefault="00543797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VARCHAR(1024)</w:t>
            </w:r>
          </w:p>
        </w:tc>
        <w:tc>
          <w:tcPr>
            <w:tcW w:w="1502" w:type="dxa"/>
          </w:tcPr>
          <w:p w14:paraId="05536AE0" w14:textId="77777777" w:rsidR="001F4312" w:rsidRPr="00322DF8" w:rsidRDefault="00543797" w:rsidP="0054379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6C37CA12" w14:textId="77777777" w:rsidR="001F4312" w:rsidRPr="00322DF8" w:rsidRDefault="00543797" w:rsidP="0054379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Địa chỉ người dùng</w:t>
            </w:r>
          </w:p>
        </w:tc>
      </w:tr>
      <w:tr w:rsidR="00322DF8" w:rsidRPr="00322DF8" w14:paraId="2BE911E4" w14:textId="77777777" w:rsidTr="001F4312">
        <w:tc>
          <w:tcPr>
            <w:tcW w:w="643" w:type="dxa"/>
          </w:tcPr>
          <w:p w14:paraId="1FE8696A" w14:textId="77777777" w:rsidR="001F4312" w:rsidRPr="00322DF8" w:rsidRDefault="00543797" w:rsidP="001F4312">
            <w:pPr>
              <w:pStyle w:val="ThnVnban"/>
              <w:spacing w:after="0" w:line="240" w:lineRule="auto"/>
              <w:ind w:left="0"/>
              <w:rPr>
                <w:caps/>
                <w:color w:val="000000" w:themeColor="text1"/>
                <w:lang w:val="en-US"/>
              </w:rPr>
            </w:pPr>
            <w:r w:rsidRPr="00322DF8">
              <w:rPr>
                <w:caps/>
                <w:color w:val="000000" w:themeColor="text1"/>
                <w:lang w:val="en-US"/>
              </w:rPr>
              <w:t>6</w:t>
            </w:r>
          </w:p>
        </w:tc>
        <w:tc>
          <w:tcPr>
            <w:tcW w:w="1843" w:type="dxa"/>
          </w:tcPr>
          <w:p w14:paraId="3220C673" w14:textId="77777777" w:rsidR="001F4312" w:rsidRPr="00322DF8" w:rsidRDefault="00543797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TIENNO</w:t>
            </w:r>
          </w:p>
        </w:tc>
        <w:tc>
          <w:tcPr>
            <w:tcW w:w="1790" w:type="dxa"/>
          </w:tcPr>
          <w:p w14:paraId="2E69F36F" w14:textId="77777777" w:rsidR="001F4312" w:rsidRPr="00322DF8" w:rsidRDefault="00543797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02" w:type="dxa"/>
          </w:tcPr>
          <w:p w14:paraId="31ACB202" w14:textId="77777777" w:rsidR="001F4312" w:rsidRPr="00322DF8" w:rsidRDefault="00543797" w:rsidP="0054379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Không có</w:t>
            </w:r>
          </w:p>
        </w:tc>
        <w:tc>
          <w:tcPr>
            <w:tcW w:w="3090" w:type="dxa"/>
          </w:tcPr>
          <w:p w14:paraId="4935B18C" w14:textId="77777777" w:rsidR="001F4312" w:rsidRPr="00322DF8" w:rsidRDefault="00543797" w:rsidP="0054379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Tiền người dùng nợ</w:t>
            </w:r>
          </w:p>
        </w:tc>
      </w:tr>
      <w:tr w:rsidR="00322DF8" w:rsidRPr="00322DF8" w14:paraId="14DD6223" w14:textId="77777777" w:rsidTr="001F4312">
        <w:tc>
          <w:tcPr>
            <w:tcW w:w="643" w:type="dxa"/>
          </w:tcPr>
          <w:p w14:paraId="27601CFD" w14:textId="77777777" w:rsidR="00543797" w:rsidRPr="00322DF8" w:rsidRDefault="00543797" w:rsidP="001F4312">
            <w:pPr>
              <w:pStyle w:val="ThnVnban"/>
              <w:spacing w:after="0" w:line="240" w:lineRule="auto"/>
              <w:ind w:left="0"/>
              <w:rPr>
                <w:caps/>
                <w:color w:val="000000" w:themeColor="text1"/>
                <w:lang w:val="en-US"/>
              </w:rPr>
            </w:pPr>
            <w:r w:rsidRPr="00322DF8">
              <w:rPr>
                <w:caps/>
                <w:color w:val="000000" w:themeColor="text1"/>
                <w:lang w:val="en-US"/>
              </w:rPr>
              <w:t>7</w:t>
            </w:r>
          </w:p>
        </w:tc>
        <w:tc>
          <w:tcPr>
            <w:tcW w:w="1843" w:type="dxa"/>
          </w:tcPr>
          <w:p w14:paraId="2D44E27D" w14:textId="77777777" w:rsidR="00543797" w:rsidRPr="00322DF8" w:rsidRDefault="00543797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QUYEN</w:t>
            </w:r>
          </w:p>
        </w:tc>
        <w:tc>
          <w:tcPr>
            <w:tcW w:w="1790" w:type="dxa"/>
          </w:tcPr>
          <w:p w14:paraId="46B1A150" w14:textId="77777777" w:rsidR="00543797" w:rsidRPr="00322DF8" w:rsidRDefault="00543797" w:rsidP="001F4312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02" w:type="dxa"/>
          </w:tcPr>
          <w:p w14:paraId="278653FA" w14:textId="77777777" w:rsidR="00543797" w:rsidRPr="00322DF8" w:rsidRDefault="00543797" w:rsidP="0054379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67507675" w14:textId="77777777" w:rsidR="00543797" w:rsidRPr="00322DF8" w:rsidRDefault="00543797" w:rsidP="0054379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Quyền phân hệ người dùng</w:t>
            </w:r>
          </w:p>
        </w:tc>
      </w:tr>
    </w:tbl>
    <w:p w14:paraId="0C0AA751" w14:textId="389A7EC2" w:rsidR="00D76626" w:rsidRDefault="00C315A9" w:rsidP="00C315A9">
      <w:pPr>
        <w:pStyle w:val="u2"/>
        <w:ind w:left="709"/>
        <w:rPr>
          <w:b w:val="0"/>
          <w:bCs/>
          <w:sz w:val="22"/>
          <w:szCs w:val="22"/>
          <w:u w:val="single"/>
          <w:lang w:val="en-US"/>
        </w:rPr>
      </w:pPr>
      <w:bookmarkStart w:id="7" w:name="_Toc49332567"/>
      <w:r w:rsidRPr="00C315A9">
        <w:rPr>
          <w:b w:val="0"/>
          <w:bCs/>
          <w:sz w:val="22"/>
          <w:szCs w:val="22"/>
          <w:u w:val="single"/>
          <w:lang w:val="en-US"/>
        </w:rPr>
        <w:t>Bảng Admin</w:t>
      </w:r>
      <w:bookmarkEnd w:id="7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670"/>
        <w:gridCol w:w="1813"/>
        <w:gridCol w:w="2030"/>
        <w:gridCol w:w="1452"/>
        <w:gridCol w:w="2903"/>
      </w:tblGrid>
      <w:tr w:rsidR="00C315A9" w:rsidRPr="00322DF8" w14:paraId="35A82EB2" w14:textId="77777777" w:rsidTr="00C315A9">
        <w:tc>
          <w:tcPr>
            <w:tcW w:w="670" w:type="dxa"/>
          </w:tcPr>
          <w:p w14:paraId="4B69859C" w14:textId="77777777" w:rsidR="00C315A9" w:rsidRPr="00F27AD9" w:rsidRDefault="00C315A9" w:rsidP="00576C86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13" w:type="dxa"/>
          </w:tcPr>
          <w:p w14:paraId="2A378AEA" w14:textId="77777777" w:rsidR="00C315A9" w:rsidRPr="00F27AD9" w:rsidRDefault="00C315A9" w:rsidP="00576C86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2030" w:type="dxa"/>
          </w:tcPr>
          <w:p w14:paraId="2FD8F34C" w14:textId="77777777" w:rsidR="00C315A9" w:rsidRPr="00F27AD9" w:rsidRDefault="00C315A9" w:rsidP="00576C86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452" w:type="dxa"/>
          </w:tcPr>
          <w:p w14:paraId="30FA7E9B" w14:textId="77777777" w:rsidR="00C315A9" w:rsidRPr="00F27AD9" w:rsidRDefault="00C315A9" w:rsidP="00576C86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903" w:type="dxa"/>
          </w:tcPr>
          <w:p w14:paraId="14D7CB8A" w14:textId="77777777" w:rsidR="00C315A9" w:rsidRPr="00F27AD9" w:rsidRDefault="00C315A9" w:rsidP="00576C86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C315A9" w:rsidRPr="00322DF8" w14:paraId="280614AB" w14:textId="77777777" w:rsidTr="00C315A9">
        <w:tc>
          <w:tcPr>
            <w:tcW w:w="670" w:type="dxa"/>
          </w:tcPr>
          <w:p w14:paraId="10143A09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13" w:type="dxa"/>
          </w:tcPr>
          <w:p w14:paraId="730316CD" w14:textId="68818091" w:rsidR="00C315A9" w:rsidRPr="00F27AD9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</w:t>
            </w:r>
            <w:r>
              <w:rPr>
                <w:color w:val="000000" w:themeColor="text1"/>
                <w:u w:val="single"/>
                <w:lang w:val="en-US"/>
              </w:rPr>
              <w:t>ADMIN</w:t>
            </w:r>
          </w:p>
        </w:tc>
        <w:tc>
          <w:tcPr>
            <w:tcW w:w="2030" w:type="dxa"/>
          </w:tcPr>
          <w:p w14:paraId="588EA4C4" w14:textId="0A378B2E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452" w:type="dxa"/>
          </w:tcPr>
          <w:p w14:paraId="7353DB6D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</w:t>
            </w:r>
          </w:p>
        </w:tc>
        <w:tc>
          <w:tcPr>
            <w:tcW w:w="2903" w:type="dxa"/>
          </w:tcPr>
          <w:p w14:paraId="7315D7D6" w14:textId="1A295192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  <w:lang w:val="en-US"/>
              </w:rPr>
              <w:t>tài khoản admin</w:t>
            </w:r>
          </w:p>
        </w:tc>
      </w:tr>
      <w:tr w:rsidR="00C315A9" w:rsidRPr="00322DF8" w14:paraId="50419509" w14:textId="77777777" w:rsidTr="00C315A9">
        <w:tc>
          <w:tcPr>
            <w:tcW w:w="670" w:type="dxa"/>
          </w:tcPr>
          <w:p w14:paraId="0C53BB91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13" w:type="dxa"/>
          </w:tcPr>
          <w:p w14:paraId="034F5C2E" w14:textId="7EECB388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USERNAME</w:t>
            </w:r>
          </w:p>
        </w:tc>
        <w:tc>
          <w:tcPr>
            <w:tcW w:w="2030" w:type="dxa"/>
          </w:tcPr>
          <w:p w14:paraId="16901486" w14:textId="446D3632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</w:t>
            </w:r>
            <w:r>
              <w:rPr>
                <w:color w:val="000000" w:themeColor="text1"/>
                <w:lang w:val="en-US"/>
              </w:rPr>
              <w:t>24</w:t>
            </w:r>
            <w:r w:rsidRPr="00322DF8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52" w:type="dxa"/>
          </w:tcPr>
          <w:p w14:paraId="30701AEB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2903" w:type="dxa"/>
          </w:tcPr>
          <w:p w14:paraId="57C589BA" w14:textId="06B36389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Tài khoản đăng nhập</w:t>
            </w:r>
          </w:p>
        </w:tc>
      </w:tr>
      <w:tr w:rsidR="00C315A9" w:rsidRPr="00322DF8" w14:paraId="4741AF59" w14:textId="77777777" w:rsidTr="00C315A9">
        <w:tc>
          <w:tcPr>
            <w:tcW w:w="670" w:type="dxa"/>
          </w:tcPr>
          <w:p w14:paraId="7EFF6CC2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813" w:type="dxa"/>
          </w:tcPr>
          <w:p w14:paraId="27FC3D4C" w14:textId="4470DA25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PASSWORD</w:t>
            </w:r>
          </w:p>
        </w:tc>
        <w:tc>
          <w:tcPr>
            <w:tcW w:w="2030" w:type="dxa"/>
          </w:tcPr>
          <w:p w14:paraId="12C858F7" w14:textId="0867867E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</w:t>
            </w:r>
            <w:r>
              <w:rPr>
                <w:color w:val="000000" w:themeColor="text1"/>
                <w:lang w:val="en-US"/>
              </w:rPr>
              <w:t>1024</w:t>
            </w:r>
            <w:r w:rsidRPr="00322DF8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52" w:type="dxa"/>
          </w:tcPr>
          <w:p w14:paraId="2B09B2BB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Unique</w:t>
            </w:r>
          </w:p>
        </w:tc>
        <w:tc>
          <w:tcPr>
            <w:tcW w:w="2903" w:type="dxa"/>
          </w:tcPr>
          <w:p w14:paraId="2E1A6FD9" w14:textId="3D85AED0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Mật khẩu</w:t>
            </w:r>
          </w:p>
        </w:tc>
      </w:tr>
      <w:tr w:rsidR="00C315A9" w:rsidRPr="00322DF8" w14:paraId="7871DD40" w14:textId="77777777" w:rsidTr="00C315A9">
        <w:tc>
          <w:tcPr>
            <w:tcW w:w="670" w:type="dxa"/>
          </w:tcPr>
          <w:p w14:paraId="3DF0C92A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aps/>
                <w:color w:val="000000" w:themeColor="text1"/>
                <w:lang w:val="en-US"/>
              </w:rPr>
            </w:pPr>
            <w:r w:rsidRPr="00322DF8">
              <w:rPr>
                <w:caps/>
                <w:color w:val="000000" w:themeColor="text1"/>
                <w:lang w:val="en-US"/>
              </w:rPr>
              <w:t>4</w:t>
            </w:r>
          </w:p>
        </w:tc>
        <w:tc>
          <w:tcPr>
            <w:tcW w:w="1813" w:type="dxa"/>
          </w:tcPr>
          <w:p w14:paraId="5962364F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EMAIL</w:t>
            </w:r>
          </w:p>
        </w:tc>
        <w:tc>
          <w:tcPr>
            <w:tcW w:w="2030" w:type="dxa"/>
          </w:tcPr>
          <w:p w14:paraId="27CA5DAD" w14:textId="45E7CBA3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</w:t>
            </w:r>
            <w:r>
              <w:rPr>
                <w:color w:val="000000" w:themeColor="text1"/>
                <w:lang w:val="en-US"/>
              </w:rPr>
              <w:t>55</w:t>
            </w:r>
            <w:r w:rsidRPr="00322DF8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52" w:type="dxa"/>
          </w:tcPr>
          <w:p w14:paraId="19787BAF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Unique</w:t>
            </w:r>
          </w:p>
        </w:tc>
        <w:tc>
          <w:tcPr>
            <w:tcW w:w="2903" w:type="dxa"/>
          </w:tcPr>
          <w:p w14:paraId="3E2DA724" w14:textId="77777777" w:rsidR="00C315A9" w:rsidRPr="00322DF8" w:rsidRDefault="00C315A9" w:rsidP="00576C8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Email người dùng</w:t>
            </w:r>
          </w:p>
        </w:tc>
      </w:tr>
    </w:tbl>
    <w:p w14:paraId="19FDBD69" w14:textId="77777777" w:rsidR="00C315A9" w:rsidRPr="00C315A9" w:rsidRDefault="00C315A9" w:rsidP="00C315A9">
      <w:pPr>
        <w:rPr>
          <w:lang w:val="en-US"/>
        </w:rPr>
      </w:pPr>
    </w:p>
    <w:p w14:paraId="0FC196A9" w14:textId="77777777" w:rsidR="00D76626" w:rsidRPr="00921037" w:rsidRDefault="00D76626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8" w:name="_Toc49332568"/>
      <w:r w:rsidRPr="00921037">
        <w:rPr>
          <w:b w:val="0"/>
          <w:sz w:val="24"/>
          <w:szCs w:val="24"/>
          <w:u w:val="single"/>
          <w:lang w:val="en-US"/>
        </w:rPr>
        <w:t>Bảng qui_dinh:</w:t>
      </w:r>
      <w:bookmarkEnd w:id="8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671"/>
        <w:gridCol w:w="1820"/>
        <w:gridCol w:w="2030"/>
        <w:gridCol w:w="1450"/>
        <w:gridCol w:w="2897"/>
      </w:tblGrid>
      <w:tr w:rsidR="00322DF8" w:rsidRPr="00322DF8" w14:paraId="2DBB5297" w14:textId="77777777" w:rsidTr="00CC0513">
        <w:tc>
          <w:tcPr>
            <w:tcW w:w="643" w:type="dxa"/>
          </w:tcPr>
          <w:p w14:paraId="10BD88C5" w14:textId="77777777" w:rsidR="00D76626" w:rsidRPr="00F27AD9" w:rsidRDefault="00D7662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43" w:type="dxa"/>
          </w:tcPr>
          <w:p w14:paraId="5234A9F5" w14:textId="77777777" w:rsidR="00D76626" w:rsidRPr="00F27AD9" w:rsidRDefault="00D7662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790" w:type="dxa"/>
          </w:tcPr>
          <w:p w14:paraId="49690547" w14:textId="77777777" w:rsidR="00D76626" w:rsidRPr="00F27AD9" w:rsidRDefault="00D7662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502" w:type="dxa"/>
          </w:tcPr>
          <w:p w14:paraId="5CFC567F" w14:textId="77777777" w:rsidR="00D76626" w:rsidRPr="00F27AD9" w:rsidRDefault="00D7662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3090" w:type="dxa"/>
          </w:tcPr>
          <w:p w14:paraId="578F40F1" w14:textId="77777777" w:rsidR="00D76626" w:rsidRPr="00F27AD9" w:rsidRDefault="00D7662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3D7D4015" w14:textId="77777777" w:rsidTr="00CC0513">
        <w:tc>
          <w:tcPr>
            <w:tcW w:w="643" w:type="dxa"/>
          </w:tcPr>
          <w:p w14:paraId="065C3A0F" w14:textId="77777777" w:rsidR="00D76626" w:rsidRPr="00322DF8" w:rsidRDefault="00D7662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43" w:type="dxa"/>
          </w:tcPr>
          <w:p w14:paraId="1B2C04B4" w14:textId="77777777" w:rsidR="00D76626" w:rsidRPr="00F27AD9" w:rsidRDefault="00D76626" w:rsidP="00901001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</w:t>
            </w:r>
            <w:r w:rsidR="00901001" w:rsidRPr="00F27AD9">
              <w:rPr>
                <w:color w:val="000000" w:themeColor="text1"/>
                <w:u w:val="single"/>
                <w:lang w:val="en-US"/>
              </w:rPr>
              <w:t>QUIDINH</w:t>
            </w:r>
          </w:p>
        </w:tc>
        <w:tc>
          <w:tcPr>
            <w:tcW w:w="1790" w:type="dxa"/>
          </w:tcPr>
          <w:p w14:paraId="02BD2A29" w14:textId="28371274" w:rsidR="00D76626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02" w:type="dxa"/>
          </w:tcPr>
          <w:p w14:paraId="2E072649" w14:textId="77777777" w:rsidR="00D76626" w:rsidRPr="00322DF8" w:rsidRDefault="00D7662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</w:t>
            </w:r>
          </w:p>
        </w:tc>
        <w:tc>
          <w:tcPr>
            <w:tcW w:w="3090" w:type="dxa"/>
          </w:tcPr>
          <w:p w14:paraId="63548B9F" w14:textId="77777777" w:rsidR="00D76626" w:rsidRPr="00322DF8" w:rsidRDefault="00D76626" w:rsidP="00C0061A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ID </w:t>
            </w:r>
            <w:r w:rsidR="00C0061A" w:rsidRPr="00322DF8">
              <w:rPr>
                <w:color w:val="000000" w:themeColor="text1"/>
                <w:lang w:val="en-US"/>
              </w:rPr>
              <w:t>qui định</w:t>
            </w:r>
          </w:p>
        </w:tc>
      </w:tr>
      <w:tr w:rsidR="00322DF8" w:rsidRPr="00322DF8" w14:paraId="465EAB72" w14:textId="77777777" w:rsidTr="00CC0513">
        <w:tc>
          <w:tcPr>
            <w:tcW w:w="643" w:type="dxa"/>
          </w:tcPr>
          <w:p w14:paraId="09103FFF" w14:textId="77777777" w:rsidR="00D76626" w:rsidRPr="00322DF8" w:rsidRDefault="00D7662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43" w:type="dxa"/>
          </w:tcPr>
          <w:p w14:paraId="4F73CF5C" w14:textId="77777777" w:rsidR="00D76626" w:rsidRPr="00322DF8" w:rsidRDefault="00C0061A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TENQD</w:t>
            </w:r>
          </w:p>
        </w:tc>
        <w:tc>
          <w:tcPr>
            <w:tcW w:w="1790" w:type="dxa"/>
          </w:tcPr>
          <w:p w14:paraId="28E6DF54" w14:textId="77777777" w:rsidR="00D76626" w:rsidRPr="00322DF8" w:rsidRDefault="00D7662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</w:t>
            </w:r>
            <w:r w:rsidR="00C0061A" w:rsidRPr="00322DF8">
              <w:rPr>
                <w:color w:val="000000" w:themeColor="text1"/>
                <w:lang w:val="en-US"/>
              </w:rPr>
              <w:t>1024</w:t>
            </w:r>
            <w:r w:rsidRPr="00322DF8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502" w:type="dxa"/>
          </w:tcPr>
          <w:p w14:paraId="3C126A5D" w14:textId="77777777" w:rsidR="00D76626" w:rsidRPr="00322DF8" w:rsidRDefault="00D7662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29874B40" w14:textId="77777777" w:rsidR="00D76626" w:rsidRPr="00322DF8" w:rsidRDefault="00C0061A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Tên qui định, dùng để xác định loại qui định</w:t>
            </w:r>
          </w:p>
        </w:tc>
      </w:tr>
      <w:tr w:rsidR="00322DF8" w:rsidRPr="00322DF8" w14:paraId="7B1160E9" w14:textId="77777777" w:rsidTr="00CC0513">
        <w:tc>
          <w:tcPr>
            <w:tcW w:w="643" w:type="dxa"/>
          </w:tcPr>
          <w:p w14:paraId="38E3FC0C" w14:textId="77777777" w:rsidR="00901001" w:rsidRPr="00322DF8" w:rsidRDefault="00901001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843" w:type="dxa"/>
          </w:tcPr>
          <w:p w14:paraId="1D4924B7" w14:textId="77777777" w:rsidR="00901001" w:rsidRPr="00322DF8" w:rsidRDefault="00C0061A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GIATRIQD</w:t>
            </w:r>
          </w:p>
        </w:tc>
        <w:tc>
          <w:tcPr>
            <w:tcW w:w="1790" w:type="dxa"/>
          </w:tcPr>
          <w:p w14:paraId="1A12377B" w14:textId="77777777" w:rsidR="00901001" w:rsidRPr="00322DF8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VARCHAR(24)</w:t>
            </w:r>
          </w:p>
        </w:tc>
        <w:tc>
          <w:tcPr>
            <w:tcW w:w="1502" w:type="dxa"/>
          </w:tcPr>
          <w:p w14:paraId="47E72999" w14:textId="77777777" w:rsidR="00901001" w:rsidRPr="00322DF8" w:rsidRDefault="00C0061A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0A33AA1A" w14:textId="77777777" w:rsidR="00C91197" w:rsidRPr="00322DF8" w:rsidRDefault="00C0061A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Giá trị ràng buộc</w:t>
            </w:r>
            <w:r w:rsidR="00D161E5" w:rsidRPr="00322DF8">
              <w:rPr>
                <w:color w:val="000000" w:themeColor="text1"/>
                <w:lang w:val="en-US"/>
              </w:rPr>
              <w:t xml:space="preserve"> cho loại</w:t>
            </w:r>
            <w:r w:rsidRPr="00322DF8">
              <w:rPr>
                <w:color w:val="000000" w:themeColor="text1"/>
                <w:lang w:val="en-US"/>
              </w:rPr>
              <w:t xml:space="preserve"> qui định</w:t>
            </w:r>
            <w:r w:rsidR="00D161E5" w:rsidRPr="00322DF8">
              <w:rPr>
                <w:color w:val="000000" w:themeColor="text1"/>
                <w:lang w:val="en-US"/>
              </w:rPr>
              <w:t xml:space="preserve"> tương ứng</w:t>
            </w:r>
          </w:p>
        </w:tc>
      </w:tr>
      <w:tr w:rsidR="00C91197" w:rsidRPr="00322DF8" w14:paraId="1ABE6464" w14:textId="77777777" w:rsidTr="00CC0513">
        <w:tc>
          <w:tcPr>
            <w:tcW w:w="643" w:type="dxa"/>
          </w:tcPr>
          <w:p w14:paraId="64BFD70F" w14:textId="77777777" w:rsidR="00C91197" w:rsidRPr="00322DF8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843" w:type="dxa"/>
          </w:tcPr>
          <w:p w14:paraId="2EAA4393" w14:textId="77777777" w:rsidR="00C91197" w:rsidRPr="00322DF8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KIEU</w:t>
            </w:r>
          </w:p>
        </w:tc>
        <w:tc>
          <w:tcPr>
            <w:tcW w:w="1790" w:type="dxa"/>
          </w:tcPr>
          <w:p w14:paraId="54EF322C" w14:textId="77777777" w:rsidR="00C91197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VARCHAR(24)</w:t>
            </w:r>
          </w:p>
        </w:tc>
        <w:tc>
          <w:tcPr>
            <w:tcW w:w="1502" w:type="dxa"/>
          </w:tcPr>
          <w:p w14:paraId="77649EAB" w14:textId="77777777" w:rsidR="00C91197" w:rsidRPr="00322DF8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6A27FA68" w14:textId="77777777" w:rsidR="00C91197" w:rsidRPr="00322DF8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Qui định kiểu cho giá trị</w:t>
            </w:r>
          </w:p>
        </w:tc>
      </w:tr>
      <w:tr w:rsidR="00C91197" w:rsidRPr="00322DF8" w14:paraId="3EEFE897" w14:textId="77777777" w:rsidTr="00CC0513">
        <w:tc>
          <w:tcPr>
            <w:tcW w:w="643" w:type="dxa"/>
          </w:tcPr>
          <w:p w14:paraId="151E066E" w14:textId="77777777" w:rsidR="00C91197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843" w:type="dxa"/>
          </w:tcPr>
          <w:p w14:paraId="3BE962FB" w14:textId="77777777" w:rsidR="00C91197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TINHTRANG</w:t>
            </w:r>
          </w:p>
        </w:tc>
        <w:tc>
          <w:tcPr>
            <w:tcW w:w="1790" w:type="dxa"/>
          </w:tcPr>
          <w:p w14:paraId="038719CB" w14:textId="77777777" w:rsidR="00C91197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02" w:type="dxa"/>
          </w:tcPr>
          <w:p w14:paraId="70F535B8" w14:textId="77777777" w:rsidR="00C91197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0A1ABDCC" w14:textId="77777777" w:rsidR="00C91197" w:rsidRDefault="00C9119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Cho biết qui định này có được áp dụng.</w:t>
            </w:r>
          </w:p>
        </w:tc>
      </w:tr>
    </w:tbl>
    <w:p w14:paraId="14BACC83" w14:textId="77777777" w:rsidR="00D76626" w:rsidRPr="00322DF8" w:rsidRDefault="00D76626" w:rsidP="00D76626">
      <w:pPr>
        <w:pStyle w:val="ThnVnban"/>
        <w:ind w:left="0"/>
        <w:rPr>
          <w:color w:val="000000" w:themeColor="text1"/>
          <w:lang w:val="en-US"/>
        </w:rPr>
      </w:pPr>
    </w:p>
    <w:p w14:paraId="5D448765" w14:textId="77777777" w:rsidR="00536112" w:rsidRPr="00921037" w:rsidRDefault="00536112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9" w:name="_Toc49332569"/>
      <w:r w:rsidRPr="00921037">
        <w:rPr>
          <w:b w:val="0"/>
          <w:sz w:val="24"/>
          <w:szCs w:val="24"/>
          <w:u w:val="single"/>
          <w:lang w:val="en-US"/>
        </w:rPr>
        <w:t>Bảng phieu_thu</w:t>
      </w:r>
      <w:r w:rsidR="00322DF8" w:rsidRPr="00921037">
        <w:rPr>
          <w:b w:val="0"/>
          <w:sz w:val="24"/>
          <w:szCs w:val="24"/>
          <w:u w:val="single"/>
          <w:lang w:val="en-US"/>
        </w:rPr>
        <w:t>:</w:t>
      </w:r>
      <w:bookmarkEnd w:id="9"/>
    </w:p>
    <w:tbl>
      <w:tblPr>
        <w:tblStyle w:val="LiBang"/>
        <w:tblW w:w="8868" w:type="dxa"/>
        <w:tblLayout w:type="fixed"/>
        <w:tblLook w:val="01E0" w:firstRow="1" w:lastRow="1" w:firstColumn="1" w:lastColumn="1" w:noHBand="0" w:noVBand="0"/>
      </w:tblPr>
      <w:tblGrid>
        <w:gridCol w:w="643"/>
        <w:gridCol w:w="32"/>
        <w:gridCol w:w="1773"/>
        <w:gridCol w:w="1710"/>
        <w:gridCol w:w="2255"/>
        <w:gridCol w:w="2455"/>
      </w:tblGrid>
      <w:tr w:rsidR="00322DF8" w:rsidRPr="00322DF8" w14:paraId="735F70CD" w14:textId="77777777" w:rsidTr="00F27AD9">
        <w:tc>
          <w:tcPr>
            <w:tcW w:w="675" w:type="dxa"/>
            <w:gridSpan w:val="2"/>
          </w:tcPr>
          <w:p w14:paraId="290B044F" w14:textId="77777777" w:rsidR="00536112" w:rsidRPr="00F27AD9" w:rsidRDefault="0053611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773" w:type="dxa"/>
          </w:tcPr>
          <w:p w14:paraId="26B123A4" w14:textId="77777777" w:rsidR="00536112" w:rsidRPr="00F27AD9" w:rsidRDefault="0053611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710" w:type="dxa"/>
          </w:tcPr>
          <w:p w14:paraId="74B1155B" w14:textId="77777777" w:rsidR="00536112" w:rsidRPr="00F27AD9" w:rsidRDefault="0053611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2255" w:type="dxa"/>
          </w:tcPr>
          <w:p w14:paraId="488D288A" w14:textId="77777777" w:rsidR="00536112" w:rsidRPr="00F27AD9" w:rsidRDefault="0053611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455" w:type="dxa"/>
          </w:tcPr>
          <w:p w14:paraId="6A58FFEF" w14:textId="77777777" w:rsidR="00536112" w:rsidRPr="00F27AD9" w:rsidRDefault="0053611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34329DA8" w14:textId="77777777" w:rsidTr="008B5BA6">
        <w:tc>
          <w:tcPr>
            <w:tcW w:w="643" w:type="dxa"/>
          </w:tcPr>
          <w:p w14:paraId="2F7767C7" w14:textId="77777777" w:rsidR="00536112" w:rsidRPr="00322DF8" w:rsidRDefault="0053611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05" w:type="dxa"/>
            <w:gridSpan w:val="2"/>
          </w:tcPr>
          <w:p w14:paraId="12D50826" w14:textId="77777777" w:rsidR="00536112" w:rsidRPr="00F27AD9" w:rsidRDefault="00536112" w:rsidP="008B5BA6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</w:t>
            </w:r>
            <w:r w:rsidR="008B5BA6" w:rsidRPr="00F27AD9">
              <w:rPr>
                <w:color w:val="000000" w:themeColor="text1"/>
                <w:u w:val="single"/>
                <w:lang w:val="en-US"/>
              </w:rPr>
              <w:t>PHIEU</w:t>
            </w:r>
          </w:p>
        </w:tc>
        <w:tc>
          <w:tcPr>
            <w:tcW w:w="1710" w:type="dxa"/>
          </w:tcPr>
          <w:p w14:paraId="11A65EE4" w14:textId="16E234A0" w:rsidR="00536112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255" w:type="dxa"/>
          </w:tcPr>
          <w:p w14:paraId="36931670" w14:textId="77777777" w:rsidR="00536112" w:rsidRPr="00322DF8" w:rsidRDefault="0053611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</w:t>
            </w:r>
          </w:p>
        </w:tc>
        <w:tc>
          <w:tcPr>
            <w:tcW w:w="2455" w:type="dxa"/>
          </w:tcPr>
          <w:p w14:paraId="43D096B6" w14:textId="77777777" w:rsidR="00536112" w:rsidRPr="00322DF8" w:rsidRDefault="00536112" w:rsidP="008B5BA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ID </w:t>
            </w:r>
            <w:r w:rsidR="008B5BA6" w:rsidRPr="00322DF8">
              <w:rPr>
                <w:color w:val="000000" w:themeColor="text1"/>
                <w:lang w:val="en-US"/>
              </w:rPr>
              <w:t>phiếu thu tiền</w:t>
            </w:r>
          </w:p>
        </w:tc>
      </w:tr>
      <w:tr w:rsidR="00322DF8" w:rsidRPr="00322DF8" w14:paraId="4511848E" w14:textId="77777777" w:rsidTr="008B5BA6">
        <w:tc>
          <w:tcPr>
            <w:tcW w:w="643" w:type="dxa"/>
          </w:tcPr>
          <w:p w14:paraId="14D71232" w14:textId="77777777" w:rsidR="00536112" w:rsidRPr="00322DF8" w:rsidRDefault="0053611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05" w:type="dxa"/>
            <w:gridSpan w:val="2"/>
          </w:tcPr>
          <w:p w14:paraId="19E1CBAD" w14:textId="77777777" w:rsidR="00536112" w:rsidRPr="00322DF8" w:rsidRDefault="008B5BA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HOADONBANSACH</w:t>
            </w:r>
          </w:p>
        </w:tc>
        <w:tc>
          <w:tcPr>
            <w:tcW w:w="1710" w:type="dxa"/>
          </w:tcPr>
          <w:p w14:paraId="064F7894" w14:textId="2C155EC6" w:rsidR="00536112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255" w:type="dxa"/>
          </w:tcPr>
          <w:p w14:paraId="31D1793E" w14:textId="77777777" w:rsidR="00536112" w:rsidRPr="00322DF8" w:rsidRDefault="0053611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  <w:r w:rsidR="008B5BA6" w:rsidRPr="00322DF8">
              <w:rPr>
                <w:color w:val="000000" w:themeColor="text1"/>
                <w:lang w:val="en-US"/>
              </w:rPr>
              <w:t>, Foreign Key</w:t>
            </w:r>
          </w:p>
        </w:tc>
        <w:tc>
          <w:tcPr>
            <w:tcW w:w="2455" w:type="dxa"/>
          </w:tcPr>
          <w:p w14:paraId="4C251132" w14:textId="77777777" w:rsidR="00536112" w:rsidRPr="00322DF8" w:rsidRDefault="008B5BA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 hoá đơn bán sách ứng với phiếu thu tiền</w:t>
            </w:r>
          </w:p>
        </w:tc>
      </w:tr>
      <w:tr w:rsidR="00322DF8" w:rsidRPr="00322DF8" w14:paraId="29A5344A" w14:textId="77777777" w:rsidTr="008B5BA6">
        <w:tc>
          <w:tcPr>
            <w:tcW w:w="643" w:type="dxa"/>
          </w:tcPr>
          <w:p w14:paraId="4C1709D0" w14:textId="77777777" w:rsidR="00536112" w:rsidRPr="00322DF8" w:rsidRDefault="0053611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805" w:type="dxa"/>
            <w:gridSpan w:val="2"/>
          </w:tcPr>
          <w:p w14:paraId="2AE03C51" w14:textId="77777777" w:rsidR="00536112" w:rsidRPr="00322DF8" w:rsidRDefault="008B5BA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THOIGIAN</w:t>
            </w:r>
          </w:p>
        </w:tc>
        <w:tc>
          <w:tcPr>
            <w:tcW w:w="1710" w:type="dxa"/>
          </w:tcPr>
          <w:p w14:paraId="7776BB66" w14:textId="77777777" w:rsidR="00536112" w:rsidRPr="00322DF8" w:rsidRDefault="00367FD3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DATETIME</w:t>
            </w:r>
          </w:p>
        </w:tc>
        <w:tc>
          <w:tcPr>
            <w:tcW w:w="2255" w:type="dxa"/>
          </w:tcPr>
          <w:p w14:paraId="21003F4D" w14:textId="77777777" w:rsidR="00536112" w:rsidRPr="00322DF8" w:rsidRDefault="0053611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2455" w:type="dxa"/>
          </w:tcPr>
          <w:p w14:paraId="21894192" w14:textId="77777777" w:rsidR="00536112" w:rsidRPr="00322DF8" w:rsidRDefault="00367FD3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Thời điểm lập phiếu thu tiền</w:t>
            </w:r>
          </w:p>
        </w:tc>
      </w:tr>
      <w:tr w:rsidR="00322DF8" w:rsidRPr="00322DF8" w14:paraId="170A4DBF" w14:textId="77777777" w:rsidTr="008B5BA6">
        <w:tc>
          <w:tcPr>
            <w:tcW w:w="643" w:type="dxa"/>
          </w:tcPr>
          <w:p w14:paraId="41D3C1D7" w14:textId="77777777" w:rsidR="008B5BA6" w:rsidRPr="00322DF8" w:rsidRDefault="008B5BA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805" w:type="dxa"/>
            <w:gridSpan w:val="2"/>
          </w:tcPr>
          <w:p w14:paraId="73C02F77" w14:textId="77777777" w:rsidR="008B5BA6" w:rsidRPr="00322DF8" w:rsidRDefault="008B5BA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SOTIENTHU</w:t>
            </w:r>
          </w:p>
        </w:tc>
        <w:tc>
          <w:tcPr>
            <w:tcW w:w="1710" w:type="dxa"/>
          </w:tcPr>
          <w:p w14:paraId="2EE9EAAF" w14:textId="77777777" w:rsidR="008B5BA6" w:rsidRPr="00322DF8" w:rsidRDefault="0074340F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255" w:type="dxa"/>
          </w:tcPr>
          <w:p w14:paraId="5EDCF831" w14:textId="77777777" w:rsidR="008B5BA6" w:rsidRPr="00322DF8" w:rsidRDefault="0074340F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2455" w:type="dxa"/>
          </w:tcPr>
          <w:p w14:paraId="5E2A479D" w14:textId="77777777" w:rsidR="008B5BA6" w:rsidRPr="00322DF8" w:rsidRDefault="008B5BA6" w:rsidP="0074340F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Số tiền thu từ khách</w:t>
            </w:r>
          </w:p>
        </w:tc>
      </w:tr>
    </w:tbl>
    <w:p w14:paraId="01554798" w14:textId="77777777" w:rsidR="00D76626" w:rsidRPr="00322DF8" w:rsidRDefault="00D76626" w:rsidP="003C2F0F">
      <w:pPr>
        <w:pStyle w:val="ThnVnban"/>
        <w:ind w:left="0"/>
        <w:rPr>
          <w:color w:val="000000" w:themeColor="text1"/>
          <w:lang w:val="en-US"/>
        </w:rPr>
      </w:pPr>
    </w:p>
    <w:p w14:paraId="3FA85654" w14:textId="77777777" w:rsidR="00002B81" w:rsidRPr="00921037" w:rsidRDefault="00002B81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10" w:name="_Toc49332570"/>
      <w:r w:rsidRPr="00921037">
        <w:rPr>
          <w:b w:val="0"/>
          <w:sz w:val="24"/>
          <w:szCs w:val="24"/>
          <w:u w:val="single"/>
          <w:lang w:val="en-US"/>
        </w:rPr>
        <w:t>Bảng hoa_don_ban_sach</w:t>
      </w:r>
      <w:r w:rsidR="00322DF8" w:rsidRPr="00921037">
        <w:rPr>
          <w:b w:val="0"/>
          <w:sz w:val="24"/>
          <w:szCs w:val="24"/>
          <w:u w:val="single"/>
          <w:lang w:val="en-US"/>
        </w:rPr>
        <w:t>:</w:t>
      </w:r>
      <w:bookmarkEnd w:id="10"/>
    </w:p>
    <w:tbl>
      <w:tblPr>
        <w:tblStyle w:val="LiBang"/>
        <w:tblW w:w="8868" w:type="dxa"/>
        <w:tblLayout w:type="fixed"/>
        <w:tblLook w:val="01E0" w:firstRow="1" w:lastRow="1" w:firstColumn="1" w:lastColumn="1" w:noHBand="0" w:noVBand="0"/>
      </w:tblPr>
      <w:tblGrid>
        <w:gridCol w:w="643"/>
        <w:gridCol w:w="32"/>
        <w:gridCol w:w="2043"/>
        <w:gridCol w:w="1710"/>
        <w:gridCol w:w="1985"/>
        <w:gridCol w:w="2455"/>
      </w:tblGrid>
      <w:tr w:rsidR="00322DF8" w:rsidRPr="00322DF8" w14:paraId="5B7BD05F" w14:textId="77777777" w:rsidTr="00F27AD9">
        <w:tc>
          <w:tcPr>
            <w:tcW w:w="675" w:type="dxa"/>
            <w:gridSpan w:val="2"/>
          </w:tcPr>
          <w:p w14:paraId="3804B2A1" w14:textId="77777777" w:rsidR="00002B81" w:rsidRPr="00F27AD9" w:rsidRDefault="00002B81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2043" w:type="dxa"/>
          </w:tcPr>
          <w:p w14:paraId="27458ED3" w14:textId="77777777" w:rsidR="00002B81" w:rsidRPr="00F27AD9" w:rsidRDefault="00002B81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710" w:type="dxa"/>
          </w:tcPr>
          <w:p w14:paraId="3285014E" w14:textId="77777777" w:rsidR="00002B81" w:rsidRPr="00F27AD9" w:rsidRDefault="00002B81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985" w:type="dxa"/>
          </w:tcPr>
          <w:p w14:paraId="338FE035" w14:textId="77777777" w:rsidR="00002B81" w:rsidRPr="00F27AD9" w:rsidRDefault="00002B81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455" w:type="dxa"/>
          </w:tcPr>
          <w:p w14:paraId="3199270C" w14:textId="77777777" w:rsidR="00002B81" w:rsidRPr="00F27AD9" w:rsidRDefault="00002B81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3E7EA487" w14:textId="77777777" w:rsidTr="00A76068">
        <w:tc>
          <w:tcPr>
            <w:tcW w:w="643" w:type="dxa"/>
          </w:tcPr>
          <w:p w14:paraId="37F5C49F" w14:textId="77777777" w:rsidR="00002B81" w:rsidRPr="00322DF8" w:rsidRDefault="00002B81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075" w:type="dxa"/>
            <w:gridSpan w:val="2"/>
          </w:tcPr>
          <w:p w14:paraId="6A84E81E" w14:textId="77777777" w:rsidR="00002B81" w:rsidRPr="00F27AD9" w:rsidRDefault="00002B81" w:rsidP="001B0154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</w:t>
            </w:r>
            <w:r w:rsidR="001B0154" w:rsidRPr="00F27AD9">
              <w:rPr>
                <w:color w:val="000000" w:themeColor="text1"/>
                <w:u w:val="single"/>
                <w:lang w:val="en-US"/>
              </w:rPr>
              <w:t>HOADON</w:t>
            </w:r>
          </w:p>
        </w:tc>
        <w:tc>
          <w:tcPr>
            <w:tcW w:w="1710" w:type="dxa"/>
          </w:tcPr>
          <w:p w14:paraId="07C9B75F" w14:textId="4F05F08C" w:rsidR="00002B81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5" w:type="dxa"/>
          </w:tcPr>
          <w:p w14:paraId="608C5D46" w14:textId="77777777" w:rsidR="00002B81" w:rsidRPr="00322DF8" w:rsidRDefault="00002B81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</w:t>
            </w:r>
          </w:p>
        </w:tc>
        <w:tc>
          <w:tcPr>
            <w:tcW w:w="2455" w:type="dxa"/>
          </w:tcPr>
          <w:p w14:paraId="03E33541" w14:textId="77777777" w:rsidR="00002B81" w:rsidRPr="00322DF8" w:rsidRDefault="00002B81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ID </w:t>
            </w:r>
            <w:r w:rsidR="00A76068" w:rsidRPr="00322DF8">
              <w:rPr>
                <w:color w:val="000000" w:themeColor="text1"/>
                <w:lang w:val="en-US"/>
              </w:rPr>
              <w:t>hoá đơn bán sách</w:t>
            </w:r>
          </w:p>
        </w:tc>
      </w:tr>
      <w:tr w:rsidR="00322DF8" w:rsidRPr="00322DF8" w14:paraId="0B2C408A" w14:textId="77777777" w:rsidTr="00A76068">
        <w:tc>
          <w:tcPr>
            <w:tcW w:w="643" w:type="dxa"/>
          </w:tcPr>
          <w:p w14:paraId="1B7AA570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075" w:type="dxa"/>
            <w:gridSpan w:val="2"/>
          </w:tcPr>
          <w:p w14:paraId="4B297DB9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THOIGIAN</w:t>
            </w:r>
          </w:p>
        </w:tc>
        <w:tc>
          <w:tcPr>
            <w:tcW w:w="1710" w:type="dxa"/>
          </w:tcPr>
          <w:p w14:paraId="11C8F95A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DATETIME</w:t>
            </w:r>
          </w:p>
        </w:tc>
        <w:tc>
          <w:tcPr>
            <w:tcW w:w="1985" w:type="dxa"/>
          </w:tcPr>
          <w:p w14:paraId="6612AEAF" w14:textId="77777777" w:rsidR="00A76068" w:rsidRPr="00322DF8" w:rsidRDefault="00A76068" w:rsidP="004E274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2455" w:type="dxa"/>
          </w:tcPr>
          <w:p w14:paraId="75C46A3B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Thời điểm lập hoá đơn</w:t>
            </w:r>
          </w:p>
        </w:tc>
      </w:tr>
      <w:tr w:rsidR="00322DF8" w:rsidRPr="00322DF8" w14:paraId="3183C56C" w14:textId="77777777" w:rsidTr="00A76068">
        <w:tc>
          <w:tcPr>
            <w:tcW w:w="643" w:type="dxa"/>
          </w:tcPr>
          <w:p w14:paraId="3BB49F36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075" w:type="dxa"/>
            <w:gridSpan w:val="2"/>
          </w:tcPr>
          <w:p w14:paraId="1B4CB37C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TONGTIEN</w:t>
            </w:r>
          </w:p>
        </w:tc>
        <w:tc>
          <w:tcPr>
            <w:tcW w:w="1710" w:type="dxa"/>
          </w:tcPr>
          <w:p w14:paraId="688E5FDB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5" w:type="dxa"/>
          </w:tcPr>
          <w:p w14:paraId="39003D29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2455" w:type="dxa"/>
          </w:tcPr>
          <w:p w14:paraId="59371740" w14:textId="77777777" w:rsidR="00A76068" w:rsidRPr="00322DF8" w:rsidRDefault="004F2D8F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Tổng số tiền tính từ số lượng, loại sách mua</w:t>
            </w:r>
          </w:p>
        </w:tc>
      </w:tr>
      <w:tr w:rsidR="00322DF8" w:rsidRPr="00322DF8" w14:paraId="2940D8D2" w14:textId="77777777" w:rsidTr="00A76068">
        <w:tc>
          <w:tcPr>
            <w:tcW w:w="643" w:type="dxa"/>
          </w:tcPr>
          <w:p w14:paraId="27398B8A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075" w:type="dxa"/>
            <w:gridSpan w:val="2"/>
          </w:tcPr>
          <w:p w14:paraId="65AAF5A9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IDKHACHHANG</w:t>
            </w:r>
          </w:p>
        </w:tc>
        <w:tc>
          <w:tcPr>
            <w:tcW w:w="1710" w:type="dxa"/>
          </w:tcPr>
          <w:p w14:paraId="6A9F4E00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VARCHAR(6)</w:t>
            </w:r>
          </w:p>
        </w:tc>
        <w:tc>
          <w:tcPr>
            <w:tcW w:w="1985" w:type="dxa"/>
          </w:tcPr>
          <w:p w14:paraId="7C804EA2" w14:textId="77777777" w:rsidR="00A76068" w:rsidRPr="00322DF8" w:rsidRDefault="00A76068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  <w:r w:rsidR="004E2746" w:rsidRPr="00322DF8">
              <w:rPr>
                <w:color w:val="000000" w:themeColor="text1"/>
                <w:lang w:val="en-US"/>
              </w:rPr>
              <w:t>, Foreign Key</w:t>
            </w:r>
          </w:p>
        </w:tc>
        <w:tc>
          <w:tcPr>
            <w:tcW w:w="2455" w:type="dxa"/>
          </w:tcPr>
          <w:p w14:paraId="6155879F" w14:textId="77777777" w:rsidR="00A76068" w:rsidRPr="00322DF8" w:rsidRDefault="007C4D16" w:rsidP="00A7606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 khách hàng (IDPERSON)</w:t>
            </w:r>
          </w:p>
        </w:tc>
      </w:tr>
    </w:tbl>
    <w:p w14:paraId="37CAC602" w14:textId="77777777" w:rsidR="00002B81" w:rsidRPr="00322DF8" w:rsidRDefault="00002B81" w:rsidP="003C2F0F">
      <w:pPr>
        <w:pStyle w:val="ThnVnban"/>
        <w:ind w:left="0"/>
        <w:rPr>
          <w:color w:val="000000" w:themeColor="text1"/>
          <w:lang w:val="en-US"/>
        </w:rPr>
      </w:pPr>
    </w:p>
    <w:p w14:paraId="791B0CC5" w14:textId="77777777" w:rsidR="004E6507" w:rsidRPr="00921037" w:rsidRDefault="004E6507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11" w:name="_Toc49332571"/>
      <w:r w:rsidRPr="00921037">
        <w:rPr>
          <w:b w:val="0"/>
          <w:sz w:val="24"/>
          <w:szCs w:val="24"/>
          <w:u w:val="single"/>
          <w:lang w:val="en-US"/>
        </w:rPr>
        <w:t>Bảng lich_su_ban_sach</w:t>
      </w:r>
      <w:r w:rsidR="00322DF8" w:rsidRPr="00921037">
        <w:rPr>
          <w:b w:val="0"/>
          <w:sz w:val="24"/>
          <w:szCs w:val="24"/>
          <w:u w:val="single"/>
          <w:lang w:val="en-US"/>
        </w:rPr>
        <w:t>:</w:t>
      </w:r>
      <w:bookmarkEnd w:id="11"/>
    </w:p>
    <w:tbl>
      <w:tblPr>
        <w:tblStyle w:val="LiBang"/>
        <w:tblW w:w="8868" w:type="dxa"/>
        <w:tblLayout w:type="fixed"/>
        <w:tblLook w:val="01E0" w:firstRow="1" w:lastRow="1" w:firstColumn="1" w:lastColumn="1" w:noHBand="0" w:noVBand="0"/>
      </w:tblPr>
      <w:tblGrid>
        <w:gridCol w:w="643"/>
        <w:gridCol w:w="32"/>
        <w:gridCol w:w="2043"/>
        <w:gridCol w:w="1710"/>
        <w:gridCol w:w="1985"/>
        <w:gridCol w:w="2455"/>
      </w:tblGrid>
      <w:tr w:rsidR="00322DF8" w:rsidRPr="00F27AD9" w14:paraId="48567915" w14:textId="77777777" w:rsidTr="00F27AD9">
        <w:tc>
          <w:tcPr>
            <w:tcW w:w="675" w:type="dxa"/>
            <w:gridSpan w:val="2"/>
          </w:tcPr>
          <w:p w14:paraId="1DC5DDCD" w14:textId="77777777" w:rsidR="004E6507" w:rsidRPr="00F27AD9" w:rsidRDefault="004E6507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2043" w:type="dxa"/>
          </w:tcPr>
          <w:p w14:paraId="4ADABB3E" w14:textId="77777777" w:rsidR="004E6507" w:rsidRPr="00F27AD9" w:rsidRDefault="004E6507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710" w:type="dxa"/>
          </w:tcPr>
          <w:p w14:paraId="444E1516" w14:textId="77777777" w:rsidR="004E6507" w:rsidRPr="00F27AD9" w:rsidRDefault="004E6507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985" w:type="dxa"/>
          </w:tcPr>
          <w:p w14:paraId="028BC57D" w14:textId="77777777" w:rsidR="004E6507" w:rsidRPr="00F27AD9" w:rsidRDefault="004E6507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455" w:type="dxa"/>
          </w:tcPr>
          <w:p w14:paraId="4723ED61" w14:textId="77777777" w:rsidR="004E6507" w:rsidRPr="00F27AD9" w:rsidRDefault="004E6507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7EDD9C4B" w14:textId="77777777" w:rsidTr="00CC0513">
        <w:tc>
          <w:tcPr>
            <w:tcW w:w="643" w:type="dxa"/>
          </w:tcPr>
          <w:p w14:paraId="386FF91D" w14:textId="77777777" w:rsidR="004E6507" w:rsidRPr="00322DF8" w:rsidRDefault="004E650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075" w:type="dxa"/>
            <w:gridSpan w:val="2"/>
          </w:tcPr>
          <w:p w14:paraId="3AB4A93F" w14:textId="77777777" w:rsidR="004E6507" w:rsidRPr="00F27AD9" w:rsidRDefault="004E650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IDHOADON</w:t>
            </w:r>
          </w:p>
        </w:tc>
        <w:tc>
          <w:tcPr>
            <w:tcW w:w="1710" w:type="dxa"/>
          </w:tcPr>
          <w:p w14:paraId="3FCDBC50" w14:textId="0572D1C5" w:rsidR="004E6507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5" w:type="dxa"/>
          </w:tcPr>
          <w:p w14:paraId="52BE2E84" w14:textId="77777777" w:rsidR="004E6507" w:rsidRPr="00322DF8" w:rsidRDefault="004E650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Key, Foreign Key</w:t>
            </w:r>
          </w:p>
        </w:tc>
        <w:tc>
          <w:tcPr>
            <w:tcW w:w="2455" w:type="dxa"/>
          </w:tcPr>
          <w:p w14:paraId="650B558B" w14:textId="77777777" w:rsidR="004E6507" w:rsidRPr="00322DF8" w:rsidRDefault="004E650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 hoá đơn bán sách</w:t>
            </w:r>
            <w:r w:rsidR="005A2D18" w:rsidRPr="00322DF8">
              <w:rPr>
                <w:color w:val="000000" w:themeColor="text1"/>
                <w:lang w:val="en-US"/>
              </w:rPr>
              <w:t xml:space="preserve"> đã lập</w:t>
            </w:r>
          </w:p>
        </w:tc>
      </w:tr>
      <w:tr w:rsidR="00322DF8" w:rsidRPr="00322DF8" w14:paraId="474099BC" w14:textId="77777777" w:rsidTr="00CC0513">
        <w:tc>
          <w:tcPr>
            <w:tcW w:w="643" w:type="dxa"/>
          </w:tcPr>
          <w:p w14:paraId="16C1F18B" w14:textId="77777777" w:rsidR="004E6507" w:rsidRPr="00322DF8" w:rsidRDefault="004E6507" w:rsidP="004E650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075" w:type="dxa"/>
            <w:gridSpan w:val="2"/>
          </w:tcPr>
          <w:p w14:paraId="295C248F" w14:textId="77777777" w:rsidR="004E6507" w:rsidRPr="00F27AD9" w:rsidRDefault="004E6507" w:rsidP="004E6507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IDSACH</w:t>
            </w:r>
          </w:p>
        </w:tc>
        <w:tc>
          <w:tcPr>
            <w:tcW w:w="1710" w:type="dxa"/>
          </w:tcPr>
          <w:p w14:paraId="4EF34B3A" w14:textId="3859C527" w:rsidR="004E6507" w:rsidRPr="00322DF8" w:rsidRDefault="00C315A9" w:rsidP="004E650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5" w:type="dxa"/>
          </w:tcPr>
          <w:p w14:paraId="6699E2A2" w14:textId="77777777" w:rsidR="004E6507" w:rsidRPr="00322DF8" w:rsidRDefault="004E6507" w:rsidP="004E650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Key, Foreign Key</w:t>
            </w:r>
          </w:p>
        </w:tc>
        <w:tc>
          <w:tcPr>
            <w:tcW w:w="2455" w:type="dxa"/>
          </w:tcPr>
          <w:p w14:paraId="389856A4" w14:textId="77777777" w:rsidR="004E6507" w:rsidRPr="00322DF8" w:rsidRDefault="005A2D18" w:rsidP="004E650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 sách đã bán</w:t>
            </w:r>
          </w:p>
        </w:tc>
      </w:tr>
      <w:tr w:rsidR="00322DF8" w:rsidRPr="00322DF8" w14:paraId="07E0A840" w14:textId="77777777" w:rsidTr="00CC0513">
        <w:tc>
          <w:tcPr>
            <w:tcW w:w="643" w:type="dxa"/>
          </w:tcPr>
          <w:p w14:paraId="14569811" w14:textId="77777777" w:rsidR="004E6507" w:rsidRPr="00322DF8" w:rsidRDefault="004E650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075" w:type="dxa"/>
            <w:gridSpan w:val="2"/>
          </w:tcPr>
          <w:p w14:paraId="591484B0" w14:textId="77777777" w:rsidR="004E6507" w:rsidRPr="00322DF8" w:rsidRDefault="004E650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SOLUONG</w:t>
            </w:r>
          </w:p>
        </w:tc>
        <w:tc>
          <w:tcPr>
            <w:tcW w:w="1710" w:type="dxa"/>
          </w:tcPr>
          <w:p w14:paraId="03333CD7" w14:textId="77777777" w:rsidR="004E6507" w:rsidRPr="00322DF8" w:rsidRDefault="004E650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5" w:type="dxa"/>
          </w:tcPr>
          <w:p w14:paraId="5FB1C2F8" w14:textId="77777777" w:rsidR="004E6507" w:rsidRPr="00322DF8" w:rsidRDefault="004E6507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2455" w:type="dxa"/>
          </w:tcPr>
          <w:p w14:paraId="41918D25" w14:textId="77777777" w:rsidR="004E6507" w:rsidRPr="00322DF8" w:rsidRDefault="005A2D18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Số lượng sách đã bán</w:t>
            </w:r>
          </w:p>
        </w:tc>
      </w:tr>
    </w:tbl>
    <w:p w14:paraId="50A350A1" w14:textId="77777777" w:rsidR="004E6507" w:rsidRPr="00322DF8" w:rsidRDefault="004E6507" w:rsidP="003C2F0F">
      <w:pPr>
        <w:pStyle w:val="ThnVnban"/>
        <w:ind w:left="0"/>
        <w:rPr>
          <w:color w:val="000000" w:themeColor="text1"/>
          <w:lang w:val="en-US"/>
        </w:rPr>
      </w:pPr>
    </w:p>
    <w:p w14:paraId="2458FEDE" w14:textId="77777777" w:rsidR="003E5B38" w:rsidRPr="00921037" w:rsidRDefault="003E5B38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12" w:name="_Toc49332572"/>
      <w:r w:rsidRPr="00921037">
        <w:rPr>
          <w:b w:val="0"/>
          <w:sz w:val="24"/>
          <w:szCs w:val="24"/>
          <w:u w:val="single"/>
          <w:lang w:val="en-US"/>
        </w:rPr>
        <w:t>Bảng the_loai_sach</w:t>
      </w:r>
      <w:r w:rsidR="00322DF8" w:rsidRPr="00921037">
        <w:rPr>
          <w:b w:val="0"/>
          <w:sz w:val="24"/>
          <w:szCs w:val="24"/>
          <w:u w:val="single"/>
          <w:lang w:val="en-US"/>
        </w:rPr>
        <w:t>:</w:t>
      </w:r>
      <w:bookmarkEnd w:id="12"/>
    </w:p>
    <w:tbl>
      <w:tblPr>
        <w:tblStyle w:val="LiBang"/>
        <w:tblW w:w="8868" w:type="dxa"/>
        <w:tblLayout w:type="fixed"/>
        <w:tblLook w:val="01E0" w:firstRow="1" w:lastRow="1" w:firstColumn="1" w:lastColumn="1" w:noHBand="0" w:noVBand="0"/>
      </w:tblPr>
      <w:tblGrid>
        <w:gridCol w:w="675"/>
        <w:gridCol w:w="1843"/>
        <w:gridCol w:w="2126"/>
        <w:gridCol w:w="1769"/>
        <w:gridCol w:w="2455"/>
      </w:tblGrid>
      <w:tr w:rsidR="00322DF8" w:rsidRPr="00322DF8" w14:paraId="4F2672E4" w14:textId="77777777" w:rsidTr="00F27AD9">
        <w:tc>
          <w:tcPr>
            <w:tcW w:w="675" w:type="dxa"/>
          </w:tcPr>
          <w:p w14:paraId="05363DFA" w14:textId="77777777" w:rsidR="003E5B38" w:rsidRPr="00F27AD9" w:rsidRDefault="003E5B38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43" w:type="dxa"/>
          </w:tcPr>
          <w:p w14:paraId="0CF4638F" w14:textId="77777777" w:rsidR="003E5B38" w:rsidRPr="00F27AD9" w:rsidRDefault="003E5B38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2126" w:type="dxa"/>
          </w:tcPr>
          <w:p w14:paraId="169C2038" w14:textId="77777777" w:rsidR="003E5B38" w:rsidRPr="00F27AD9" w:rsidRDefault="003E5B38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769" w:type="dxa"/>
          </w:tcPr>
          <w:p w14:paraId="7E8CD1D1" w14:textId="77777777" w:rsidR="003E5B38" w:rsidRPr="00F27AD9" w:rsidRDefault="003E5B38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455" w:type="dxa"/>
          </w:tcPr>
          <w:p w14:paraId="7B5A3815" w14:textId="77777777" w:rsidR="003E5B38" w:rsidRPr="00F27AD9" w:rsidRDefault="003E5B38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5F0C0E67" w14:textId="77777777" w:rsidTr="00F27AD9">
        <w:tc>
          <w:tcPr>
            <w:tcW w:w="675" w:type="dxa"/>
          </w:tcPr>
          <w:p w14:paraId="11127903" w14:textId="77777777" w:rsidR="003E5B38" w:rsidRPr="00322DF8" w:rsidRDefault="003E5B38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43" w:type="dxa"/>
          </w:tcPr>
          <w:p w14:paraId="0CB915F3" w14:textId="77777777" w:rsidR="003E5B38" w:rsidRPr="00F27AD9" w:rsidRDefault="003E5B38" w:rsidP="003E5B38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IDLOAISACH</w:t>
            </w:r>
          </w:p>
        </w:tc>
        <w:tc>
          <w:tcPr>
            <w:tcW w:w="2126" w:type="dxa"/>
          </w:tcPr>
          <w:p w14:paraId="338BC50C" w14:textId="34A6D2A1" w:rsidR="003E5B38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769" w:type="dxa"/>
          </w:tcPr>
          <w:p w14:paraId="141338ED" w14:textId="77777777" w:rsidR="003E5B38" w:rsidRPr="00322DF8" w:rsidRDefault="003E5B38" w:rsidP="003E5B3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</w:t>
            </w:r>
          </w:p>
        </w:tc>
        <w:tc>
          <w:tcPr>
            <w:tcW w:w="2455" w:type="dxa"/>
          </w:tcPr>
          <w:p w14:paraId="407B8E3A" w14:textId="77777777" w:rsidR="003E5B38" w:rsidRPr="00322DF8" w:rsidRDefault="003E5B38" w:rsidP="003E5B3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 thể loại sách</w:t>
            </w:r>
          </w:p>
        </w:tc>
      </w:tr>
      <w:tr w:rsidR="00322DF8" w:rsidRPr="00322DF8" w14:paraId="595FC941" w14:textId="77777777" w:rsidTr="00F27AD9">
        <w:tc>
          <w:tcPr>
            <w:tcW w:w="675" w:type="dxa"/>
          </w:tcPr>
          <w:p w14:paraId="6C915C42" w14:textId="77777777" w:rsidR="003E5B38" w:rsidRPr="00322DF8" w:rsidRDefault="003E5B38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43" w:type="dxa"/>
          </w:tcPr>
          <w:p w14:paraId="1F8D3DD3" w14:textId="77777777" w:rsidR="003E5B38" w:rsidRPr="00322DF8" w:rsidRDefault="003E5B38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TEN</w:t>
            </w:r>
          </w:p>
        </w:tc>
        <w:tc>
          <w:tcPr>
            <w:tcW w:w="2126" w:type="dxa"/>
          </w:tcPr>
          <w:p w14:paraId="08898639" w14:textId="77777777" w:rsidR="003E5B38" w:rsidRPr="00322DF8" w:rsidRDefault="003E5B38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VARCHAR(1024)</w:t>
            </w:r>
          </w:p>
        </w:tc>
        <w:tc>
          <w:tcPr>
            <w:tcW w:w="1769" w:type="dxa"/>
          </w:tcPr>
          <w:p w14:paraId="1EEEDF86" w14:textId="77777777" w:rsidR="003E5B38" w:rsidRPr="00322DF8" w:rsidRDefault="003E5B38" w:rsidP="003E5B3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2455" w:type="dxa"/>
          </w:tcPr>
          <w:p w14:paraId="4D01CE9A" w14:textId="77777777" w:rsidR="003E5B38" w:rsidRPr="00322DF8" w:rsidRDefault="003B3D0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Tên thể loại sách</w:t>
            </w:r>
          </w:p>
        </w:tc>
      </w:tr>
    </w:tbl>
    <w:p w14:paraId="4AB89E40" w14:textId="77777777" w:rsidR="003E5B38" w:rsidRPr="00322DF8" w:rsidRDefault="003E5B38" w:rsidP="003C2F0F">
      <w:pPr>
        <w:pStyle w:val="ThnVnban"/>
        <w:ind w:left="0"/>
        <w:rPr>
          <w:color w:val="000000" w:themeColor="text1"/>
          <w:lang w:val="en-US"/>
        </w:rPr>
      </w:pPr>
    </w:p>
    <w:p w14:paraId="279BDCB6" w14:textId="77777777" w:rsidR="004D3ED6" w:rsidRPr="00921037" w:rsidRDefault="004D3ED6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13" w:name="_Toc49332573"/>
      <w:r w:rsidRPr="00921037">
        <w:rPr>
          <w:b w:val="0"/>
          <w:sz w:val="24"/>
          <w:szCs w:val="24"/>
          <w:u w:val="single"/>
          <w:lang w:val="en-US"/>
        </w:rPr>
        <w:t>Bảng sach</w:t>
      </w:r>
      <w:r w:rsidR="00322DF8" w:rsidRPr="00921037">
        <w:rPr>
          <w:b w:val="0"/>
          <w:sz w:val="24"/>
          <w:szCs w:val="24"/>
          <w:u w:val="single"/>
          <w:lang w:val="en-US"/>
        </w:rPr>
        <w:t>:</w:t>
      </w:r>
      <w:bookmarkEnd w:id="13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670"/>
        <w:gridCol w:w="1799"/>
        <w:gridCol w:w="2030"/>
        <w:gridCol w:w="1455"/>
        <w:gridCol w:w="2914"/>
      </w:tblGrid>
      <w:tr w:rsidR="00322DF8" w:rsidRPr="00322DF8" w14:paraId="4AD50513" w14:textId="77777777" w:rsidTr="00CC0513">
        <w:tc>
          <w:tcPr>
            <w:tcW w:w="643" w:type="dxa"/>
          </w:tcPr>
          <w:p w14:paraId="216EF554" w14:textId="77777777" w:rsidR="004D3ED6" w:rsidRPr="00F27AD9" w:rsidRDefault="004D3ED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43" w:type="dxa"/>
          </w:tcPr>
          <w:p w14:paraId="38C66EBC" w14:textId="77777777" w:rsidR="004D3ED6" w:rsidRPr="00F27AD9" w:rsidRDefault="004D3ED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790" w:type="dxa"/>
          </w:tcPr>
          <w:p w14:paraId="2F92E642" w14:textId="77777777" w:rsidR="004D3ED6" w:rsidRPr="00F27AD9" w:rsidRDefault="004D3ED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502" w:type="dxa"/>
          </w:tcPr>
          <w:p w14:paraId="31984227" w14:textId="77777777" w:rsidR="004D3ED6" w:rsidRPr="00F27AD9" w:rsidRDefault="004D3ED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3090" w:type="dxa"/>
          </w:tcPr>
          <w:p w14:paraId="392E9348" w14:textId="77777777" w:rsidR="004D3ED6" w:rsidRPr="00F27AD9" w:rsidRDefault="004D3ED6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02A3FEF3" w14:textId="77777777" w:rsidTr="00CC0513">
        <w:tc>
          <w:tcPr>
            <w:tcW w:w="643" w:type="dxa"/>
          </w:tcPr>
          <w:p w14:paraId="69309486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43" w:type="dxa"/>
          </w:tcPr>
          <w:p w14:paraId="07BEC4BB" w14:textId="77777777" w:rsidR="004D3ED6" w:rsidRPr="00F27AD9" w:rsidRDefault="004D3ED6" w:rsidP="004D3ED6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IDS</w:t>
            </w:r>
            <w:r w:rsidR="00843F76" w:rsidRPr="00F27AD9">
              <w:rPr>
                <w:color w:val="000000" w:themeColor="text1"/>
                <w:u w:val="single"/>
                <w:lang w:val="en-US"/>
              </w:rPr>
              <w:t>ACH</w:t>
            </w:r>
          </w:p>
        </w:tc>
        <w:tc>
          <w:tcPr>
            <w:tcW w:w="1790" w:type="dxa"/>
          </w:tcPr>
          <w:p w14:paraId="3C8DEA90" w14:textId="1E704CD1" w:rsidR="004D3ED6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02" w:type="dxa"/>
          </w:tcPr>
          <w:p w14:paraId="2B6C6BBB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</w:t>
            </w:r>
          </w:p>
        </w:tc>
        <w:tc>
          <w:tcPr>
            <w:tcW w:w="3090" w:type="dxa"/>
          </w:tcPr>
          <w:p w14:paraId="796DC178" w14:textId="77777777" w:rsidR="004D3ED6" w:rsidRPr="00322DF8" w:rsidRDefault="004D3ED6" w:rsidP="004D3ED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 Sách</w:t>
            </w:r>
          </w:p>
        </w:tc>
      </w:tr>
      <w:tr w:rsidR="00322DF8" w:rsidRPr="00322DF8" w14:paraId="5A54FE71" w14:textId="77777777" w:rsidTr="00CC0513">
        <w:tc>
          <w:tcPr>
            <w:tcW w:w="643" w:type="dxa"/>
          </w:tcPr>
          <w:p w14:paraId="6878688C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43" w:type="dxa"/>
          </w:tcPr>
          <w:p w14:paraId="6E4FAC82" w14:textId="77777777" w:rsidR="004D3ED6" w:rsidRPr="00322DF8" w:rsidRDefault="00843F7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TEN</w:t>
            </w:r>
          </w:p>
        </w:tc>
        <w:tc>
          <w:tcPr>
            <w:tcW w:w="1790" w:type="dxa"/>
          </w:tcPr>
          <w:p w14:paraId="0199EC6B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</w:t>
            </w:r>
            <w:r w:rsidR="00843F76" w:rsidRPr="00322DF8">
              <w:rPr>
                <w:color w:val="000000" w:themeColor="text1"/>
                <w:lang w:val="en-US"/>
              </w:rPr>
              <w:t>1024</w:t>
            </w:r>
            <w:r w:rsidRPr="00322DF8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502" w:type="dxa"/>
          </w:tcPr>
          <w:p w14:paraId="090F7BA6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32073A51" w14:textId="77777777" w:rsidR="004D3ED6" w:rsidRPr="00322DF8" w:rsidRDefault="004D3ED6" w:rsidP="007B198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Tên </w:t>
            </w:r>
            <w:r w:rsidR="007B1983" w:rsidRPr="00322DF8">
              <w:rPr>
                <w:color w:val="000000" w:themeColor="text1"/>
                <w:lang w:val="en-US"/>
              </w:rPr>
              <w:t>sách</w:t>
            </w:r>
          </w:p>
        </w:tc>
      </w:tr>
      <w:tr w:rsidR="00322DF8" w:rsidRPr="00322DF8" w14:paraId="45D9D79A" w14:textId="77777777" w:rsidTr="00CC0513">
        <w:tc>
          <w:tcPr>
            <w:tcW w:w="643" w:type="dxa"/>
          </w:tcPr>
          <w:p w14:paraId="09B2226A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843" w:type="dxa"/>
          </w:tcPr>
          <w:p w14:paraId="11DEE0C7" w14:textId="77777777" w:rsidR="004D3ED6" w:rsidRPr="00322DF8" w:rsidRDefault="00843F7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THELOAI</w:t>
            </w:r>
          </w:p>
        </w:tc>
        <w:tc>
          <w:tcPr>
            <w:tcW w:w="1790" w:type="dxa"/>
          </w:tcPr>
          <w:p w14:paraId="2E61E279" w14:textId="77777777" w:rsidR="004D3ED6" w:rsidRPr="00322DF8" w:rsidRDefault="004D3ED6" w:rsidP="00843F7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</w:t>
            </w:r>
            <w:r w:rsidR="00843F76" w:rsidRPr="00322DF8">
              <w:rPr>
                <w:color w:val="000000" w:themeColor="text1"/>
                <w:lang w:val="en-US"/>
              </w:rPr>
              <w:t>6</w:t>
            </w:r>
            <w:r w:rsidRPr="00322DF8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502" w:type="dxa"/>
          </w:tcPr>
          <w:p w14:paraId="7C3A0DED" w14:textId="77777777" w:rsidR="004D3ED6" w:rsidRPr="00322DF8" w:rsidRDefault="009A171F" w:rsidP="009A171F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Foreign Key</w:t>
            </w:r>
          </w:p>
        </w:tc>
        <w:tc>
          <w:tcPr>
            <w:tcW w:w="3090" w:type="dxa"/>
          </w:tcPr>
          <w:p w14:paraId="5A35325C" w14:textId="77777777" w:rsidR="004D3ED6" w:rsidRPr="00322DF8" w:rsidRDefault="00843F7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ID thể loại sách</w:t>
            </w:r>
          </w:p>
        </w:tc>
      </w:tr>
      <w:tr w:rsidR="00322DF8" w:rsidRPr="00322DF8" w14:paraId="55DFF90C" w14:textId="77777777" w:rsidTr="00CC0513">
        <w:tc>
          <w:tcPr>
            <w:tcW w:w="643" w:type="dxa"/>
          </w:tcPr>
          <w:p w14:paraId="5131032A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aps/>
                <w:color w:val="000000" w:themeColor="text1"/>
                <w:lang w:val="en-US"/>
              </w:rPr>
            </w:pPr>
            <w:r w:rsidRPr="00322DF8">
              <w:rPr>
                <w:caps/>
                <w:color w:val="000000" w:themeColor="text1"/>
                <w:lang w:val="en-US"/>
              </w:rPr>
              <w:t>4</w:t>
            </w:r>
          </w:p>
        </w:tc>
        <w:tc>
          <w:tcPr>
            <w:tcW w:w="1843" w:type="dxa"/>
          </w:tcPr>
          <w:p w14:paraId="60534264" w14:textId="77777777" w:rsidR="004D3ED6" w:rsidRPr="00322DF8" w:rsidRDefault="00843F7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TACGIA</w:t>
            </w:r>
          </w:p>
        </w:tc>
        <w:tc>
          <w:tcPr>
            <w:tcW w:w="1790" w:type="dxa"/>
          </w:tcPr>
          <w:p w14:paraId="7526D1E3" w14:textId="77777777" w:rsidR="004D3ED6" w:rsidRPr="00322DF8" w:rsidRDefault="004D3ED6" w:rsidP="00843F76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VARCHAR(</w:t>
            </w:r>
            <w:r w:rsidR="00843F76" w:rsidRPr="00322DF8">
              <w:rPr>
                <w:color w:val="000000" w:themeColor="text1"/>
                <w:lang w:val="en-US"/>
              </w:rPr>
              <w:t>1024</w:t>
            </w:r>
            <w:r w:rsidRPr="00322DF8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502" w:type="dxa"/>
          </w:tcPr>
          <w:p w14:paraId="6D4EF051" w14:textId="77777777" w:rsidR="004D3ED6" w:rsidRPr="00322DF8" w:rsidRDefault="00E02472" w:rsidP="00313D6B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Không có</w:t>
            </w:r>
          </w:p>
        </w:tc>
        <w:tc>
          <w:tcPr>
            <w:tcW w:w="3090" w:type="dxa"/>
          </w:tcPr>
          <w:p w14:paraId="08664133" w14:textId="77777777" w:rsidR="004D3ED6" w:rsidRPr="00322DF8" w:rsidRDefault="00313D6B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Tên tác giả</w:t>
            </w:r>
          </w:p>
        </w:tc>
      </w:tr>
      <w:tr w:rsidR="00322DF8" w:rsidRPr="00322DF8" w14:paraId="11A84DB0" w14:textId="77777777" w:rsidTr="00CC0513">
        <w:tc>
          <w:tcPr>
            <w:tcW w:w="643" w:type="dxa"/>
          </w:tcPr>
          <w:p w14:paraId="0C62320E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aps/>
                <w:color w:val="000000" w:themeColor="text1"/>
                <w:lang w:val="en-US"/>
              </w:rPr>
            </w:pPr>
            <w:r w:rsidRPr="00322DF8">
              <w:rPr>
                <w:caps/>
                <w:color w:val="000000" w:themeColor="text1"/>
                <w:lang w:val="en-US"/>
              </w:rPr>
              <w:t>5</w:t>
            </w:r>
          </w:p>
        </w:tc>
        <w:tc>
          <w:tcPr>
            <w:tcW w:w="1843" w:type="dxa"/>
          </w:tcPr>
          <w:p w14:paraId="2E26FDC2" w14:textId="77777777" w:rsidR="004D3ED6" w:rsidRPr="00322DF8" w:rsidRDefault="00843F7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SOLUONG</w:t>
            </w:r>
          </w:p>
        </w:tc>
        <w:tc>
          <w:tcPr>
            <w:tcW w:w="1790" w:type="dxa"/>
          </w:tcPr>
          <w:p w14:paraId="28E1B792" w14:textId="77777777" w:rsidR="004D3ED6" w:rsidRPr="00322DF8" w:rsidRDefault="00313D6B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02" w:type="dxa"/>
          </w:tcPr>
          <w:p w14:paraId="764C2970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090" w:type="dxa"/>
          </w:tcPr>
          <w:p w14:paraId="62DE9FE0" w14:textId="77777777" w:rsidR="004D3ED6" w:rsidRPr="00322DF8" w:rsidRDefault="00313D6B" w:rsidP="0009080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Số lượng </w:t>
            </w:r>
            <w:r w:rsidR="00090807" w:rsidRPr="00322DF8">
              <w:rPr>
                <w:color w:val="000000" w:themeColor="text1"/>
                <w:lang w:val="en-US"/>
              </w:rPr>
              <w:t xml:space="preserve">loại </w:t>
            </w:r>
            <w:r w:rsidRPr="00322DF8">
              <w:rPr>
                <w:color w:val="000000" w:themeColor="text1"/>
                <w:lang w:val="en-US"/>
              </w:rPr>
              <w:t>sách hiện có</w:t>
            </w:r>
          </w:p>
        </w:tc>
      </w:tr>
      <w:tr w:rsidR="00322DF8" w:rsidRPr="00322DF8" w14:paraId="377FC5C3" w14:textId="77777777" w:rsidTr="00CC0513">
        <w:tc>
          <w:tcPr>
            <w:tcW w:w="643" w:type="dxa"/>
          </w:tcPr>
          <w:p w14:paraId="00B90F57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aps/>
                <w:color w:val="000000" w:themeColor="text1"/>
                <w:lang w:val="en-US"/>
              </w:rPr>
            </w:pPr>
            <w:r w:rsidRPr="00322DF8">
              <w:rPr>
                <w:caps/>
                <w:color w:val="000000" w:themeColor="text1"/>
                <w:lang w:val="en-US"/>
              </w:rPr>
              <w:t>6</w:t>
            </w:r>
          </w:p>
        </w:tc>
        <w:tc>
          <w:tcPr>
            <w:tcW w:w="1843" w:type="dxa"/>
          </w:tcPr>
          <w:p w14:paraId="568E2B23" w14:textId="77777777" w:rsidR="004D3ED6" w:rsidRPr="00322DF8" w:rsidRDefault="00843F7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GIA</w:t>
            </w:r>
          </w:p>
        </w:tc>
        <w:tc>
          <w:tcPr>
            <w:tcW w:w="1790" w:type="dxa"/>
          </w:tcPr>
          <w:p w14:paraId="2719AFD7" w14:textId="77777777" w:rsidR="004D3ED6" w:rsidRPr="00322DF8" w:rsidRDefault="004D3ED6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502" w:type="dxa"/>
          </w:tcPr>
          <w:p w14:paraId="1F7B8D0B" w14:textId="77777777" w:rsidR="004D3ED6" w:rsidRPr="00322DF8" w:rsidRDefault="00E0247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Không có</w:t>
            </w:r>
          </w:p>
        </w:tc>
        <w:tc>
          <w:tcPr>
            <w:tcW w:w="3090" w:type="dxa"/>
          </w:tcPr>
          <w:p w14:paraId="61DEB2D7" w14:textId="77777777" w:rsidR="004D3ED6" w:rsidRPr="00322DF8" w:rsidRDefault="00090807" w:rsidP="00090807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Đơn giá của loại sách</w:t>
            </w:r>
          </w:p>
        </w:tc>
      </w:tr>
    </w:tbl>
    <w:p w14:paraId="3BD293A5" w14:textId="77777777" w:rsidR="004D3ED6" w:rsidRPr="00322DF8" w:rsidRDefault="004D3ED6" w:rsidP="003C2F0F">
      <w:pPr>
        <w:pStyle w:val="ThnVnban"/>
        <w:ind w:left="0"/>
        <w:rPr>
          <w:color w:val="000000" w:themeColor="text1"/>
          <w:lang w:val="en-US"/>
        </w:rPr>
      </w:pPr>
    </w:p>
    <w:p w14:paraId="1876F790" w14:textId="77777777" w:rsidR="00D50252" w:rsidRPr="00921037" w:rsidRDefault="00D50252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14" w:name="_Toc49332574"/>
      <w:r w:rsidRPr="00921037">
        <w:rPr>
          <w:b w:val="0"/>
          <w:sz w:val="24"/>
          <w:szCs w:val="24"/>
          <w:u w:val="single"/>
          <w:lang w:val="en-US"/>
        </w:rPr>
        <w:t>Bảng lich_su_nhap_sach</w:t>
      </w:r>
      <w:r w:rsidR="00322DF8" w:rsidRPr="00921037">
        <w:rPr>
          <w:b w:val="0"/>
          <w:sz w:val="24"/>
          <w:szCs w:val="24"/>
          <w:u w:val="single"/>
          <w:lang w:val="en-US"/>
        </w:rPr>
        <w:t>:</w:t>
      </w:r>
      <w:bookmarkEnd w:id="14"/>
    </w:p>
    <w:tbl>
      <w:tblPr>
        <w:tblStyle w:val="LiBang"/>
        <w:tblW w:w="8868" w:type="dxa"/>
        <w:tblLayout w:type="fixed"/>
        <w:tblLook w:val="01E0" w:firstRow="1" w:lastRow="1" w:firstColumn="1" w:lastColumn="1" w:noHBand="0" w:noVBand="0"/>
      </w:tblPr>
      <w:tblGrid>
        <w:gridCol w:w="675"/>
        <w:gridCol w:w="2043"/>
        <w:gridCol w:w="1710"/>
        <w:gridCol w:w="1985"/>
        <w:gridCol w:w="2455"/>
      </w:tblGrid>
      <w:tr w:rsidR="00322DF8" w:rsidRPr="00322DF8" w14:paraId="389FBF23" w14:textId="77777777" w:rsidTr="00F27AD9">
        <w:tc>
          <w:tcPr>
            <w:tcW w:w="675" w:type="dxa"/>
          </w:tcPr>
          <w:p w14:paraId="270401E4" w14:textId="77777777" w:rsidR="00D50252" w:rsidRPr="00F27AD9" w:rsidRDefault="00D5025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2043" w:type="dxa"/>
          </w:tcPr>
          <w:p w14:paraId="5FC9529B" w14:textId="77777777" w:rsidR="00D50252" w:rsidRPr="00F27AD9" w:rsidRDefault="00D5025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710" w:type="dxa"/>
          </w:tcPr>
          <w:p w14:paraId="4972E8CA" w14:textId="77777777" w:rsidR="00D50252" w:rsidRPr="00F27AD9" w:rsidRDefault="00D5025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985" w:type="dxa"/>
          </w:tcPr>
          <w:p w14:paraId="5859571C" w14:textId="77777777" w:rsidR="00D50252" w:rsidRPr="00F27AD9" w:rsidRDefault="00D5025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455" w:type="dxa"/>
          </w:tcPr>
          <w:p w14:paraId="766FC32E" w14:textId="77777777" w:rsidR="00D50252" w:rsidRPr="00F27AD9" w:rsidRDefault="00D50252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51F55CF0" w14:textId="77777777" w:rsidTr="00F27AD9">
        <w:tc>
          <w:tcPr>
            <w:tcW w:w="675" w:type="dxa"/>
          </w:tcPr>
          <w:p w14:paraId="63746C44" w14:textId="77777777" w:rsidR="00D50252" w:rsidRPr="00322DF8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043" w:type="dxa"/>
          </w:tcPr>
          <w:p w14:paraId="046A62A5" w14:textId="77777777" w:rsidR="00D50252" w:rsidRPr="00F27AD9" w:rsidRDefault="00D50252" w:rsidP="00BB452D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</w:t>
            </w:r>
            <w:r w:rsidR="00BB452D" w:rsidRPr="00F27AD9">
              <w:rPr>
                <w:color w:val="000000" w:themeColor="text1"/>
                <w:u w:val="single"/>
                <w:lang w:val="en-US"/>
              </w:rPr>
              <w:t>PHIEUNHAP</w:t>
            </w:r>
          </w:p>
        </w:tc>
        <w:tc>
          <w:tcPr>
            <w:tcW w:w="1710" w:type="dxa"/>
          </w:tcPr>
          <w:p w14:paraId="005703AD" w14:textId="075324BF" w:rsidR="00D50252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5" w:type="dxa"/>
          </w:tcPr>
          <w:p w14:paraId="2534AC03" w14:textId="77777777" w:rsidR="00D50252" w:rsidRPr="00322DF8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Key, Foreign Key</w:t>
            </w:r>
          </w:p>
        </w:tc>
        <w:tc>
          <w:tcPr>
            <w:tcW w:w="2455" w:type="dxa"/>
          </w:tcPr>
          <w:p w14:paraId="70B7B05A" w14:textId="77777777" w:rsidR="00D50252" w:rsidRPr="00322DF8" w:rsidRDefault="00D50252" w:rsidP="00254745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ID </w:t>
            </w:r>
            <w:r w:rsidR="00254745" w:rsidRPr="00322DF8">
              <w:rPr>
                <w:color w:val="000000" w:themeColor="text1"/>
                <w:lang w:val="en-US"/>
              </w:rPr>
              <w:t>phiếu nhập sách</w:t>
            </w:r>
            <w:r w:rsidRPr="00322DF8">
              <w:rPr>
                <w:color w:val="000000" w:themeColor="text1"/>
                <w:lang w:val="en-US"/>
              </w:rPr>
              <w:t xml:space="preserve"> đã lập</w:t>
            </w:r>
          </w:p>
        </w:tc>
      </w:tr>
      <w:tr w:rsidR="00322DF8" w:rsidRPr="00322DF8" w14:paraId="194C2FB3" w14:textId="77777777" w:rsidTr="00F27AD9">
        <w:tc>
          <w:tcPr>
            <w:tcW w:w="675" w:type="dxa"/>
          </w:tcPr>
          <w:p w14:paraId="4CFB40EC" w14:textId="77777777" w:rsidR="00D50252" w:rsidRPr="00322DF8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043" w:type="dxa"/>
          </w:tcPr>
          <w:p w14:paraId="5DF6807D" w14:textId="77777777" w:rsidR="00D50252" w:rsidRPr="00F27AD9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IDSACH</w:t>
            </w:r>
          </w:p>
        </w:tc>
        <w:tc>
          <w:tcPr>
            <w:tcW w:w="1710" w:type="dxa"/>
          </w:tcPr>
          <w:p w14:paraId="54AC24AF" w14:textId="18D6425B" w:rsidR="00D50252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5" w:type="dxa"/>
          </w:tcPr>
          <w:p w14:paraId="6B082F47" w14:textId="77777777" w:rsidR="00D50252" w:rsidRPr="00322DF8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Key, Foreign Key</w:t>
            </w:r>
          </w:p>
        </w:tc>
        <w:tc>
          <w:tcPr>
            <w:tcW w:w="2455" w:type="dxa"/>
          </w:tcPr>
          <w:p w14:paraId="340AB19A" w14:textId="77777777" w:rsidR="00D50252" w:rsidRPr="00322DF8" w:rsidRDefault="00D50252" w:rsidP="00E8456A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ID sách đã </w:t>
            </w:r>
            <w:r w:rsidR="00E8456A" w:rsidRPr="00322DF8">
              <w:rPr>
                <w:color w:val="000000" w:themeColor="text1"/>
                <w:lang w:val="en-US"/>
              </w:rPr>
              <w:t>nhập</w:t>
            </w:r>
          </w:p>
        </w:tc>
      </w:tr>
      <w:tr w:rsidR="00322DF8" w:rsidRPr="00322DF8" w14:paraId="25E87750" w14:textId="77777777" w:rsidTr="00F27AD9">
        <w:tc>
          <w:tcPr>
            <w:tcW w:w="675" w:type="dxa"/>
          </w:tcPr>
          <w:p w14:paraId="1ACE95D6" w14:textId="77777777" w:rsidR="00D50252" w:rsidRPr="00322DF8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043" w:type="dxa"/>
          </w:tcPr>
          <w:p w14:paraId="0256E1E0" w14:textId="77777777" w:rsidR="00D50252" w:rsidRPr="00322DF8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SOLUONG</w:t>
            </w:r>
          </w:p>
        </w:tc>
        <w:tc>
          <w:tcPr>
            <w:tcW w:w="1710" w:type="dxa"/>
          </w:tcPr>
          <w:p w14:paraId="5A240B84" w14:textId="77777777" w:rsidR="00D50252" w:rsidRPr="00322DF8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985" w:type="dxa"/>
          </w:tcPr>
          <w:p w14:paraId="33DAA930" w14:textId="77777777" w:rsidR="00D50252" w:rsidRPr="00322DF8" w:rsidRDefault="00D50252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2455" w:type="dxa"/>
          </w:tcPr>
          <w:p w14:paraId="669965EF" w14:textId="77777777" w:rsidR="00D50252" w:rsidRPr="00322DF8" w:rsidRDefault="00D50252" w:rsidP="00E8456A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Số lượng sách đã </w:t>
            </w:r>
            <w:r w:rsidR="00E8456A" w:rsidRPr="00322DF8">
              <w:rPr>
                <w:color w:val="000000" w:themeColor="text1"/>
                <w:lang w:val="en-US"/>
              </w:rPr>
              <w:t>nhập</w:t>
            </w:r>
          </w:p>
        </w:tc>
      </w:tr>
    </w:tbl>
    <w:p w14:paraId="62360AB5" w14:textId="77777777" w:rsidR="00D50252" w:rsidRPr="00322DF8" w:rsidRDefault="00D50252" w:rsidP="003C2F0F">
      <w:pPr>
        <w:pStyle w:val="ThnVnban"/>
        <w:ind w:left="0"/>
        <w:rPr>
          <w:color w:val="000000" w:themeColor="text1"/>
          <w:lang w:val="en-US"/>
        </w:rPr>
      </w:pPr>
    </w:p>
    <w:p w14:paraId="4E45A901" w14:textId="77777777" w:rsidR="0080637D" w:rsidRPr="00921037" w:rsidRDefault="0080637D" w:rsidP="00921037">
      <w:pPr>
        <w:pStyle w:val="u2"/>
        <w:ind w:left="720"/>
        <w:rPr>
          <w:b w:val="0"/>
          <w:sz w:val="24"/>
          <w:szCs w:val="24"/>
          <w:u w:val="single"/>
          <w:lang w:val="en-US"/>
        </w:rPr>
      </w:pPr>
      <w:bookmarkStart w:id="15" w:name="_Toc49332575"/>
      <w:r w:rsidRPr="00921037">
        <w:rPr>
          <w:b w:val="0"/>
          <w:sz w:val="24"/>
          <w:szCs w:val="24"/>
          <w:u w:val="single"/>
          <w:lang w:val="en-US"/>
        </w:rPr>
        <w:lastRenderedPageBreak/>
        <w:t>Bảng phieu_nhap_sach</w:t>
      </w:r>
      <w:r w:rsidR="00322DF8" w:rsidRPr="00921037">
        <w:rPr>
          <w:b w:val="0"/>
          <w:sz w:val="24"/>
          <w:szCs w:val="24"/>
          <w:u w:val="single"/>
          <w:lang w:val="en-US"/>
        </w:rPr>
        <w:t>:</w:t>
      </w:r>
      <w:bookmarkEnd w:id="15"/>
    </w:p>
    <w:tbl>
      <w:tblPr>
        <w:tblStyle w:val="LiBang"/>
        <w:tblW w:w="8868" w:type="dxa"/>
        <w:tblLayout w:type="fixed"/>
        <w:tblLook w:val="01E0" w:firstRow="1" w:lastRow="1" w:firstColumn="1" w:lastColumn="1" w:noHBand="0" w:noVBand="0"/>
      </w:tblPr>
      <w:tblGrid>
        <w:gridCol w:w="675"/>
        <w:gridCol w:w="1843"/>
        <w:gridCol w:w="1701"/>
        <w:gridCol w:w="1469"/>
        <w:gridCol w:w="3180"/>
      </w:tblGrid>
      <w:tr w:rsidR="00322DF8" w:rsidRPr="00322DF8" w14:paraId="648AD57A" w14:textId="77777777" w:rsidTr="00F27AD9">
        <w:tc>
          <w:tcPr>
            <w:tcW w:w="675" w:type="dxa"/>
          </w:tcPr>
          <w:p w14:paraId="617170BD" w14:textId="77777777" w:rsidR="0080637D" w:rsidRPr="00F27AD9" w:rsidRDefault="0080637D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43" w:type="dxa"/>
          </w:tcPr>
          <w:p w14:paraId="57FEF9A5" w14:textId="77777777" w:rsidR="0080637D" w:rsidRPr="00F27AD9" w:rsidRDefault="0080637D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701" w:type="dxa"/>
          </w:tcPr>
          <w:p w14:paraId="6BBC19DD" w14:textId="77777777" w:rsidR="0080637D" w:rsidRPr="00F27AD9" w:rsidRDefault="0080637D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Kiểu</w:t>
            </w:r>
          </w:p>
        </w:tc>
        <w:tc>
          <w:tcPr>
            <w:tcW w:w="1469" w:type="dxa"/>
          </w:tcPr>
          <w:p w14:paraId="2A3914D8" w14:textId="77777777" w:rsidR="0080637D" w:rsidRPr="00F27AD9" w:rsidRDefault="0080637D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3180" w:type="dxa"/>
          </w:tcPr>
          <w:p w14:paraId="6AE16920" w14:textId="77777777" w:rsidR="0080637D" w:rsidRPr="00F27AD9" w:rsidRDefault="0080637D" w:rsidP="00CC0513">
            <w:pPr>
              <w:rPr>
                <w:b/>
                <w:bCs/>
                <w:color w:val="000000" w:themeColor="text1"/>
              </w:rPr>
            </w:pPr>
            <w:r w:rsidRPr="00F27AD9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0322DF8" w:rsidRPr="00322DF8" w14:paraId="71B4A425" w14:textId="77777777" w:rsidTr="00F27AD9">
        <w:tc>
          <w:tcPr>
            <w:tcW w:w="675" w:type="dxa"/>
          </w:tcPr>
          <w:p w14:paraId="3D2C960B" w14:textId="77777777" w:rsidR="0080637D" w:rsidRPr="00322DF8" w:rsidRDefault="0080637D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43" w:type="dxa"/>
          </w:tcPr>
          <w:p w14:paraId="7284ECF9" w14:textId="77777777" w:rsidR="0080637D" w:rsidRPr="00F27AD9" w:rsidRDefault="0080637D" w:rsidP="00E614B1">
            <w:pPr>
              <w:pStyle w:val="ThnVnban"/>
              <w:spacing w:after="0" w:line="240" w:lineRule="auto"/>
              <w:ind w:left="0"/>
              <w:rPr>
                <w:color w:val="000000" w:themeColor="text1"/>
                <w:u w:val="single"/>
                <w:lang w:val="en-US"/>
              </w:rPr>
            </w:pPr>
            <w:r w:rsidRPr="00F27AD9">
              <w:rPr>
                <w:color w:val="000000" w:themeColor="text1"/>
                <w:u w:val="single"/>
                <w:lang w:val="en-US"/>
              </w:rPr>
              <w:t>ID</w:t>
            </w:r>
            <w:r w:rsidR="00E614B1" w:rsidRPr="00F27AD9">
              <w:rPr>
                <w:color w:val="000000" w:themeColor="text1"/>
                <w:u w:val="single"/>
                <w:lang w:val="en-US"/>
              </w:rPr>
              <w:t>PHIEU</w:t>
            </w:r>
          </w:p>
        </w:tc>
        <w:tc>
          <w:tcPr>
            <w:tcW w:w="1701" w:type="dxa"/>
          </w:tcPr>
          <w:p w14:paraId="70840982" w14:textId="4D193F06" w:rsidR="0080637D" w:rsidRPr="00322DF8" w:rsidRDefault="00C315A9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469" w:type="dxa"/>
          </w:tcPr>
          <w:p w14:paraId="146DC693" w14:textId="77777777" w:rsidR="0080637D" w:rsidRPr="00322DF8" w:rsidRDefault="0080637D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Null, Primary Key</w:t>
            </w:r>
          </w:p>
        </w:tc>
        <w:tc>
          <w:tcPr>
            <w:tcW w:w="3180" w:type="dxa"/>
          </w:tcPr>
          <w:p w14:paraId="5267C31A" w14:textId="77777777" w:rsidR="0080637D" w:rsidRPr="00322DF8" w:rsidRDefault="0080637D" w:rsidP="00E614B1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ID </w:t>
            </w:r>
            <w:r w:rsidR="00E614B1" w:rsidRPr="00322DF8">
              <w:rPr>
                <w:color w:val="000000" w:themeColor="text1"/>
                <w:lang w:val="en-US"/>
              </w:rPr>
              <w:t>phiếu nhập sách</w:t>
            </w:r>
          </w:p>
        </w:tc>
      </w:tr>
      <w:tr w:rsidR="00322DF8" w:rsidRPr="00322DF8" w14:paraId="391DB952" w14:textId="77777777" w:rsidTr="00F27AD9">
        <w:tc>
          <w:tcPr>
            <w:tcW w:w="675" w:type="dxa"/>
          </w:tcPr>
          <w:p w14:paraId="3A0A0844" w14:textId="77777777" w:rsidR="0080637D" w:rsidRPr="00322DF8" w:rsidRDefault="0080637D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43" w:type="dxa"/>
          </w:tcPr>
          <w:p w14:paraId="2DEBF70A" w14:textId="77777777" w:rsidR="0080637D" w:rsidRPr="00322DF8" w:rsidRDefault="0080637D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THOIGIAN</w:t>
            </w:r>
          </w:p>
        </w:tc>
        <w:tc>
          <w:tcPr>
            <w:tcW w:w="1701" w:type="dxa"/>
          </w:tcPr>
          <w:p w14:paraId="50710868" w14:textId="77777777" w:rsidR="0080637D" w:rsidRPr="00322DF8" w:rsidRDefault="0080637D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DATETIME</w:t>
            </w:r>
          </w:p>
        </w:tc>
        <w:tc>
          <w:tcPr>
            <w:tcW w:w="1469" w:type="dxa"/>
          </w:tcPr>
          <w:p w14:paraId="1B5C6C74" w14:textId="77777777" w:rsidR="0080637D" w:rsidRPr="00322DF8" w:rsidRDefault="0080637D" w:rsidP="00CC0513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>Not Null</w:t>
            </w:r>
          </w:p>
        </w:tc>
        <w:tc>
          <w:tcPr>
            <w:tcW w:w="3180" w:type="dxa"/>
          </w:tcPr>
          <w:p w14:paraId="43B95C7B" w14:textId="77777777" w:rsidR="0080637D" w:rsidRPr="00322DF8" w:rsidRDefault="0080637D" w:rsidP="008E3758">
            <w:pPr>
              <w:pStyle w:val="ThnVnban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322DF8">
              <w:rPr>
                <w:color w:val="000000" w:themeColor="text1"/>
                <w:lang w:val="en-US"/>
              </w:rPr>
              <w:t xml:space="preserve">Thời điểm lập </w:t>
            </w:r>
            <w:r w:rsidR="008E3758" w:rsidRPr="00322DF8">
              <w:rPr>
                <w:color w:val="000000" w:themeColor="text1"/>
                <w:lang w:val="en-US"/>
              </w:rPr>
              <w:t>phiếu nhập sách</w:t>
            </w:r>
          </w:p>
        </w:tc>
      </w:tr>
    </w:tbl>
    <w:p w14:paraId="445B4213" w14:textId="77777777" w:rsidR="0080637D" w:rsidRPr="00322DF8" w:rsidRDefault="0080637D" w:rsidP="003C2F0F">
      <w:pPr>
        <w:pStyle w:val="ThnVnban"/>
        <w:ind w:left="0"/>
        <w:rPr>
          <w:color w:val="000000" w:themeColor="text1"/>
          <w:lang w:val="en-US"/>
        </w:rPr>
      </w:pPr>
    </w:p>
    <w:sectPr w:rsidR="0080637D" w:rsidRPr="00322DF8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CFE7C" w14:textId="77777777" w:rsidR="005E72A5" w:rsidRDefault="005E72A5">
      <w:r>
        <w:separator/>
      </w:r>
    </w:p>
  </w:endnote>
  <w:endnote w:type="continuationSeparator" w:id="0">
    <w:p w14:paraId="21EF1D0F" w14:textId="77777777" w:rsidR="005E72A5" w:rsidRDefault="005E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FCCA8" w14:textId="77777777" w:rsidR="006D084D" w:rsidRDefault="00D04A68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EC35080" wp14:editId="55F42FB7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57105B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9D4FFEA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DF2D674" wp14:editId="7819FA0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B6AA60C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E42C8">
            <w:rPr>
              <w:rStyle w:val="Strang"/>
              <w:noProof/>
            </w:rPr>
            <w:t>3</w:t>
          </w:r>
          <w:r>
            <w:rPr>
              <w:rStyle w:val="Strang"/>
            </w:rPr>
            <w:fldChar w:fldCharType="end"/>
          </w:r>
        </w:p>
      </w:tc>
    </w:tr>
  </w:tbl>
  <w:p w14:paraId="7BF5BBEF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8317E" w14:textId="77777777" w:rsidR="005E72A5" w:rsidRDefault="005E72A5">
      <w:r>
        <w:separator/>
      </w:r>
    </w:p>
  </w:footnote>
  <w:footnote w:type="continuationSeparator" w:id="0">
    <w:p w14:paraId="46D8F69F" w14:textId="77777777" w:rsidR="005E72A5" w:rsidRDefault="005E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37CE7" w14:textId="77777777" w:rsidR="006D084D" w:rsidRDefault="006D084D" w:rsidP="006D084D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3ED8E" wp14:editId="03AD0E5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982F0D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10D0551" wp14:editId="0B91ADC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CB919E" w14:textId="77777777" w:rsidR="006D084D" w:rsidRDefault="006D084D" w:rsidP="006D084D">
    <w:pPr>
      <w:pStyle w:val="Tiu"/>
      <w:rPr>
        <w:lang w:val="en-US"/>
      </w:rPr>
    </w:pPr>
  </w:p>
  <w:p w14:paraId="209E433A" w14:textId="77777777" w:rsidR="006D084D" w:rsidRPr="003B1A2B" w:rsidRDefault="006D084D" w:rsidP="006D084D">
    <w:pPr>
      <w:rPr>
        <w:lang w:val="en-US"/>
      </w:rPr>
    </w:pPr>
  </w:p>
  <w:p w14:paraId="7285BFF7" w14:textId="77777777" w:rsidR="006D084D" w:rsidRPr="00F53DBB" w:rsidRDefault="006D084D" w:rsidP="006D084D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02253E7" w14:textId="77777777" w:rsidR="006D084D" w:rsidRPr="0040293A" w:rsidRDefault="006D084D" w:rsidP="006D084D">
    <w:pPr>
      <w:pStyle w:val="utrang"/>
      <w:rPr>
        <w:rFonts w:eastAsia="Tahoma"/>
      </w:rPr>
    </w:pPr>
  </w:p>
  <w:p w14:paraId="0FF9916C" w14:textId="77777777" w:rsidR="003701D7" w:rsidRPr="006D084D" w:rsidRDefault="003701D7" w:rsidP="00C25BB4">
    <w:pPr>
      <w:pStyle w:val="utrang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C1945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1824" behindDoc="1" locked="0" layoutInCell="1" allowOverlap="1" wp14:anchorId="13D76B01" wp14:editId="4A30D1F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A22AC60" w14:textId="77777777" w:rsidTr="008D3541">
      <w:tc>
        <w:tcPr>
          <w:tcW w:w="6623" w:type="dxa"/>
          <w:shd w:val="clear" w:color="auto" w:fill="auto"/>
        </w:tcPr>
        <w:p w14:paraId="39124B27" w14:textId="77777777" w:rsidR="00E95D0C" w:rsidRPr="008D3541" w:rsidRDefault="00987248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nhà sách</w:t>
          </w:r>
        </w:p>
      </w:tc>
      <w:tc>
        <w:tcPr>
          <w:tcW w:w="2845" w:type="dxa"/>
          <w:shd w:val="clear" w:color="auto" w:fill="auto"/>
        </w:tcPr>
        <w:p w14:paraId="0DD9DDE7" w14:textId="77777777" w:rsidR="008F461D" w:rsidRPr="008F461D" w:rsidRDefault="00E95D0C">
          <w:pPr>
            <w:pStyle w:val="utrang"/>
            <w:rPr>
              <w:color w:val="0000FF"/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987248">
            <w:rPr>
              <w:color w:val="0000FF"/>
              <w:lang w:val="en-US"/>
            </w:rPr>
            <w:t>1.</w:t>
          </w:r>
          <w:r w:rsidR="008F461D">
            <w:rPr>
              <w:color w:val="0000FF"/>
              <w:lang w:val="en-US"/>
            </w:rPr>
            <w:t>1</w:t>
          </w:r>
        </w:p>
      </w:tc>
    </w:tr>
    <w:tr w:rsidR="00E95D0C" w14:paraId="564917FA" w14:textId="77777777" w:rsidTr="008D3541">
      <w:tc>
        <w:tcPr>
          <w:tcW w:w="6623" w:type="dxa"/>
          <w:shd w:val="clear" w:color="auto" w:fill="auto"/>
        </w:tcPr>
        <w:p w14:paraId="1F3BC754" w14:textId="77777777" w:rsidR="00E95D0C" w:rsidRPr="008D3541" w:rsidRDefault="00C14AB8" w:rsidP="00D328EA">
          <w:pPr>
            <w:pStyle w:val="utrang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535A9D15" w14:textId="77777777" w:rsidR="00E95D0C" w:rsidRPr="008D3541" w:rsidRDefault="00E95D0C" w:rsidP="00987248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987248">
            <w:rPr>
              <w:color w:val="0000FF"/>
              <w:lang w:val="en-US"/>
            </w:rPr>
            <w:t>29/06/2020</w:t>
          </w:r>
        </w:p>
      </w:tc>
    </w:tr>
  </w:tbl>
  <w:p w14:paraId="4D29BA7F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CA6699"/>
    <w:multiLevelType w:val="hybridMultilevel"/>
    <w:tmpl w:val="6E68F302"/>
    <w:lvl w:ilvl="0" w:tplc="CDE2CD0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CDE2CD0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019033E"/>
    <w:multiLevelType w:val="hybridMultilevel"/>
    <w:tmpl w:val="FFDE7EB2"/>
    <w:lvl w:ilvl="0" w:tplc="CDE2CD0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CB3820"/>
    <w:multiLevelType w:val="hybridMultilevel"/>
    <w:tmpl w:val="CCEC097C"/>
    <w:lvl w:ilvl="0" w:tplc="CDE2CD0C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8"/>
  </w:num>
  <w:num w:numId="7">
    <w:abstractNumId w:val="21"/>
  </w:num>
  <w:num w:numId="8">
    <w:abstractNumId w:val="26"/>
  </w:num>
  <w:num w:numId="9">
    <w:abstractNumId w:val="11"/>
  </w:num>
  <w:num w:numId="10">
    <w:abstractNumId w:val="6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0"/>
  </w:num>
  <w:num w:numId="19">
    <w:abstractNumId w:val="23"/>
  </w:num>
  <w:num w:numId="20">
    <w:abstractNumId w:val="28"/>
  </w:num>
  <w:num w:numId="21">
    <w:abstractNumId w:val="30"/>
  </w:num>
  <w:num w:numId="22">
    <w:abstractNumId w:val="7"/>
  </w:num>
  <w:num w:numId="23">
    <w:abstractNumId w:val="16"/>
  </w:num>
  <w:num w:numId="24">
    <w:abstractNumId w:val="5"/>
  </w:num>
  <w:num w:numId="25">
    <w:abstractNumId w:val="3"/>
  </w:num>
  <w:num w:numId="26">
    <w:abstractNumId w:val="14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8"/>
  </w:num>
  <w:num w:numId="35">
    <w:abstractNumId w:val="9"/>
  </w:num>
  <w:num w:numId="36">
    <w:abstractNumId w:val="15"/>
  </w:num>
  <w:num w:numId="37">
    <w:abstractNumId w:val="12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2B81"/>
    <w:rsid w:val="000519D9"/>
    <w:rsid w:val="00073183"/>
    <w:rsid w:val="00090807"/>
    <w:rsid w:val="000C0CA8"/>
    <w:rsid w:val="00156910"/>
    <w:rsid w:val="001B0154"/>
    <w:rsid w:val="001B1F17"/>
    <w:rsid w:val="001F4312"/>
    <w:rsid w:val="00213ECB"/>
    <w:rsid w:val="002160F2"/>
    <w:rsid w:val="00221A67"/>
    <w:rsid w:val="002433F8"/>
    <w:rsid w:val="00254745"/>
    <w:rsid w:val="002666C8"/>
    <w:rsid w:val="00301562"/>
    <w:rsid w:val="00313D6B"/>
    <w:rsid w:val="0031511D"/>
    <w:rsid w:val="00322DF8"/>
    <w:rsid w:val="003548A8"/>
    <w:rsid w:val="00367FD3"/>
    <w:rsid w:val="003701D7"/>
    <w:rsid w:val="003747E6"/>
    <w:rsid w:val="003B3D06"/>
    <w:rsid w:val="003C2F0F"/>
    <w:rsid w:val="003E5B38"/>
    <w:rsid w:val="004176B5"/>
    <w:rsid w:val="00435847"/>
    <w:rsid w:val="004B7CC9"/>
    <w:rsid w:val="004D2945"/>
    <w:rsid w:val="004D3ED6"/>
    <w:rsid w:val="004E2746"/>
    <w:rsid w:val="004E4257"/>
    <w:rsid w:val="004E6507"/>
    <w:rsid w:val="004F2D8F"/>
    <w:rsid w:val="00536112"/>
    <w:rsid w:val="00543797"/>
    <w:rsid w:val="005802A5"/>
    <w:rsid w:val="005A2D18"/>
    <w:rsid w:val="005E72A5"/>
    <w:rsid w:val="0060493B"/>
    <w:rsid w:val="006257BE"/>
    <w:rsid w:val="00652D15"/>
    <w:rsid w:val="00663B17"/>
    <w:rsid w:val="006855DC"/>
    <w:rsid w:val="006C3935"/>
    <w:rsid w:val="006D084D"/>
    <w:rsid w:val="006D5E0E"/>
    <w:rsid w:val="006E420F"/>
    <w:rsid w:val="006E56E2"/>
    <w:rsid w:val="00707F09"/>
    <w:rsid w:val="007338F6"/>
    <w:rsid w:val="0074340F"/>
    <w:rsid w:val="007A1DE8"/>
    <w:rsid w:val="007B1983"/>
    <w:rsid w:val="007C4D16"/>
    <w:rsid w:val="007C5DE6"/>
    <w:rsid w:val="007D1ED4"/>
    <w:rsid w:val="007F21C9"/>
    <w:rsid w:val="0080637D"/>
    <w:rsid w:val="008243D9"/>
    <w:rsid w:val="00843F76"/>
    <w:rsid w:val="008B5BA6"/>
    <w:rsid w:val="008D3541"/>
    <w:rsid w:val="008E3758"/>
    <w:rsid w:val="008F461D"/>
    <w:rsid w:val="00901001"/>
    <w:rsid w:val="00921037"/>
    <w:rsid w:val="00984338"/>
    <w:rsid w:val="00987248"/>
    <w:rsid w:val="0099744F"/>
    <w:rsid w:val="009A171F"/>
    <w:rsid w:val="009B2AFC"/>
    <w:rsid w:val="009F47F5"/>
    <w:rsid w:val="00A077C4"/>
    <w:rsid w:val="00A23833"/>
    <w:rsid w:val="00A544E7"/>
    <w:rsid w:val="00A638EF"/>
    <w:rsid w:val="00A76068"/>
    <w:rsid w:val="00B8064D"/>
    <w:rsid w:val="00B871C5"/>
    <w:rsid w:val="00BB452D"/>
    <w:rsid w:val="00BB5444"/>
    <w:rsid w:val="00BE3BB0"/>
    <w:rsid w:val="00C0061A"/>
    <w:rsid w:val="00C14AB8"/>
    <w:rsid w:val="00C25BB4"/>
    <w:rsid w:val="00C315A9"/>
    <w:rsid w:val="00C65308"/>
    <w:rsid w:val="00C74D6D"/>
    <w:rsid w:val="00C91197"/>
    <w:rsid w:val="00CA52C8"/>
    <w:rsid w:val="00D04A68"/>
    <w:rsid w:val="00D161E5"/>
    <w:rsid w:val="00D234F3"/>
    <w:rsid w:val="00D328EA"/>
    <w:rsid w:val="00D50252"/>
    <w:rsid w:val="00D76626"/>
    <w:rsid w:val="00DA2A6D"/>
    <w:rsid w:val="00DC363E"/>
    <w:rsid w:val="00DD57E3"/>
    <w:rsid w:val="00DE42C8"/>
    <w:rsid w:val="00E02472"/>
    <w:rsid w:val="00E614B1"/>
    <w:rsid w:val="00E8456A"/>
    <w:rsid w:val="00E95D0C"/>
    <w:rsid w:val="00F10CA3"/>
    <w:rsid w:val="00F27AD9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38BEA"/>
  <w15:docId w15:val="{8735C91F-6FCA-422F-AC68-448AEC12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uiPriority w:val="39"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322DF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D6F5-758D-4EAB-A6C1-1356C7EB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245</TotalTime>
  <Pages>7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4727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CHÍ VĨ</cp:lastModifiedBy>
  <cp:revision>59</cp:revision>
  <cp:lastPrinted>2013-12-07T15:58:00Z</cp:lastPrinted>
  <dcterms:created xsi:type="dcterms:W3CDTF">2013-10-13T11:14:00Z</dcterms:created>
  <dcterms:modified xsi:type="dcterms:W3CDTF">2020-08-26T04:09:00Z</dcterms:modified>
</cp:coreProperties>
</file>